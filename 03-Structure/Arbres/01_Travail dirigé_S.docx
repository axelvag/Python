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4CA" w:rsidRPr="0093376F" w:rsidRDefault="00AB78BE" w:rsidP="00AB78BE">
      <w:pPr>
        <w:pStyle w:val="Paragraphedeliste"/>
        <w:numPr>
          <w:ilvl w:val="0"/>
          <w:numId w:val="21"/>
        </w:numPr>
        <w:tabs>
          <w:tab w:val="left" w:pos="1560"/>
        </w:tabs>
        <w:spacing w:before="480" w:after="120"/>
        <w:ind w:left="1560" w:right="-7" w:hanging="1560"/>
        <w:rPr>
          <w:i/>
          <w:iCs/>
          <w:color w:val="E36C0A" w:themeColor="accent6" w:themeShade="BF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54144" behindDoc="0" locked="0" layoutInCell="1" allowOverlap="1">
            <wp:simplePos x="0" y="0"/>
            <wp:positionH relativeFrom="column">
              <wp:posOffset>3472484</wp:posOffset>
            </wp:positionH>
            <wp:positionV relativeFrom="paragraph">
              <wp:posOffset>338151</wp:posOffset>
            </wp:positionV>
            <wp:extent cx="3372950" cy="2035037"/>
            <wp:effectExtent l="0" t="0" r="0" b="381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066" cy="204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42F3" w:rsidRPr="0093376F">
        <w:t>Compléter :</w:t>
      </w:r>
    </w:p>
    <w:p w:rsidR="00544111" w:rsidRDefault="00051A5B" w:rsidP="00AB7706">
      <w:pPr>
        <w:pStyle w:val="Paragraphedeliste"/>
        <w:numPr>
          <w:ilvl w:val="0"/>
          <w:numId w:val="32"/>
        </w:numPr>
        <w:shd w:val="clear" w:color="auto" w:fill="FFFFFF"/>
        <w:tabs>
          <w:tab w:val="center" w:pos="5599"/>
        </w:tabs>
        <w:spacing w:before="480" w:after="0"/>
        <w:ind w:left="1145" w:right="-289" w:hanging="357"/>
        <w:contextualSpacing w:val="0"/>
        <w:textAlignment w:val="baseline"/>
        <w:rPr>
          <w:lang w:eastAsia="fr-FR"/>
        </w:rPr>
      </w:pPr>
      <w:r>
        <w:rPr>
          <w:lang w:eastAsia="fr-FR"/>
        </w:rPr>
        <w:t xml:space="preserve">Racine de l’arbre : </w:t>
      </w:r>
      <w:r w:rsidR="00592DAD">
        <w:rPr>
          <w:lang w:eastAsia="fr-FR"/>
        </w:rPr>
        <w:t>Z</w:t>
      </w:r>
    </w:p>
    <w:p w:rsidR="00051A5B" w:rsidRDefault="00051A5B" w:rsidP="00AB7706">
      <w:pPr>
        <w:pStyle w:val="Paragraphedeliste"/>
        <w:numPr>
          <w:ilvl w:val="0"/>
          <w:numId w:val="32"/>
        </w:numPr>
        <w:shd w:val="clear" w:color="auto" w:fill="FFFFFF"/>
        <w:tabs>
          <w:tab w:val="center" w:pos="5599"/>
        </w:tabs>
        <w:spacing w:before="60" w:after="0"/>
        <w:ind w:left="1145" w:right="-289" w:hanging="357"/>
        <w:contextualSpacing w:val="0"/>
        <w:textAlignment w:val="baseline"/>
        <w:rPr>
          <w:lang w:eastAsia="fr-FR"/>
        </w:rPr>
      </w:pPr>
      <w:r>
        <w:rPr>
          <w:lang w:eastAsia="fr-FR"/>
        </w:rPr>
        <w:t xml:space="preserve">Feuilles de l’arbre : </w:t>
      </w:r>
      <w:r w:rsidR="00DB61DF">
        <w:rPr>
          <w:lang w:eastAsia="fr-FR"/>
        </w:rPr>
        <w:t>.</w:t>
      </w:r>
      <w:r w:rsidR="00592DAD">
        <w:rPr>
          <w:lang w:eastAsia="fr-FR"/>
        </w:rPr>
        <w:t>L, S, C, B, G, I</w:t>
      </w:r>
    </w:p>
    <w:p w:rsidR="00051A5B" w:rsidRPr="00051A5B" w:rsidRDefault="00051A5B" w:rsidP="00AB7706">
      <w:pPr>
        <w:pStyle w:val="Paragraphedeliste"/>
        <w:numPr>
          <w:ilvl w:val="0"/>
          <w:numId w:val="32"/>
        </w:numPr>
        <w:shd w:val="clear" w:color="auto" w:fill="FFFFFF"/>
        <w:tabs>
          <w:tab w:val="center" w:pos="5599"/>
        </w:tabs>
        <w:spacing w:before="60" w:after="0"/>
        <w:ind w:left="1145" w:right="-289" w:hanging="357"/>
        <w:contextualSpacing w:val="0"/>
        <w:textAlignment w:val="baseline"/>
        <w:rPr>
          <w:lang w:eastAsia="fr-FR"/>
        </w:rPr>
      </w:pPr>
      <w:r>
        <w:rPr>
          <w:lang w:eastAsia="fr-FR"/>
        </w:rPr>
        <w:t>Branche de ‘</w:t>
      </w:r>
      <w:r w:rsidR="00090042">
        <w:rPr>
          <w:lang w:eastAsia="fr-FR"/>
        </w:rPr>
        <w:t>S’ :</w:t>
      </w:r>
      <w:r>
        <w:rPr>
          <w:lang w:eastAsia="fr-FR"/>
        </w:rPr>
        <w:t xml:space="preserve"> </w:t>
      </w:r>
      <w:r w:rsidR="00592DAD">
        <w:rPr>
          <w:lang w:eastAsia="fr-FR"/>
        </w:rPr>
        <w:t>Z, A, F, S</w:t>
      </w:r>
    </w:p>
    <w:p w:rsidR="00051A5B" w:rsidRPr="00051A5B" w:rsidRDefault="00051A5B" w:rsidP="00AB7706">
      <w:pPr>
        <w:pStyle w:val="Paragraphedeliste"/>
        <w:numPr>
          <w:ilvl w:val="0"/>
          <w:numId w:val="32"/>
        </w:numPr>
        <w:shd w:val="clear" w:color="auto" w:fill="FFFFFF"/>
        <w:tabs>
          <w:tab w:val="center" w:pos="5599"/>
        </w:tabs>
        <w:spacing w:before="60" w:after="0"/>
        <w:ind w:left="1145" w:right="-289" w:hanging="357"/>
        <w:contextualSpacing w:val="0"/>
        <w:textAlignment w:val="baseline"/>
        <w:rPr>
          <w:lang w:eastAsia="fr-FR"/>
        </w:rPr>
      </w:pPr>
      <w:r w:rsidRPr="00051A5B">
        <w:rPr>
          <w:lang w:eastAsia="fr-FR"/>
        </w:rPr>
        <w:t xml:space="preserve">Fils de </w:t>
      </w:r>
      <w:r>
        <w:rPr>
          <w:lang w:eastAsia="fr-FR"/>
        </w:rPr>
        <w:t>‘</w:t>
      </w:r>
      <w:r w:rsidRPr="00051A5B">
        <w:rPr>
          <w:lang w:eastAsia="fr-FR"/>
        </w:rPr>
        <w:t>A</w:t>
      </w:r>
      <w:r>
        <w:rPr>
          <w:lang w:eastAsia="fr-FR"/>
        </w:rPr>
        <w:t>’</w:t>
      </w:r>
      <w:r w:rsidRPr="00051A5B">
        <w:rPr>
          <w:lang w:eastAsia="fr-FR"/>
        </w:rPr>
        <w:t> :</w:t>
      </w:r>
      <w:r w:rsidR="00592DAD">
        <w:rPr>
          <w:lang w:eastAsia="fr-FR"/>
        </w:rPr>
        <w:t xml:space="preserve"> F</w:t>
      </w:r>
    </w:p>
    <w:p w:rsidR="00051A5B" w:rsidRPr="00051A5B" w:rsidRDefault="00051A5B" w:rsidP="00592DAD">
      <w:pPr>
        <w:pStyle w:val="Paragraphedeliste"/>
        <w:numPr>
          <w:ilvl w:val="0"/>
          <w:numId w:val="32"/>
        </w:numPr>
        <w:shd w:val="clear" w:color="auto" w:fill="FFFFFF"/>
        <w:tabs>
          <w:tab w:val="center" w:pos="5599"/>
        </w:tabs>
        <w:spacing w:before="60" w:after="0"/>
        <w:ind w:left="1145" w:right="-289" w:hanging="357"/>
        <w:contextualSpacing w:val="0"/>
        <w:textAlignment w:val="baseline"/>
        <w:rPr>
          <w:lang w:eastAsia="fr-FR"/>
        </w:rPr>
      </w:pPr>
      <w:r>
        <w:rPr>
          <w:lang w:eastAsia="fr-FR"/>
        </w:rPr>
        <w:t xml:space="preserve">Père de ‘F’ : </w:t>
      </w:r>
      <w:r w:rsidR="00592DAD">
        <w:rPr>
          <w:lang w:eastAsia="fr-FR"/>
        </w:rPr>
        <w:t>A</w:t>
      </w:r>
    </w:p>
    <w:p w:rsidR="00051A5B" w:rsidRPr="003D4950" w:rsidRDefault="00051A5B" w:rsidP="00AB7706">
      <w:pPr>
        <w:pStyle w:val="Paragraphedeliste"/>
        <w:numPr>
          <w:ilvl w:val="0"/>
          <w:numId w:val="32"/>
        </w:numPr>
        <w:shd w:val="clear" w:color="auto" w:fill="FFFFFF"/>
        <w:tabs>
          <w:tab w:val="center" w:pos="5599"/>
        </w:tabs>
        <w:spacing w:before="60" w:after="0"/>
        <w:ind w:left="1145" w:right="-289" w:hanging="357"/>
        <w:contextualSpacing w:val="0"/>
        <w:textAlignment w:val="baseline"/>
        <w:rPr>
          <w:lang w:eastAsia="fr-FR"/>
        </w:rPr>
      </w:pPr>
      <w:r w:rsidRPr="00051A5B">
        <w:rPr>
          <w:lang w:eastAsia="fr-FR"/>
        </w:rPr>
        <w:t>Profondeur de C</w:t>
      </w:r>
      <w:r w:rsidR="00592DAD">
        <w:rPr>
          <w:lang w:eastAsia="fr-FR"/>
        </w:rPr>
        <w:t> : 2</w:t>
      </w:r>
    </w:p>
    <w:p w:rsidR="003D4950" w:rsidRDefault="003D4950" w:rsidP="00AB7706">
      <w:pPr>
        <w:pStyle w:val="Paragraphedeliste"/>
        <w:numPr>
          <w:ilvl w:val="0"/>
          <w:numId w:val="32"/>
        </w:numPr>
        <w:shd w:val="clear" w:color="auto" w:fill="FFFFFF"/>
        <w:tabs>
          <w:tab w:val="center" w:pos="5599"/>
        </w:tabs>
        <w:spacing w:before="60" w:after="0"/>
        <w:ind w:left="1145" w:right="-289" w:hanging="357"/>
        <w:contextualSpacing w:val="0"/>
        <w:textAlignment w:val="baseline"/>
        <w:rPr>
          <w:lang w:eastAsia="fr-FR"/>
        </w:rPr>
      </w:pPr>
      <w:r w:rsidRPr="003D4950">
        <w:rPr>
          <w:lang w:eastAsia="fr-FR"/>
        </w:rPr>
        <w:t>Hauteur de l’arbre :</w:t>
      </w:r>
      <w:r>
        <w:rPr>
          <w:color w:val="C00000"/>
          <w:lang w:eastAsia="fr-FR"/>
        </w:rPr>
        <w:t xml:space="preserve"> </w:t>
      </w:r>
      <w:r w:rsidR="00592DAD">
        <w:rPr>
          <w:lang w:eastAsia="fr-FR"/>
        </w:rPr>
        <w:t>3</w:t>
      </w:r>
    </w:p>
    <w:p w:rsidR="00B142F3" w:rsidRDefault="00B142F3" w:rsidP="00974EA2">
      <w:pPr>
        <w:shd w:val="clear" w:color="auto" w:fill="FFFFFF"/>
        <w:tabs>
          <w:tab w:val="center" w:pos="5599"/>
        </w:tabs>
        <w:spacing w:before="120" w:after="0"/>
        <w:ind w:right="-291" w:firstLine="0"/>
        <w:textAlignment w:val="baseline"/>
        <w:rPr>
          <w:lang w:eastAsia="fr-FR"/>
        </w:rPr>
      </w:pPr>
    </w:p>
    <w:p w:rsidR="0093376F" w:rsidRPr="0093376F" w:rsidRDefault="0093376F" w:rsidP="00AB78BE">
      <w:pPr>
        <w:pStyle w:val="Paragraphedeliste"/>
        <w:numPr>
          <w:ilvl w:val="0"/>
          <w:numId w:val="21"/>
        </w:numPr>
        <w:tabs>
          <w:tab w:val="left" w:pos="1560"/>
        </w:tabs>
        <w:spacing w:before="720" w:after="120"/>
        <w:ind w:left="1560" w:right="-7" w:hanging="1560"/>
      </w:pPr>
      <w:r w:rsidRPr="0093376F">
        <w:t>Les arbres suivants sont-ils des arbres binaires de recherche ? Si non expliquer pourquoi.</w:t>
      </w:r>
    </w:p>
    <w:p w:rsidR="0093376F" w:rsidRDefault="00AB78BE" w:rsidP="0093376F">
      <w:pPr>
        <w:tabs>
          <w:tab w:val="left" w:pos="1560"/>
        </w:tabs>
        <w:spacing w:before="240" w:after="120"/>
        <w:ind w:right="-7" w:firstLine="0"/>
        <w:rPr>
          <w:b/>
          <w:bCs/>
        </w:rPr>
      </w:pPr>
      <w:r>
        <w:rPr>
          <w:b/>
          <w:bCs/>
          <w:noProof/>
          <w:lang w:eastAsia="fr-FR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3615607</wp:posOffset>
            </wp:positionH>
            <wp:positionV relativeFrom="paragraph">
              <wp:posOffset>103228</wp:posOffset>
            </wp:positionV>
            <wp:extent cx="3296572" cy="3045349"/>
            <wp:effectExtent l="0" t="0" r="0" b="317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085" cy="3060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-57757</wp:posOffset>
            </wp:positionH>
            <wp:positionV relativeFrom="paragraph">
              <wp:posOffset>78740</wp:posOffset>
            </wp:positionV>
            <wp:extent cx="3356824" cy="3101009"/>
            <wp:effectExtent l="1905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24" cy="310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376F" w:rsidRDefault="0093376F" w:rsidP="0093376F">
      <w:pPr>
        <w:tabs>
          <w:tab w:val="left" w:pos="1560"/>
        </w:tabs>
        <w:spacing w:before="240" w:after="120"/>
        <w:ind w:right="-7" w:firstLine="0"/>
        <w:rPr>
          <w:b/>
          <w:bCs/>
        </w:rPr>
      </w:pPr>
    </w:p>
    <w:p w:rsidR="0093376F" w:rsidRDefault="0093376F" w:rsidP="0093376F">
      <w:pPr>
        <w:tabs>
          <w:tab w:val="left" w:pos="1560"/>
        </w:tabs>
        <w:spacing w:before="240" w:after="120"/>
        <w:ind w:right="-7" w:firstLine="0"/>
        <w:rPr>
          <w:b/>
          <w:bCs/>
        </w:rPr>
      </w:pPr>
    </w:p>
    <w:p w:rsidR="0093376F" w:rsidRDefault="0093376F" w:rsidP="0093376F">
      <w:pPr>
        <w:tabs>
          <w:tab w:val="left" w:pos="1560"/>
        </w:tabs>
        <w:spacing w:before="240" w:after="120"/>
        <w:ind w:right="-7" w:firstLine="0"/>
        <w:rPr>
          <w:b/>
          <w:bCs/>
        </w:rPr>
      </w:pPr>
    </w:p>
    <w:p w:rsidR="0093376F" w:rsidRDefault="0093376F" w:rsidP="0093376F">
      <w:pPr>
        <w:tabs>
          <w:tab w:val="left" w:pos="1560"/>
        </w:tabs>
        <w:spacing w:before="240" w:after="120"/>
        <w:ind w:right="-7" w:firstLine="0"/>
        <w:rPr>
          <w:b/>
          <w:bCs/>
        </w:rPr>
      </w:pPr>
    </w:p>
    <w:p w:rsidR="0093376F" w:rsidRDefault="0093376F" w:rsidP="0093376F">
      <w:pPr>
        <w:tabs>
          <w:tab w:val="left" w:pos="1560"/>
        </w:tabs>
        <w:spacing w:before="240" w:after="120"/>
        <w:ind w:right="-7" w:firstLine="0"/>
        <w:rPr>
          <w:b/>
          <w:bCs/>
        </w:rPr>
      </w:pPr>
    </w:p>
    <w:p w:rsidR="0093376F" w:rsidRDefault="0093376F" w:rsidP="0093376F">
      <w:pPr>
        <w:tabs>
          <w:tab w:val="left" w:pos="1560"/>
        </w:tabs>
        <w:spacing w:before="240" w:after="120"/>
        <w:ind w:right="-7" w:firstLine="0"/>
        <w:rPr>
          <w:b/>
          <w:bCs/>
        </w:rPr>
      </w:pPr>
    </w:p>
    <w:p w:rsidR="0093376F" w:rsidRDefault="0093376F" w:rsidP="0093376F">
      <w:pPr>
        <w:tabs>
          <w:tab w:val="left" w:pos="1560"/>
        </w:tabs>
        <w:spacing w:before="240" w:after="120"/>
        <w:ind w:right="-7" w:firstLine="0"/>
        <w:rPr>
          <w:b/>
          <w:bCs/>
        </w:rPr>
      </w:pPr>
    </w:p>
    <w:p w:rsidR="00AB78BE" w:rsidRDefault="00AB78BE" w:rsidP="0093376F">
      <w:pPr>
        <w:tabs>
          <w:tab w:val="left" w:pos="1560"/>
        </w:tabs>
        <w:spacing w:before="240" w:after="120"/>
        <w:ind w:right="-7" w:firstLine="0"/>
        <w:rPr>
          <w:b/>
          <w:bCs/>
        </w:rPr>
      </w:pPr>
    </w:p>
    <w:p w:rsidR="00AB78BE" w:rsidRDefault="00AB78BE" w:rsidP="0093376F">
      <w:pPr>
        <w:tabs>
          <w:tab w:val="left" w:pos="1560"/>
        </w:tabs>
        <w:spacing w:before="240" w:after="120"/>
        <w:ind w:right="-7" w:firstLine="0"/>
        <w:rPr>
          <w:b/>
          <w:bCs/>
        </w:rPr>
      </w:pPr>
    </w:p>
    <w:p w:rsidR="0093376F" w:rsidRDefault="0093376F" w:rsidP="0093376F">
      <w:pPr>
        <w:tabs>
          <w:tab w:val="left" w:pos="1560"/>
        </w:tabs>
        <w:spacing w:before="240" w:after="120"/>
        <w:ind w:right="-7" w:firstLine="0"/>
        <w:rPr>
          <w:b/>
          <w:bCs/>
        </w:rPr>
      </w:pPr>
    </w:p>
    <w:p w:rsidR="00110FF8" w:rsidRDefault="00110FF8" w:rsidP="00110FF8">
      <w:pPr>
        <w:tabs>
          <w:tab w:val="left" w:pos="1560"/>
        </w:tabs>
        <w:spacing w:after="0"/>
        <w:ind w:right="-7" w:firstLine="0"/>
        <w:rPr>
          <w:i/>
          <w:iCs/>
          <w:color w:val="C00000"/>
          <w:sz w:val="20"/>
          <w:szCs w:val="22"/>
        </w:rPr>
      </w:pPr>
      <w:r>
        <w:rPr>
          <w:i/>
          <w:iCs/>
          <w:color w:val="C00000"/>
          <w:sz w:val="20"/>
          <w:szCs w:val="22"/>
        </w:rPr>
        <w:tab/>
      </w:r>
      <w:r w:rsidR="005A2FC4">
        <w:rPr>
          <w:i/>
          <w:iCs/>
          <w:sz w:val="20"/>
          <w:szCs w:val="22"/>
        </w:rPr>
        <w:t xml:space="preserve">Ce n’est pas un ABR </w:t>
      </w:r>
      <w:r>
        <w:rPr>
          <w:i/>
          <w:iCs/>
          <w:color w:val="C00000"/>
          <w:sz w:val="20"/>
          <w:szCs w:val="22"/>
        </w:rPr>
        <w:tab/>
      </w:r>
      <w:r>
        <w:rPr>
          <w:i/>
          <w:iCs/>
          <w:color w:val="C00000"/>
          <w:sz w:val="20"/>
          <w:szCs w:val="22"/>
        </w:rPr>
        <w:tab/>
      </w:r>
      <w:r>
        <w:rPr>
          <w:i/>
          <w:iCs/>
          <w:color w:val="C00000"/>
          <w:sz w:val="20"/>
          <w:szCs w:val="22"/>
        </w:rPr>
        <w:tab/>
      </w:r>
      <w:r>
        <w:rPr>
          <w:i/>
          <w:iCs/>
          <w:color w:val="C00000"/>
          <w:sz w:val="20"/>
          <w:szCs w:val="22"/>
        </w:rPr>
        <w:tab/>
      </w:r>
      <w:r>
        <w:rPr>
          <w:i/>
          <w:iCs/>
          <w:color w:val="C00000"/>
          <w:sz w:val="20"/>
          <w:szCs w:val="22"/>
        </w:rPr>
        <w:tab/>
      </w:r>
      <w:r>
        <w:rPr>
          <w:i/>
          <w:iCs/>
          <w:color w:val="C00000"/>
          <w:sz w:val="20"/>
          <w:szCs w:val="22"/>
        </w:rPr>
        <w:tab/>
      </w:r>
      <w:r>
        <w:rPr>
          <w:i/>
          <w:iCs/>
          <w:color w:val="C00000"/>
          <w:sz w:val="20"/>
          <w:szCs w:val="22"/>
        </w:rPr>
        <w:tab/>
      </w:r>
      <w:r w:rsidR="005A2FC4">
        <w:rPr>
          <w:i/>
          <w:iCs/>
          <w:sz w:val="20"/>
          <w:szCs w:val="22"/>
        </w:rPr>
        <w:t xml:space="preserve">C’est bien un ABR </w:t>
      </w:r>
    </w:p>
    <w:p w:rsidR="00AB78BE" w:rsidRDefault="005A2FC4" w:rsidP="0093376F">
      <w:pPr>
        <w:tabs>
          <w:tab w:val="left" w:pos="2920"/>
        </w:tabs>
        <w:ind w:firstLine="0"/>
        <w:rPr>
          <w:lang w:eastAsia="fr-FR"/>
        </w:rPr>
      </w:pPr>
      <w:r>
        <w:rPr>
          <w:i/>
          <w:iCs/>
          <w:sz w:val="20"/>
          <w:szCs w:val="22"/>
        </w:rPr>
        <w:t xml:space="preserve">            Par  exemple le 14 devrait être fils de 15</w:t>
      </w:r>
    </w:p>
    <w:p w:rsidR="00AB78BE" w:rsidRDefault="00AB78BE" w:rsidP="0093376F">
      <w:pPr>
        <w:tabs>
          <w:tab w:val="left" w:pos="2920"/>
        </w:tabs>
        <w:ind w:firstLine="0"/>
        <w:rPr>
          <w:lang w:eastAsia="fr-FR"/>
        </w:rPr>
      </w:pPr>
    </w:p>
    <w:p w:rsidR="0093376F" w:rsidRPr="00B142F3" w:rsidRDefault="0093376F" w:rsidP="0093376F">
      <w:pPr>
        <w:tabs>
          <w:tab w:val="left" w:pos="2920"/>
        </w:tabs>
        <w:ind w:firstLine="0"/>
        <w:rPr>
          <w:lang w:eastAsia="fr-FR"/>
        </w:rPr>
        <w:sectPr w:rsidR="0093376F" w:rsidRPr="00B142F3" w:rsidSect="000F7DC9">
          <w:headerReference w:type="default" r:id="rId11"/>
          <w:footerReference w:type="default" r:id="rId12"/>
          <w:pgSz w:w="11900" w:h="16840"/>
          <w:pgMar w:top="402" w:right="567" w:bottom="851" w:left="567" w:header="284" w:footer="709" w:gutter="0"/>
          <w:cols w:space="708"/>
        </w:sectPr>
      </w:pPr>
    </w:p>
    <w:p w:rsidR="00A912F2" w:rsidRDefault="006511FD" w:rsidP="00AB78BE">
      <w:pPr>
        <w:tabs>
          <w:tab w:val="left" w:pos="2920"/>
        </w:tabs>
        <w:ind w:left="4820" w:firstLine="0"/>
        <w:rPr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38784" behindDoc="0" locked="0" layoutInCell="1" allowOverlap="1">
            <wp:simplePos x="0" y="0"/>
            <wp:positionH relativeFrom="column">
              <wp:posOffset>2117007</wp:posOffset>
            </wp:positionH>
            <wp:positionV relativeFrom="paragraph">
              <wp:posOffset>107867</wp:posOffset>
            </wp:positionV>
            <wp:extent cx="2598420" cy="1695450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78BE" w:rsidRDefault="00AB78BE" w:rsidP="00AB78BE">
      <w:pPr>
        <w:tabs>
          <w:tab w:val="left" w:pos="2920"/>
        </w:tabs>
        <w:ind w:left="4820" w:firstLine="0"/>
        <w:rPr>
          <w:lang w:eastAsia="fr-FR"/>
        </w:rPr>
      </w:pPr>
    </w:p>
    <w:p w:rsidR="00AB78BE" w:rsidRDefault="00680377" w:rsidP="00AB78BE">
      <w:pPr>
        <w:tabs>
          <w:tab w:val="left" w:pos="2920"/>
        </w:tabs>
        <w:ind w:left="4820" w:firstLine="0"/>
        <w:rPr>
          <w:lang w:eastAsia="fr-FR"/>
        </w:rPr>
      </w:pPr>
      <w:r>
        <w:rPr>
          <w:noProof/>
          <w:lang w:eastAsia="fr-FR"/>
        </w:rPr>
        <w:pict>
          <v:group id="Group 16" o:spid="_x0000_s1026" style="position:absolute;left:0;text-align:left;margin-left:175.05pt;margin-top:17pt;width:187.55pt;height:71.5pt;z-index:251675136" coordorigin="860,10216" coordsize="3751,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">
            <v:oval id="Oval 11" o:spid="_x0000_s1027" style="position:absolute;left:860;top:11162;width:47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" fillcolor="#c00000" stroked="f">
              <v:fill opacity="31354f"/>
            </v:oval>
            <v:oval id="Oval 12" o:spid="_x0000_s1028" style="position:absolute;left:2021;top:11151;width:47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" fillcolor="#1f497d [3215]" stroked="f">
              <v:fill opacity="31354f"/>
            </v:oval>
            <v:oval id="Oval 13" o:spid="_x0000_s1029" style="position:absolute;left:1441;top:10216;width:47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" fillcolor="#e36c0a [2409]" stroked="f">
              <v:fill opacity="31354f"/>
            </v:oval>
            <v:oval id="Oval 14" o:spid="_x0000_s1030" style="position:absolute;left:3246;top:10216;width:47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" fillcolor="#5f497a [2407]" stroked="f">
              <v:fill opacity="31354f"/>
            </v:oval>
            <v:oval id="Oval 15" o:spid="_x0000_s1031" style="position:absolute;left:4138;top:11150;width:473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" fillcolor="yellow" stroked="f">
              <v:fill opacity="31354f"/>
            </v:oval>
          </v:group>
        </w:pict>
      </w:r>
    </w:p>
    <w:p w:rsidR="00AB78BE" w:rsidRDefault="00AB78BE" w:rsidP="00AB78BE">
      <w:pPr>
        <w:tabs>
          <w:tab w:val="left" w:pos="2920"/>
        </w:tabs>
        <w:ind w:left="4820" w:firstLine="0"/>
        <w:rPr>
          <w:lang w:eastAsia="fr-FR"/>
        </w:rPr>
      </w:pPr>
    </w:p>
    <w:p w:rsidR="00AB78BE" w:rsidRDefault="00AB78BE" w:rsidP="00AB78BE">
      <w:pPr>
        <w:tabs>
          <w:tab w:val="left" w:pos="2920"/>
        </w:tabs>
        <w:ind w:left="4820" w:firstLine="0"/>
        <w:rPr>
          <w:lang w:eastAsia="fr-FR"/>
        </w:rPr>
      </w:pPr>
    </w:p>
    <w:p w:rsidR="00AB78BE" w:rsidRDefault="00AB78BE" w:rsidP="00AB78BE">
      <w:pPr>
        <w:tabs>
          <w:tab w:val="left" w:pos="2920"/>
        </w:tabs>
        <w:ind w:left="4820" w:firstLine="0"/>
        <w:rPr>
          <w:lang w:eastAsia="fr-FR"/>
        </w:rPr>
      </w:pPr>
    </w:p>
    <w:p w:rsidR="00AB78BE" w:rsidRDefault="00AB78BE" w:rsidP="00AB78BE">
      <w:pPr>
        <w:tabs>
          <w:tab w:val="left" w:pos="2920"/>
        </w:tabs>
        <w:ind w:left="4820" w:firstLine="0"/>
        <w:rPr>
          <w:lang w:eastAsia="fr-FR"/>
        </w:rPr>
      </w:pPr>
    </w:p>
    <w:p w:rsidR="00F41F54" w:rsidRPr="00F22E44" w:rsidRDefault="00F41F54" w:rsidP="00F22E44">
      <w:pPr>
        <w:pStyle w:val="Paragraphedeliste"/>
        <w:numPr>
          <w:ilvl w:val="0"/>
          <w:numId w:val="21"/>
        </w:numPr>
        <w:tabs>
          <w:tab w:val="left" w:pos="1560"/>
        </w:tabs>
        <w:spacing w:before="120" w:after="120"/>
        <w:ind w:left="1560" w:right="-7" w:hanging="1560"/>
        <w:contextualSpacing w:val="0"/>
        <w:rPr>
          <w:i/>
          <w:iCs/>
          <w:color w:val="E36C0A" w:themeColor="accent6" w:themeShade="BF"/>
          <w:lang w:eastAsia="fr-FR"/>
        </w:rPr>
      </w:pPr>
      <w:r w:rsidRPr="00910B68">
        <w:t>En utilisant l’implémentation par un tableau dynamique (</w:t>
      </w:r>
      <w:proofErr w:type="spellStart"/>
      <w:r w:rsidRPr="00910B68">
        <w:t>list</w:t>
      </w:r>
      <w:proofErr w:type="spellEnd"/>
      <w:r w:rsidRPr="00910B68">
        <w:t xml:space="preserve"> python) des arbres</w:t>
      </w:r>
      <w:r>
        <w:t xml:space="preserve">, initialiser une liste qui représenterait </w:t>
      </w:r>
      <w:r w:rsidR="00AB78BE">
        <w:t>l’arbre ci-dessus</w:t>
      </w:r>
    </w:p>
    <w:p w:rsidR="00F22E44" w:rsidRPr="00401B19" w:rsidRDefault="00401B19" w:rsidP="00F22E44">
      <w:pPr>
        <w:pStyle w:val="Paragraphedeliste"/>
        <w:tabs>
          <w:tab w:val="left" w:pos="1560"/>
        </w:tabs>
        <w:spacing w:before="120" w:after="120"/>
        <w:ind w:left="1560" w:right="-7" w:firstLine="0"/>
        <w:contextualSpacing w:val="0"/>
        <w:rPr>
          <w:sz w:val="32"/>
          <w:szCs w:val="32"/>
        </w:rPr>
      </w:pPr>
      <w:r w:rsidRPr="00401B19">
        <w:rPr>
          <w:sz w:val="32"/>
          <w:szCs w:val="32"/>
        </w:rPr>
        <w:t xml:space="preserve">Arbre = [1, </w:t>
      </w:r>
      <w:r w:rsidRPr="00401B19">
        <w:rPr>
          <w:color w:val="F79646" w:themeColor="accent6"/>
          <w:sz w:val="32"/>
          <w:szCs w:val="32"/>
        </w:rPr>
        <w:t>[2,</w:t>
      </w:r>
      <w:r w:rsidRPr="00401B19">
        <w:rPr>
          <w:sz w:val="32"/>
          <w:szCs w:val="32"/>
        </w:rPr>
        <w:t xml:space="preserve"> </w:t>
      </w:r>
      <w:r w:rsidRPr="00401B19">
        <w:rPr>
          <w:color w:val="C0504D" w:themeColor="accent2"/>
          <w:sz w:val="32"/>
          <w:szCs w:val="32"/>
        </w:rPr>
        <w:t>[4,</w:t>
      </w:r>
      <w:r>
        <w:rPr>
          <w:color w:val="C0504D" w:themeColor="accent2"/>
          <w:sz w:val="32"/>
          <w:szCs w:val="32"/>
        </w:rPr>
        <w:t xml:space="preserve"> </w:t>
      </w:r>
      <w:r w:rsidRPr="00401B19">
        <w:rPr>
          <w:color w:val="C0504D" w:themeColor="accent2"/>
          <w:sz w:val="32"/>
          <w:szCs w:val="32"/>
        </w:rPr>
        <w:t>[</w:t>
      </w:r>
      <w:r>
        <w:rPr>
          <w:color w:val="C0504D" w:themeColor="accent2"/>
          <w:sz w:val="32"/>
          <w:szCs w:val="32"/>
        </w:rPr>
        <w:t xml:space="preserve"> </w:t>
      </w:r>
      <w:r w:rsidRPr="00401B19">
        <w:rPr>
          <w:color w:val="C0504D" w:themeColor="accent2"/>
          <w:sz w:val="32"/>
          <w:szCs w:val="32"/>
        </w:rPr>
        <w:t>], [</w:t>
      </w:r>
      <w:r>
        <w:rPr>
          <w:color w:val="C0504D" w:themeColor="accent2"/>
          <w:sz w:val="32"/>
          <w:szCs w:val="32"/>
        </w:rPr>
        <w:t xml:space="preserve"> </w:t>
      </w:r>
      <w:proofErr w:type="gramStart"/>
      <w:r w:rsidRPr="00401B19">
        <w:rPr>
          <w:color w:val="C0504D" w:themeColor="accent2"/>
          <w:sz w:val="32"/>
          <w:szCs w:val="32"/>
        </w:rPr>
        <w:t>] ]</w:t>
      </w:r>
      <w:proofErr w:type="gramEnd"/>
      <w:r w:rsidRPr="00401B19">
        <w:rPr>
          <w:color w:val="C0504D" w:themeColor="accent2"/>
          <w:sz w:val="32"/>
          <w:szCs w:val="32"/>
        </w:rPr>
        <w:t>,</w:t>
      </w:r>
      <w:r w:rsidRPr="00401B19">
        <w:rPr>
          <w:sz w:val="32"/>
          <w:szCs w:val="32"/>
        </w:rPr>
        <w:t xml:space="preserve"> </w:t>
      </w:r>
      <w:r w:rsidRPr="00401B19">
        <w:rPr>
          <w:color w:val="4F81BD" w:themeColor="accent1"/>
          <w:sz w:val="32"/>
          <w:szCs w:val="32"/>
        </w:rPr>
        <w:t>[5, [</w:t>
      </w:r>
      <w:r>
        <w:rPr>
          <w:color w:val="4F81BD" w:themeColor="accent1"/>
          <w:sz w:val="32"/>
          <w:szCs w:val="32"/>
        </w:rPr>
        <w:t xml:space="preserve"> </w:t>
      </w:r>
      <w:r w:rsidRPr="00401B19">
        <w:rPr>
          <w:color w:val="4F81BD" w:themeColor="accent1"/>
          <w:sz w:val="32"/>
          <w:szCs w:val="32"/>
        </w:rPr>
        <w:t>], [</w:t>
      </w:r>
      <w:r>
        <w:rPr>
          <w:color w:val="4F81BD" w:themeColor="accent1"/>
          <w:sz w:val="32"/>
          <w:szCs w:val="32"/>
        </w:rPr>
        <w:t xml:space="preserve"> </w:t>
      </w:r>
      <w:r w:rsidRPr="00401B19">
        <w:rPr>
          <w:color w:val="4F81BD" w:themeColor="accent1"/>
          <w:sz w:val="32"/>
          <w:szCs w:val="32"/>
        </w:rPr>
        <w:t>] ]</w:t>
      </w:r>
      <w:r w:rsidRPr="00401B19">
        <w:rPr>
          <w:sz w:val="32"/>
          <w:szCs w:val="32"/>
        </w:rPr>
        <w:t xml:space="preserve"> </w:t>
      </w:r>
      <w:r w:rsidRPr="00401B19">
        <w:rPr>
          <w:color w:val="F79646" w:themeColor="accent6"/>
          <w:sz w:val="32"/>
          <w:szCs w:val="32"/>
        </w:rPr>
        <w:t>]</w:t>
      </w:r>
      <w:r w:rsidRPr="00401B19">
        <w:rPr>
          <w:sz w:val="32"/>
          <w:szCs w:val="32"/>
        </w:rPr>
        <w:t xml:space="preserve">, </w:t>
      </w:r>
      <w:r w:rsidRPr="00401B19">
        <w:rPr>
          <w:color w:val="8064A2" w:themeColor="accent4"/>
          <w:sz w:val="32"/>
          <w:szCs w:val="32"/>
        </w:rPr>
        <w:t>[ 3, [</w:t>
      </w:r>
      <w:r>
        <w:rPr>
          <w:color w:val="8064A2" w:themeColor="accent4"/>
          <w:sz w:val="32"/>
          <w:szCs w:val="32"/>
        </w:rPr>
        <w:t xml:space="preserve"> </w:t>
      </w:r>
      <w:r w:rsidRPr="00401B19">
        <w:rPr>
          <w:color w:val="8064A2" w:themeColor="accent4"/>
          <w:sz w:val="32"/>
          <w:szCs w:val="32"/>
        </w:rPr>
        <w:t>],</w:t>
      </w:r>
      <w:r w:rsidRPr="00401B19">
        <w:rPr>
          <w:sz w:val="32"/>
          <w:szCs w:val="32"/>
        </w:rPr>
        <w:t xml:space="preserve"> </w:t>
      </w:r>
      <w:r w:rsidRPr="00401B19">
        <w:rPr>
          <w:color w:val="9BBB59" w:themeColor="accent3"/>
          <w:sz w:val="32"/>
          <w:szCs w:val="32"/>
        </w:rPr>
        <w:t>[6, [</w:t>
      </w:r>
      <w:r>
        <w:rPr>
          <w:color w:val="9BBB59" w:themeColor="accent3"/>
          <w:sz w:val="32"/>
          <w:szCs w:val="32"/>
        </w:rPr>
        <w:t xml:space="preserve"> </w:t>
      </w:r>
      <w:r w:rsidRPr="00401B19">
        <w:rPr>
          <w:color w:val="9BBB59" w:themeColor="accent3"/>
          <w:sz w:val="32"/>
          <w:szCs w:val="32"/>
        </w:rPr>
        <w:t>], [</w:t>
      </w:r>
      <w:r>
        <w:rPr>
          <w:color w:val="9BBB59" w:themeColor="accent3"/>
          <w:sz w:val="32"/>
          <w:szCs w:val="32"/>
        </w:rPr>
        <w:t xml:space="preserve"> </w:t>
      </w:r>
      <w:r w:rsidRPr="00401B19">
        <w:rPr>
          <w:color w:val="9BBB59" w:themeColor="accent3"/>
          <w:sz w:val="32"/>
          <w:szCs w:val="32"/>
        </w:rPr>
        <w:t xml:space="preserve">] ] </w:t>
      </w:r>
      <w:r w:rsidRPr="003D2196">
        <w:rPr>
          <w:color w:val="8064A2" w:themeColor="accent4"/>
          <w:sz w:val="32"/>
          <w:szCs w:val="32"/>
        </w:rPr>
        <w:t xml:space="preserve">] </w:t>
      </w:r>
      <w:r w:rsidRPr="00401B19">
        <w:rPr>
          <w:sz w:val="32"/>
          <w:szCs w:val="32"/>
        </w:rPr>
        <w:t>]</w:t>
      </w:r>
    </w:p>
    <w:p w:rsidR="00F22E44" w:rsidRPr="00F22E44" w:rsidRDefault="00F22E44" w:rsidP="00F22E44">
      <w:pPr>
        <w:pStyle w:val="Paragraphedeliste"/>
        <w:tabs>
          <w:tab w:val="left" w:pos="1560"/>
        </w:tabs>
        <w:spacing w:before="120" w:after="120"/>
        <w:ind w:left="1560" w:right="-7" w:firstLine="0"/>
        <w:contextualSpacing w:val="0"/>
        <w:rPr>
          <w:iCs/>
          <w:color w:val="E36C0A" w:themeColor="accent6" w:themeShade="BF"/>
          <w:lang w:eastAsia="fr-FR"/>
        </w:rPr>
      </w:pPr>
    </w:p>
    <w:p w:rsidR="00F41F54" w:rsidRPr="00910B68" w:rsidRDefault="00F41F54" w:rsidP="00F41F54">
      <w:pPr>
        <w:pStyle w:val="Paragraphedeliste"/>
        <w:numPr>
          <w:ilvl w:val="0"/>
          <w:numId w:val="21"/>
        </w:numPr>
        <w:tabs>
          <w:tab w:val="left" w:pos="1560"/>
        </w:tabs>
        <w:spacing w:before="360" w:after="120"/>
        <w:ind w:left="1560" w:right="-7" w:hanging="1560"/>
        <w:contextualSpacing w:val="0"/>
        <w:rPr>
          <w:i/>
          <w:iCs/>
          <w:color w:val="E36C0A" w:themeColor="accent6" w:themeShade="BF"/>
          <w:lang w:eastAsia="fr-FR"/>
        </w:rPr>
      </w:pPr>
      <w:r w:rsidRPr="00910B68">
        <w:t xml:space="preserve">En utilisant l’implémentation par un </w:t>
      </w:r>
      <w:r w:rsidR="004E2653">
        <w:t>dictionnaire</w:t>
      </w:r>
      <w:r w:rsidRPr="00910B68">
        <w:t xml:space="preserve"> python des arbres</w:t>
      </w:r>
      <w:r w:rsidR="004E2653">
        <w:t xml:space="preserve"> vu en cours</w:t>
      </w:r>
      <w:r>
        <w:t xml:space="preserve">, initialiser un </w:t>
      </w:r>
      <w:r w:rsidR="004E2653">
        <w:t>dictionnaire</w:t>
      </w:r>
      <w:r>
        <w:t xml:space="preserve"> qui représenterait </w:t>
      </w:r>
      <w:r w:rsidR="00AB78BE">
        <w:t>l’arbre ci-dessus</w:t>
      </w:r>
      <w:r>
        <w:t>.</w:t>
      </w:r>
    </w:p>
    <w:p w:rsidR="006E5A54" w:rsidRDefault="000056DE" w:rsidP="006E5A54">
      <w:pPr>
        <w:pStyle w:val="Paragraphedeliste"/>
        <w:spacing w:before="120" w:after="0"/>
        <w:ind w:left="2410" w:right="-7" w:firstLine="0"/>
        <w:contextualSpacing w:val="0"/>
        <w:rPr>
          <w:color w:val="C00000"/>
        </w:rPr>
      </w:pPr>
      <w:r w:rsidRPr="00DB61DF">
        <w:t>arbre</w:t>
      </w:r>
      <w:r w:rsidR="00F41F54" w:rsidRPr="00DB61DF">
        <w:t xml:space="preserve"> = </w:t>
      </w:r>
      <w:r w:rsidRPr="00DB61DF">
        <w:t>{</w:t>
      </w:r>
      <w:r w:rsidR="00F41F54" w:rsidRPr="00A912F2">
        <w:rPr>
          <w:color w:val="C00000"/>
        </w:rPr>
        <w:t xml:space="preserve"> </w:t>
      </w:r>
      <w:r w:rsidRPr="00A912F2">
        <w:rPr>
          <w:color w:val="C00000"/>
        </w:rPr>
        <w:tab/>
      </w:r>
      <w:r w:rsidR="006E5A54" w:rsidRPr="00824CE8">
        <w:rPr>
          <w:color w:val="000000" w:themeColor="text1"/>
        </w:rPr>
        <w:t>1 </w:t>
      </w:r>
      <w:proofErr w:type="gramStart"/>
      <w:r w:rsidR="006E5A54" w:rsidRPr="00500F81">
        <w:rPr>
          <w:color w:val="000000" w:themeColor="text1"/>
        </w:rPr>
        <w:t>:[</w:t>
      </w:r>
      <w:proofErr w:type="gramEnd"/>
      <w:r w:rsidR="006E5A54" w:rsidRPr="00500F81">
        <w:rPr>
          <w:color w:val="000000" w:themeColor="text1"/>
        </w:rPr>
        <w:t>2,3],</w:t>
      </w:r>
    </w:p>
    <w:p w:rsidR="006E5A54" w:rsidRDefault="006E5A54" w:rsidP="006E5A54">
      <w:pPr>
        <w:pStyle w:val="Paragraphedeliste"/>
        <w:spacing w:before="120" w:after="0"/>
        <w:ind w:left="2410" w:right="-7" w:firstLine="0"/>
        <w:contextualSpacing w:val="0"/>
      </w:pPr>
      <w:r>
        <w:tab/>
      </w:r>
      <w:r>
        <w:tab/>
        <w:t>2 </w:t>
      </w:r>
      <w:proofErr w:type="gramStart"/>
      <w:r>
        <w:t>:[</w:t>
      </w:r>
      <w:proofErr w:type="gramEnd"/>
      <w:r>
        <w:t>4,5],</w:t>
      </w:r>
    </w:p>
    <w:p w:rsidR="006E5A54" w:rsidRPr="00500F81" w:rsidRDefault="006E5A54" w:rsidP="006E5A54">
      <w:pPr>
        <w:pStyle w:val="Paragraphedeliste"/>
        <w:spacing w:before="120" w:after="0"/>
        <w:ind w:left="2410" w:right="-7" w:firstLine="0"/>
        <w:contextualSpacing w:val="0"/>
        <w:rPr>
          <w:lang w:val="en-US"/>
        </w:rPr>
      </w:pPr>
      <w:r>
        <w:tab/>
      </w:r>
      <w:r>
        <w:tab/>
      </w:r>
      <w:proofErr w:type="gramStart"/>
      <w:r w:rsidRPr="00500F81">
        <w:rPr>
          <w:lang w:val="en-US"/>
        </w:rPr>
        <w:t>3 :</w:t>
      </w:r>
      <w:proofErr w:type="gramEnd"/>
      <w:r w:rsidRPr="00500F81">
        <w:rPr>
          <w:lang w:val="en-US"/>
        </w:rPr>
        <w:t>[None,6],</w:t>
      </w:r>
    </w:p>
    <w:p w:rsidR="006E5A54" w:rsidRPr="00500F81" w:rsidRDefault="006E5A54" w:rsidP="006E5A54">
      <w:pPr>
        <w:pStyle w:val="Paragraphedeliste"/>
        <w:spacing w:before="120" w:after="0"/>
        <w:ind w:left="2410" w:right="-7" w:firstLine="0"/>
        <w:contextualSpacing w:val="0"/>
        <w:rPr>
          <w:lang w:val="en-US"/>
        </w:rPr>
      </w:pPr>
      <w:r w:rsidRPr="00500F81">
        <w:rPr>
          <w:lang w:val="en-US"/>
        </w:rPr>
        <w:t xml:space="preserve">         </w:t>
      </w:r>
      <w:r w:rsidRPr="00500F81">
        <w:rPr>
          <w:lang w:val="en-US"/>
        </w:rPr>
        <w:tab/>
      </w:r>
      <w:proofErr w:type="gramStart"/>
      <w:r w:rsidRPr="00500F81">
        <w:rPr>
          <w:lang w:val="en-US"/>
        </w:rPr>
        <w:t>4 :</w:t>
      </w:r>
      <w:proofErr w:type="gramEnd"/>
      <w:r w:rsidRPr="00500F81">
        <w:rPr>
          <w:lang w:val="en-US"/>
        </w:rPr>
        <w:t>[</w:t>
      </w:r>
      <w:proofErr w:type="spellStart"/>
      <w:r w:rsidRPr="00500F81">
        <w:rPr>
          <w:lang w:val="en-US"/>
        </w:rPr>
        <w:t>None,None</w:t>
      </w:r>
      <w:proofErr w:type="spellEnd"/>
      <w:r w:rsidRPr="00500F81">
        <w:rPr>
          <w:lang w:val="en-US"/>
        </w:rPr>
        <w:t>],</w:t>
      </w:r>
    </w:p>
    <w:p w:rsidR="006E5A54" w:rsidRPr="00500F81" w:rsidRDefault="006E5A54" w:rsidP="006E5A54">
      <w:pPr>
        <w:pStyle w:val="Paragraphedeliste"/>
        <w:spacing w:before="120" w:after="0"/>
        <w:ind w:left="2410" w:right="-7" w:firstLine="0"/>
        <w:contextualSpacing w:val="0"/>
        <w:rPr>
          <w:lang w:val="en-US"/>
        </w:rPr>
      </w:pPr>
      <w:r w:rsidRPr="00500F81">
        <w:rPr>
          <w:lang w:val="en-US"/>
        </w:rPr>
        <w:tab/>
      </w:r>
      <w:r w:rsidRPr="00500F81">
        <w:rPr>
          <w:lang w:val="en-US"/>
        </w:rPr>
        <w:tab/>
      </w:r>
      <w:proofErr w:type="gramStart"/>
      <w:r w:rsidRPr="00500F81">
        <w:rPr>
          <w:lang w:val="en-US"/>
        </w:rPr>
        <w:t>5 :</w:t>
      </w:r>
      <w:proofErr w:type="gramEnd"/>
      <w:r w:rsidRPr="00500F81">
        <w:rPr>
          <w:lang w:val="en-US"/>
        </w:rPr>
        <w:t>[</w:t>
      </w:r>
      <w:proofErr w:type="spellStart"/>
      <w:r w:rsidRPr="00500F81">
        <w:rPr>
          <w:lang w:val="en-US"/>
        </w:rPr>
        <w:t>None,None</w:t>
      </w:r>
      <w:proofErr w:type="spellEnd"/>
      <w:r w:rsidRPr="00500F81">
        <w:rPr>
          <w:lang w:val="en-US"/>
        </w:rPr>
        <w:t>],   }</w:t>
      </w:r>
    </w:p>
    <w:p w:rsidR="006E5A54" w:rsidRPr="00500F81" w:rsidRDefault="006E5A54" w:rsidP="006E5A54">
      <w:pPr>
        <w:pStyle w:val="Paragraphedeliste"/>
        <w:spacing w:before="120" w:after="0"/>
        <w:ind w:left="2410" w:right="-7" w:firstLine="0"/>
        <w:contextualSpacing w:val="0"/>
        <w:rPr>
          <w:color w:val="C00000"/>
          <w:lang w:val="en-US"/>
        </w:rPr>
      </w:pPr>
    </w:p>
    <w:p w:rsidR="00190B46" w:rsidRPr="009F6CCF" w:rsidRDefault="009E3B0E" w:rsidP="006E5A54">
      <w:pPr>
        <w:pStyle w:val="Paragraphedeliste"/>
        <w:spacing w:before="120" w:after="0"/>
        <w:ind w:left="2410" w:right="-7" w:firstLine="0"/>
        <w:contextualSpacing w:val="0"/>
        <w:rPr>
          <w:i/>
          <w:iCs/>
          <w:color w:val="E36C0A" w:themeColor="accent6" w:themeShade="BF"/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88960" behindDoc="0" locked="0" layoutInCell="1" allowOverlap="1">
            <wp:simplePos x="0" y="0"/>
            <wp:positionH relativeFrom="column">
              <wp:posOffset>5295265</wp:posOffset>
            </wp:positionH>
            <wp:positionV relativeFrom="paragraph">
              <wp:posOffset>446405</wp:posOffset>
            </wp:positionV>
            <wp:extent cx="1509395" cy="1644015"/>
            <wp:effectExtent l="1905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3743" b="3974"/>
                    <a:stretch/>
                  </pic:blipFill>
                  <pic:spPr bwMode="auto">
                    <a:xfrm>
                      <a:off x="0" y="0"/>
                      <a:ext cx="1509395" cy="164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90B46" w:rsidRPr="00910B68">
        <w:t xml:space="preserve">En utilisant l’implémentation par un </w:t>
      </w:r>
      <w:r w:rsidR="009C07FB">
        <w:t xml:space="preserve">tableau 2D </w:t>
      </w:r>
      <w:r w:rsidR="00190B46">
        <w:t>vu en cours, initialiser un</w:t>
      </w:r>
      <w:r w:rsidR="009C07FB">
        <w:t>e liste de listes q</w:t>
      </w:r>
      <w:r w:rsidR="00190B46">
        <w:t xml:space="preserve">ui </w:t>
      </w:r>
      <w:proofErr w:type="gramStart"/>
      <w:r w:rsidR="00190B46">
        <w:t>représenterait</w:t>
      </w:r>
      <w:proofErr w:type="gramEnd"/>
      <w:r w:rsidR="00190B46">
        <w:t xml:space="preserve"> l’arbre d</w:t>
      </w:r>
      <w:r w:rsidR="009C07FB">
        <w:t>u haut de la page</w:t>
      </w:r>
      <w:r w:rsidR="009F6CCF">
        <w:t xml:space="preserve"> (voir ci-contre)</w:t>
      </w:r>
      <w:r w:rsidR="00190B46">
        <w:t>.</w:t>
      </w:r>
    </w:p>
    <w:tbl>
      <w:tblPr>
        <w:tblStyle w:val="Grilledutableau"/>
        <w:tblW w:w="0" w:type="auto"/>
        <w:jc w:val="center"/>
        <w:tblLook w:val="04A0"/>
      </w:tblPr>
      <w:tblGrid>
        <w:gridCol w:w="652"/>
        <w:gridCol w:w="638"/>
        <w:gridCol w:w="638"/>
        <w:gridCol w:w="638"/>
        <w:gridCol w:w="638"/>
        <w:gridCol w:w="651"/>
        <w:gridCol w:w="651"/>
        <w:gridCol w:w="651"/>
        <w:gridCol w:w="651"/>
        <w:gridCol w:w="651"/>
        <w:gridCol w:w="829"/>
      </w:tblGrid>
      <w:tr w:rsidR="00ED07F3" w:rsidTr="009E3B0E">
        <w:trPr>
          <w:trHeight w:val="113"/>
          <w:jc w:val="center"/>
        </w:trPr>
        <w:tc>
          <w:tcPr>
            <w:tcW w:w="652" w:type="dxa"/>
            <w:shd w:val="clear" w:color="auto" w:fill="DDD9C3" w:themeFill="background2" w:themeFillShade="E6"/>
          </w:tcPr>
          <w:p w:rsidR="009F6CCF" w:rsidRPr="00FD055A" w:rsidRDefault="009F6CCF" w:rsidP="00AB78BE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</w:p>
        </w:tc>
        <w:tc>
          <w:tcPr>
            <w:tcW w:w="638" w:type="dxa"/>
            <w:shd w:val="clear" w:color="auto" w:fill="DDD9C3" w:themeFill="background2" w:themeFillShade="E6"/>
          </w:tcPr>
          <w:p w:rsidR="009F6CCF" w:rsidRPr="00FD055A" w:rsidRDefault="009F6CCF" w:rsidP="00AB78BE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38" w:type="dxa"/>
            <w:shd w:val="clear" w:color="auto" w:fill="DDD9C3" w:themeFill="background2" w:themeFillShade="E6"/>
          </w:tcPr>
          <w:p w:rsidR="009F6CCF" w:rsidRPr="00FD055A" w:rsidRDefault="009F6CCF" w:rsidP="00AB78BE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638" w:type="dxa"/>
            <w:shd w:val="clear" w:color="auto" w:fill="DDD9C3" w:themeFill="background2" w:themeFillShade="E6"/>
          </w:tcPr>
          <w:p w:rsidR="009F6CCF" w:rsidRPr="00FD055A" w:rsidRDefault="009F6CCF" w:rsidP="00AB78BE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638" w:type="dxa"/>
            <w:shd w:val="clear" w:color="auto" w:fill="DDD9C3" w:themeFill="background2" w:themeFillShade="E6"/>
          </w:tcPr>
          <w:p w:rsidR="009F6CCF" w:rsidRPr="00FD055A" w:rsidRDefault="009F6CCF" w:rsidP="00AB78BE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651" w:type="dxa"/>
            <w:shd w:val="clear" w:color="auto" w:fill="DDD9C3" w:themeFill="background2" w:themeFillShade="E6"/>
          </w:tcPr>
          <w:p w:rsidR="009F6CCF" w:rsidRPr="00FD055A" w:rsidRDefault="009F6CCF" w:rsidP="00AB78BE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651" w:type="dxa"/>
            <w:shd w:val="clear" w:color="auto" w:fill="DDD9C3" w:themeFill="background2" w:themeFillShade="E6"/>
          </w:tcPr>
          <w:p w:rsidR="009F6CCF" w:rsidRPr="00FD055A" w:rsidRDefault="009F6CCF" w:rsidP="00AB78BE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651" w:type="dxa"/>
            <w:shd w:val="clear" w:color="auto" w:fill="DDD9C3" w:themeFill="background2" w:themeFillShade="E6"/>
          </w:tcPr>
          <w:p w:rsidR="009F6CCF" w:rsidRPr="00FD055A" w:rsidRDefault="009F6CCF" w:rsidP="00AB78BE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19</w:t>
            </w:r>
          </w:p>
        </w:tc>
        <w:tc>
          <w:tcPr>
            <w:tcW w:w="651" w:type="dxa"/>
            <w:shd w:val="clear" w:color="auto" w:fill="DDD9C3" w:themeFill="background2" w:themeFillShade="E6"/>
          </w:tcPr>
          <w:p w:rsidR="009F6CCF" w:rsidRPr="00FD055A" w:rsidRDefault="009F6CCF" w:rsidP="00AB78BE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23</w:t>
            </w:r>
          </w:p>
        </w:tc>
        <w:tc>
          <w:tcPr>
            <w:tcW w:w="651" w:type="dxa"/>
            <w:shd w:val="clear" w:color="auto" w:fill="DDD9C3" w:themeFill="background2" w:themeFillShade="E6"/>
          </w:tcPr>
          <w:p w:rsidR="009F6CCF" w:rsidRPr="00FD055A" w:rsidRDefault="009F6CCF" w:rsidP="00AB78BE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37</w:t>
            </w:r>
          </w:p>
        </w:tc>
        <w:tc>
          <w:tcPr>
            <w:tcW w:w="829" w:type="dxa"/>
            <w:shd w:val="clear" w:color="auto" w:fill="DDD9C3" w:themeFill="background2" w:themeFillShade="E6"/>
          </w:tcPr>
          <w:p w:rsidR="009F6CCF" w:rsidRPr="00FD055A" w:rsidRDefault="009F6CCF" w:rsidP="00AB78BE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41</w:t>
            </w:r>
          </w:p>
        </w:tc>
      </w:tr>
      <w:tr w:rsidR="00FD055A" w:rsidTr="009E3B0E">
        <w:trPr>
          <w:trHeight w:val="283"/>
          <w:jc w:val="center"/>
        </w:trPr>
        <w:tc>
          <w:tcPr>
            <w:tcW w:w="652" w:type="dxa"/>
            <w:shd w:val="clear" w:color="auto" w:fill="DDD9C3" w:themeFill="background2" w:themeFillShade="E6"/>
          </w:tcPr>
          <w:p w:rsidR="009F6CCF" w:rsidRPr="00FD055A" w:rsidRDefault="009F6CCF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2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D43C9">
              <w:rPr>
                <w:rFonts w:cs="Arial"/>
                <w:i/>
                <w:iCs/>
                <w:color w:val="FF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D43C9">
              <w:rPr>
                <w:rFonts w:cs="Arial"/>
                <w:i/>
                <w:iCs/>
                <w:color w:val="FF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</w:tr>
      <w:tr w:rsidR="00FD055A" w:rsidTr="009E3B0E">
        <w:trPr>
          <w:trHeight w:val="283"/>
          <w:jc w:val="center"/>
        </w:trPr>
        <w:tc>
          <w:tcPr>
            <w:tcW w:w="652" w:type="dxa"/>
            <w:shd w:val="clear" w:color="auto" w:fill="DDD9C3" w:themeFill="background2" w:themeFillShade="E6"/>
          </w:tcPr>
          <w:p w:rsidR="009F6CCF" w:rsidRPr="00FD055A" w:rsidRDefault="009F6CCF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3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D43C9">
              <w:rPr>
                <w:rFonts w:cs="Arial"/>
                <w:i/>
                <w:iCs/>
                <w:color w:val="FF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D43C9">
              <w:rPr>
                <w:rFonts w:cs="Arial"/>
                <w:i/>
                <w:iCs/>
                <w:color w:val="FF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</w:tr>
      <w:tr w:rsidR="00ED07F3" w:rsidTr="009E3B0E">
        <w:trPr>
          <w:trHeight w:val="283"/>
          <w:jc w:val="center"/>
        </w:trPr>
        <w:tc>
          <w:tcPr>
            <w:tcW w:w="652" w:type="dxa"/>
            <w:shd w:val="clear" w:color="auto" w:fill="DDD9C3" w:themeFill="background2" w:themeFillShade="E6"/>
          </w:tcPr>
          <w:p w:rsidR="009F6CCF" w:rsidRPr="00FD055A" w:rsidRDefault="009F6CCF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</w:tr>
      <w:tr w:rsidR="00ED07F3" w:rsidTr="009E3B0E">
        <w:trPr>
          <w:trHeight w:val="283"/>
          <w:jc w:val="center"/>
        </w:trPr>
        <w:tc>
          <w:tcPr>
            <w:tcW w:w="652" w:type="dxa"/>
            <w:shd w:val="clear" w:color="auto" w:fill="DDD9C3" w:themeFill="background2" w:themeFillShade="E6"/>
          </w:tcPr>
          <w:p w:rsidR="009F6CCF" w:rsidRPr="00FD055A" w:rsidRDefault="009F6CCF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7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</w:tr>
      <w:tr w:rsidR="00ED07F3" w:rsidTr="009E3B0E">
        <w:trPr>
          <w:trHeight w:val="283"/>
          <w:jc w:val="center"/>
        </w:trPr>
        <w:tc>
          <w:tcPr>
            <w:tcW w:w="652" w:type="dxa"/>
            <w:shd w:val="clear" w:color="auto" w:fill="DDD9C3" w:themeFill="background2" w:themeFillShade="E6"/>
          </w:tcPr>
          <w:p w:rsidR="009F6CCF" w:rsidRPr="00FD055A" w:rsidRDefault="009F6CCF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11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D43C9">
              <w:rPr>
                <w:rFonts w:cs="Arial"/>
                <w:i/>
                <w:iCs/>
                <w:color w:val="FF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</w:tr>
      <w:tr w:rsidR="00ED07F3" w:rsidTr="009E3B0E">
        <w:trPr>
          <w:trHeight w:val="283"/>
          <w:jc w:val="center"/>
        </w:trPr>
        <w:tc>
          <w:tcPr>
            <w:tcW w:w="652" w:type="dxa"/>
            <w:shd w:val="clear" w:color="auto" w:fill="DDD9C3" w:themeFill="background2" w:themeFillShade="E6"/>
          </w:tcPr>
          <w:p w:rsidR="009F6CCF" w:rsidRPr="00FD055A" w:rsidRDefault="009F6CCF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13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D43C9">
              <w:rPr>
                <w:rFonts w:cs="Arial"/>
                <w:i/>
                <w:iCs/>
                <w:color w:val="FF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</w:tr>
      <w:tr w:rsidR="00ED07F3" w:rsidTr="009E3B0E">
        <w:trPr>
          <w:trHeight w:val="283"/>
          <w:jc w:val="center"/>
        </w:trPr>
        <w:tc>
          <w:tcPr>
            <w:tcW w:w="652" w:type="dxa"/>
            <w:shd w:val="clear" w:color="auto" w:fill="DDD9C3" w:themeFill="background2" w:themeFillShade="E6"/>
          </w:tcPr>
          <w:p w:rsidR="009F6CCF" w:rsidRPr="00FD055A" w:rsidRDefault="009F6CCF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19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</w:tr>
      <w:tr w:rsidR="00ED07F3" w:rsidTr="009E3B0E">
        <w:trPr>
          <w:trHeight w:val="283"/>
          <w:jc w:val="center"/>
        </w:trPr>
        <w:tc>
          <w:tcPr>
            <w:tcW w:w="652" w:type="dxa"/>
            <w:shd w:val="clear" w:color="auto" w:fill="DDD9C3" w:themeFill="background2" w:themeFillShade="E6"/>
          </w:tcPr>
          <w:p w:rsidR="009F6CCF" w:rsidRPr="00FD055A" w:rsidRDefault="009F6CCF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23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</w:tr>
      <w:tr w:rsidR="00FD055A" w:rsidTr="009E3B0E">
        <w:trPr>
          <w:trHeight w:val="283"/>
          <w:jc w:val="center"/>
        </w:trPr>
        <w:tc>
          <w:tcPr>
            <w:tcW w:w="652" w:type="dxa"/>
            <w:shd w:val="clear" w:color="auto" w:fill="DDD9C3" w:themeFill="background2" w:themeFillShade="E6"/>
          </w:tcPr>
          <w:p w:rsidR="009F6CCF" w:rsidRPr="00FD055A" w:rsidRDefault="009F6CCF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37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D43C9">
              <w:rPr>
                <w:rFonts w:cs="Arial"/>
                <w:i/>
                <w:iCs/>
                <w:color w:val="FF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D43C9">
              <w:rPr>
                <w:rFonts w:cs="Arial"/>
                <w:i/>
                <w:iCs/>
                <w:color w:val="FF0000"/>
                <w:sz w:val="20"/>
                <w:szCs w:val="20"/>
                <w:highlight w:val="yellow"/>
              </w:rPr>
              <w:t>1</w:t>
            </w:r>
          </w:p>
        </w:tc>
      </w:tr>
      <w:tr w:rsidR="00ED07F3" w:rsidTr="009E3B0E">
        <w:trPr>
          <w:trHeight w:val="283"/>
          <w:jc w:val="center"/>
        </w:trPr>
        <w:tc>
          <w:tcPr>
            <w:tcW w:w="652" w:type="dxa"/>
            <w:shd w:val="clear" w:color="auto" w:fill="DDD9C3" w:themeFill="background2" w:themeFillShade="E6"/>
          </w:tcPr>
          <w:p w:rsidR="009F6CCF" w:rsidRPr="00FD055A" w:rsidRDefault="009F6CCF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sz w:val="20"/>
                <w:szCs w:val="20"/>
              </w:rPr>
            </w:pPr>
            <w:r w:rsidRPr="00FD055A">
              <w:rPr>
                <w:rFonts w:cs="Arial"/>
                <w:i/>
                <w:iCs/>
                <w:sz w:val="20"/>
                <w:szCs w:val="20"/>
              </w:rPr>
              <w:t>41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38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 w:rsidRPr="008D43C9">
              <w:rPr>
                <w:rFonts w:cs="Arial"/>
                <w:i/>
                <w:iCs/>
                <w:color w:val="FF0000"/>
                <w:sz w:val="20"/>
                <w:szCs w:val="20"/>
                <w:highlight w:val="yellow"/>
              </w:rPr>
              <w:t>1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651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  <w:tc>
          <w:tcPr>
            <w:tcW w:w="829" w:type="dxa"/>
            <w:shd w:val="clear" w:color="auto" w:fill="auto"/>
          </w:tcPr>
          <w:p w:rsidR="009F6CCF" w:rsidRPr="00FD055A" w:rsidRDefault="009E3B0E" w:rsidP="009F6CCF">
            <w:pPr>
              <w:pStyle w:val="Paragraphedeliste"/>
              <w:spacing w:after="0"/>
              <w:ind w:left="0"/>
              <w:rPr>
                <w:rFonts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cs="Arial"/>
                <w:i/>
                <w:iCs/>
                <w:color w:val="FF0000"/>
                <w:sz w:val="20"/>
                <w:szCs w:val="20"/>
              </w:rPr>
              <w:t>0</w:t>
            </w:r>
          </w:p>
        </w:tc>
      </w:tr>
    </w:tbl>
    <w:p w:rsidR="009F6CCF" w:rsidRDefault="009F6CCF" w:rsidP="009F6CCF">
      <w:pPr>
        <w:pStyle w:val="Paragraphedeliste"/>
        <w:tabs>
          <w:tab w:val="left" w:pos="1560"/>
        </w:tabs>
        <w:spacing w:after="0"/>
        <w:ind w:left="1560" w:right="-7" w:firstLine="0"/>
        <w:contextualSpacing w:val="0"/>
      </w:pPr>
    </w:p>
    <w:p w:rsidR="00BA35A1" w:rsidRPr="00BA35A1" w:rsidRDefault="000600B6" w:rsidP="00AB78BE">
      <w:pPr>
        <w:pStyle w:val="Paragraphedeliste"/>
        <w:numPr>
          <w:ilvl w:val="0"/>
          <w:numId w:val="21"/>
        </w:numPr>
        <w:tabs>
          <w:tab w:val="left" w:pos="1560"/>
        </w:tabs>
        <w:spacing w:before="600" w:after="0"/>
        <w:ind w:left="1560" w:right="-7" w:hanging="1560"/>
        <w:contextualSpacing w:val="0"/>
        <w:rPr>
          <w:i/>
          <w:iCs/>
          <w:color w:val="E36C0A" w:themeColor="accent6" w:themeShade="BF"/>
          <w:lang w:eastAsia="fr-FR"/>
        </w:rPr>
      </w:pPr>
      <w:r>
        <w:t xml:space="preserve">Implémenter en POO une structure de données de type </w:t>
      </w:r>
      <w:r w:rsidRPr="00ED07F3">
        <w:rPr>
          <w:b/>
          <w:bCs/>
        </w:rPr>
        <w:t>arbre binaire de recherche</w:t>
      </w:r>
      <w:r>
        <w:t xml:space="preserve"> </w:t>
      </w:r>
      <w:r w:rsidR="00ED07F3">
        <w:t>(</w:t>
      </w:r>
      <w:r>
        <w:t>ABR</w:t>
      </w:r>
      <w:r w:rsidR="00ED07F3">
        <w:t>)</w:t>
      </w:r>
      <w:r>
        <w:t>. Pour cela </w:t>
      </w:r>
      <w:r w:rsidR="00BA35A1">
        <w:t>o</w:t>
      </w:r>
      <w:r>
        <w:rPr>
          <w:lang w:eastAsia="fr-FR"/>
        </w:rPr>
        <w:t xml:space="preserve">uvrir le fichier </w:t>
      </w:r>
      <w:r w:rsidR="00ED07F3" w:rsidRPr="00BA35A1">
        <w:rPr>
          <w:i/>
          <w:iCs/>
          <w:color w:val="E36C0A" w:themeColor="accent6" w:themeShade="BF"/>
          <w:lang w:eastAsia="fr-FR"/>
        </w:rPr>
        <w:t>ClasseArbreABR</w:t>
      </w:r>
      <w:r w:rsidRPr="00BA35A1">
        <w:rPr>
          <w:i/>
          <w:iCs/>
          <w:color w:val="E36C0A" w:themeColor="accent6" w:themeShade="BF"/>
          <w:lang w:eastAsia="fr-FR"/>
        </w:rPr>
        <w:t>_</w:t>
      </w:r>
      <w:proofErr w:type="gramStart"/>
      <w:r w:rsidRPr="00BA35A1">
        <w:rPr>
          <w:i/>
          <w:iCs/>
          <w:color w:val="E36C0A" w:themeColor="accent6" w:themeShade="BF"/>
          <w:lang w:eastAsia="fr-FR"/>
        </w:rPr>
        <w:t>depart.py</w:t>
      </w:r>
      <w:r>
        <w:rPr>
          <w:lang w:eastAsia="fr-FR"/>
        </w:rPr>
        <w:t xml:space="preserve"> ,</w:t>
      </w:r>
      <w:proofErr w:type="gramEnd"/>
      <w:r>
        <w:rPr>
          <w:lang w:eastAsia="fr-FR"/>
        </w:rPr>
        <w:t xml:space="preserve"> puis </w:t>
      </w:r>
      <w:r w:rsidR="00BA35A1">
        <w:rPr>
          <w:lang w:eastAsia="fr-FR"/>
        </w:rPr>
        <w:t>e</w:t>
      </w:r>
      <w:r w:rsidRPr="00BA35A1">
        <w:rPr>
          <w:rFonts w:eastAsia="Times New Roman" w:cs="Arial"/>
          <w:szCs w:val="22"/>
          <w:lang w:eastAsia="fr-FR"/>
        </w:rPr>
        <w:t xml:space="preserve">nregistrez sous </w:t>
      </w:r>
      <w:r w:rsidR="00BA35A1" w:rsidRPr="00BA35A1">
        <w:rPr>
          <w:i/>
          <w:iCs/>
          <w:color w:val="E36C0A" w:themeColor="accent6" w:themeShade="BF"/>
          <w:lang w:eastAsia="fr-FR"/>
        </w:rPr>
        <w:t>ClasseArbreABR</w:t>
      </w:r>
      <w:r w:rsidRPr="00BA35A1">
        <w:rPr>
          <w:rFonts w:eastAsia="Times New Roman" w:cs="Arial"/>
          <w:i/>
          <w:color w:val="E36C0A" w:themeColor="accent6" w:themeShade="BF"/>
          <w:szCs w:val="22"/>
          <w:lang w:eastAsia="fr-FR"/>
        </w:rPr>
        <w:t>.py</w:t>
      </w:r>
      <w:r w:rsidR="00BA35A1">
        <w:rPr>
          <w:rFonts w:eastAsia="Times New Roman" w:cs="Arial"/>
          <w:szCs w:val="22"/>
          <w:lang w:eastAsia="fr-FR"/>
        </w:rPr>
        <w:t>.</w:t>
      </w:r>
    </w:p>
    <w:p w:rsidR="000600B6" w:rsidRDefault="00BA35A1" w:rsidP="00FD5B36">
      <w:pPr>
        <w:pStyle w:val="Paragraphedeliste"/>
        <w:numPr>
          <w:ilvl w:val="0"/>
          <w:numId w:val="33"/>
        </w:numPr>
        <w:tabs>
          <w:tab w:val="left" w:pos="1560"/>
        </w:tabs>
        <w:spacing w:before="120" w:after="0"/>
        <w:ind w:right="-7"/>
        <w:contextualSpacing w:val="0"/>
        <w:rPr>
          <w:rFonts w:eastAsia="Times New Roman" w:cs="Arial"/>
          <w:szCs w:val="22"/>
          <w:lang w:eastAsia="fr-FR"/>
        </w:rPr>
      </w:pPr>
      <w:r>
        <w:t>I</w:t>
      </w:r>
      <w:r w:rsidR="000600B6" w:rsidRPr="00BA35A1">
        <w:rPr>
          <w:rFonts w:eastAsia="Times New Roman" w:cs="Arial"/>
          <w:szCs w:val="22"/>
          <w:lang w:eastAsia="fr-FR"/>
        </w:rPr>
        <w:t>mplémenter les méthodes manquantes :</w:t>
      </w:r>
      <w:r w:rsidR="00FD5B36">
        <w:rPr>
          <w:rFonts w:eastAsia="Times New Roman" w:cs="Arial"/>
          <w:szCs w:val="22"/>
          <w:lang w:eastAsia="fr-FR"/>
        </w:rPr>
        <w:t xml:space="preserve"> </w:t>
      </w:r>
      <w:proofErr w:type="gramStart"/>
      <w:r w:rsidR="0063686B" w:rsidRPr="005A4FA7">
        <w:rPr>
          <w:rFonts w:eastAsia="Times New Roman" w:cs="Arial"/>
          <w:b/>
          <w:bCs/>
          <w:szCs w:val="22"/>
          <w:lang w:eastAsia="fr-FR"/>
        </w:rPr>
        <w:t>v</w:t>
      </w:r>
      <w:r w:rsidR="000600B6" w:rsidRPr="005A4FA7">
        <w:rPr>
          <w:rFonts w:eastAsia="Times New Roman" w:cs="Arial"/>
          <w:b/>
          <w:bCs/>
          <w:szCs w:val="22"/>
          <w:lang w:eastAsia="fr-FR"/>
        </w:rPr>
        <w:t>ider</w:t>
      </w:r>
      <w:r w:rsidR="0063686B" w:rsidRPr="00FD5B36">
        <w:rPr>
          <w:rFonts w:eastAsia="Times New Roman" w:cs="Arial"/>
          <w:szCs w:val="22"/>
          <w:lang w:eastAsia="fr-FR"/>
        </w:rPr>
        <w:t>(</w:t>
      </w:r>
      <w:proofErr w:type="gramEnd"/>
      <w:r w:rsidR="0063686B" w:rsidRPr="00FD5B36">
        <w:rPr>
          <w:rFonts w:eastAsia="Times New Roman" w:cs="Arial"/>
          <w:szCs w:val="22"/>
          <w:lang w:eastAsia="fr-FR"/>
        </w:rPr>
        <w:t>)</w:t>
      </w:r>
      <w:r w:rsidR="000600B6" w:rsidRPr="00FD5B36">
        <w:rPr>
          <w:rFonts w:eastAsia="Times New Roman" w:cs="Arial"/>
          <w:szCs w:val="22"/>
          <w:lang w:eastAsia="fr-FR"/>
        </w:rPr>
        <w:t xml:space="preserve">, </w:t>
      </w:r>
      <w:proofErr w:type="spellStart"/>
      <w:r w:rsidR="000600B6" w:rsidRPr="005A4FA7">
        <w:rPr>
          <w:rFonts w:eastAsia="Times New Roman" w:cs="Arial"/>
          <w:b/>
          <w:bCs/>
          <w:szCs w:val="22"/>
          <w:lang w:eastAsia="fr-FR"/>
        </w:rPr>
        <w:t>estVide</w:t>
      </w:r>
      <w:proofErr w:type="spellEnd"/>
      <w:r w:rsidR="0063686B" w:rsidRPr="00FD5B36">
        <w:rPr>
          <w:rFonts w:eastAsia="Times New Roman" w:cs="Arial"/>
          <w:szCs w:val="22"/>
          <w:lang w:eastAsia="fr-FR"/>
        </w:rPr>
        <w:t>()</w:t>
      </w:r>
      <w:r w:rsidR="000600B6" w:rsidRPr="00FD5B36">
        <w:rPr>
          <w:rFonts w:eastAsia="Times New Roman" w:cs="Arial"/>
          <w:szCs w:val="22"/>
          <w:lang w:eastAsia="fr-FR"/>
        </w:rPr>
        <w:t xml:space="preserve">, </w:t>
      </w:r>
      <w:proofErr w:type="spellStart"/>
      <w:r w:rsidR="0063686B" w:rsidRPr="005A4FA7">
        <w:rPr>
          <w:rFonts w:eastAsia="Times New Roman" w:cs="Arial"/>
          <w:b/>
          <w:bCs/>
          <w:szCs w:val="22"/>
          <w:lang w:eastAsia="fr-FR"/>
        </w:rPr>
        <w:t>insererElement</w:t>
      </w:r>
      <w:proofErr w:type="spellEnd"/>
      <w:r w:rsidR="0063686B" w:rsidRPr="00FD5B36">
        <w:rPr>
          <w:rFonts w:eastAsia="Times New Roman" w:cs="Arial"/>
          <w:szCs w:val="22"/>
          <w:lang w:eastAsia="fr-FR"/>
        </w:rPr>
        <w:t xml:space="preserve">(e), </w:t>
      </w:r>
    </w:p>
    <w:p w:rsidR="000B2A12" w:rsidRDefault="000B2A12" w:rsidP="000B2A12">
      <w:pPr>
        <w:pStyle w:val="Paragraphedeliste"/>
        <w:tabs>
          <w:tab w:val="left" w:pos="1560"/>
        </w:tabs>
        <w:spacing w:after="0"/>
        <w:ind w:left="2280" w:right="-7" w:firstLine="0"/>
        <w:contextualSpacing w:val="0"/>
        <w:rPr>
          <w:rFonts w:eastAsia="Times New Roman" w:cs="Arial"/>
          <w:szCs w:val="22"/>
          <w:lang w:eastAsia="fr-FR"/>
        </w:rPr>
      </w:pPr>
      <w:r>
        <w:t xml:space="preserve">Les méthodes seront programmées de </w:t>
      </w:r>
      <w:r w:rsidR="00DB61DF">
        <w:t>façon récursive</w:t>
      </w:r>
      <w:r>
        <w:t>.</w:t>
      </w:r>
    </w:p>
    <w:p w:rsidR="00FD5B36" w:rsidRPr="00FD5B36" w:rsidRDefault="00FD5B36" w:rsidP="00FD5B36">
      <w:pPr>
        <w:pStyle w:val="Paragraphedeliste"/>
        <w:numPr>
          <w:ilvl w:val="0"/>
          <w:numId w:val="33"/>
        </w:numPr>
        <w:tabs>
          <w:tab w:val="left" w:pos="1560"/>
        </w:tabs>
        <w:spacing w:before="120" w:after="0"/>
        <w:ind w:right="-7"/>
        <w:contextualSpacing w:val="0"/>
        <w:rPr>
          <w:rFonts w:eastAsia="Times New Roman" w:cs="Arial"/>
          <w:szCs w:val="22"/>
          <w:lang w:eastAsia="fr-FR"/>
        </w:rPr>
      </w:pPr>
      <w:r>
        <w:t xml:space="preserve">Créer un fichier </w:t>
      </w:r>
      <w:r w:rsidRPr="00FD5B36">
        <w:rPr>
          <w:i/>
          <w:iCs/>
          <w:color w:val="E36C0A" w:themeColor="accent6" w:themeShade="BF"/>
          <w:lang w:eastAsia="fr-FR"/>
        </w:rPr>
        <w:t>testClasseArbreABR.py</w:t>
      </w:r>
      <w:r w:rsidRPr="00FD5B36">
        <w:t xml:space="preserve"> </w:t>
      </w:r>
      <w:r>
        <w:t>afin de tester les différentes méthodes codées</w:t>
      </w:r>
      <w:r w:rsidR="00580B29">
        <w:t>. Vous pouvez représenter le seul vrai ABR de l’exercice 2 par exemple, ou l’ABR du parcours en profondeur du cours sur les arbres.</w:t>
      </w:r>
    </w:p>
    <w:p w:rsidR="00FD5B36" w:rsidRPr="005A4FA7" w:rsidRDefault="00FD5B36" w:rsidP="005A4FA7">
      <w:pPr>
        <w:tabs>
          <w:tab w:val="left" w:pos="1560"/>
        </w:tabs>
        <w:spacing w:before="120" w:after="0"/>
        <w:ind w:right="-7"/>
        <w:rPr>
          <w:rFonts w:eastAsia="Times New Roman" w:cs="Arial"/>
          <w:szCs w:val="22"/>
          <w:lang w:eastAsia="fr-FR"/>
        </w:rPr>
      </w:pPr>
    </w:p>
    <w:sectPr w:rsidR="00FD5B36" w:rsidRPr="005A4FA7" w:rsidSect="000F7DC9">
      <w:headerReference w:type="default" r:id="rId15"/>
      <w:footerReference w:type="default" r:id="rId16"/>
      <w:pgSz w:w="11900" w:h="16840"/>
      <w:pgMar w:top="402" w:right="567" w:bottom="851" w:left="567" w:header="284" w:footer="709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0F81" w:rsidRDefault="00500F81" w:rsidP="00C2641B">
      <w:r>
        <w:separator/>
      </w:r>
    </w:p>
  </w:endnote>
  <w:endnote w:type="continuationSeparator" w:id="0">
    <w:p w:rsidR="00500F81" w:rsidRDefault="00500F81" w:rsidP="00C264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nk Free">
    <w:altName w:val="Freestyle Script"/>
    <w:charset w:val="00"/>
    <w:family w:val="script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NewPSMT">
    <w:altName w:val="Courier New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112552"/>
      <w:docPartObj>
        <w:docPartGallery w:val="Page Numbers (Bottom of Page)"/>
        <w:docPartUnique/>
      </w:docPartObj>
    </w:sdtPr>
    <w:sdtContent>
      <w:p w:rsidR="00500F81" w:rsidRPr="00842DE1" w:rsidRDefault="00500F81" w:rsidP="00884160">
        <w:pPr>
          <w:pStyle w:val="Pieddepage"/>
          <w:tabs>
            <w:tab w:val="clear" w:pos="9406"/>
            <w:tab w:val="right" w:pos="10773"/>
          </w:tabs>
        </w:pPr>
        <w:r>
          <w:rPr>
            <w:color w:val="FF0000"/>
          </w:rPr>
          <w:t xml:space="preserve">NSI </w:t>
        </w:r>
        <w:r>
          <w:t>- TD - Structures de données : Arbres</w:t>
        </w:r>
        <w:r>
          <w:tab/>
        </w:r>
        <w:r>
          <w:tab/>
          <w:t xml:space="preserve">Page </w:t>
        </w:r>
        <w:fldSimple w:instr=" PAGE   \* MERGEFORMAT ">
          <w:r w:rsidR="002D2E63">
            <w:rPr>
              <w:noProof/>
            </w:rPr>
            <w:t>1</w:t>
          </w:r>
        </w:fldSimple>
        <w:r>
          <w:t>/</w:t>
        </w:r>
        <w:fldSimple w:instr=" NUMPAGES   \* MERGEFORMAT ">
          <w:r w:rsidR="002D2E63">
            <w:rPr>
              <w:noProof/>
            </w:rPr>
            <w:t>2</w:t>
          </w:r>
        </w:fldSimple>
      </w:p>
    </w:sdtContent>
  </w:sdt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F81" w:rsidRPr="00842DE1" w:rsidRDefault="00500F81" w:rsidP="00884160">
    <w:pPr>
      <w:pStyle w:val="Pieddepage"/>
      <w:tabs>
        <w:tab w:val="clear" w:pos="9406"/>
        <w:tab w:val="right" w:pos="10773"/>
      </w:tabs>
    </w:pPr>
    <w:r>
      <w:rPr>
        <w:color w:val="FF0000"/>
      </w:rPr>
      <w:t xml:space="preserve">NSI </w:t>
    </w:r>
    <w:r>
      <w:t>- TD - Structures de données :</w:t>
    </w:r>
    <w:r w:rsidR="002D2E63">
      <w:t xml:space="preserve"> </w:t>
    </w:r>
    <w:r w:rsidR="00816436">
      <w:t xml:space="preserve">Arbres                      </w:t>
    </w:r>
    <w:r>
      <w:tab/>
      <w:t xml:space="preserve">Page </w:t>
    </w:r>
    <w:fldSimple w:instr=" PAGE   \* MERGEFORMAT ">
      <w:r w:rsidR="002D2E63">
        <w:rPr>
          <w:noProof/>
        </w:rPr>
        <w:t>2</w:t>
      </w:r>
    </w:fldSimple>
    <w:r>
      <w:t>/</w:t>
    </w:r>
    <w:fldSimple w:instr=" NUMPAGES   \* MERGEFORMAT ">
      <w:r w:rsidR="002D2E63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0F81" w:rsidRDefault="00500F81" w:rsidP="00C2641B">
      <w:r>
        <w:separator/>
      </w:r>
    </w:p>
  </w:footnote>
  <w:footnote w:type="continuationSeparator" w:id="0">
    <w:p w:rsidR="00500F81" w:rsidRDefault="00500F81" w:rsidP="00C2641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au3"/>
      <w:tblW w:w="10840" w:type="dxa"/>
      <w:tblBorders>
        <w:top w:val="single" w:sz="8" w:space="0" w:color="1F497D" w:themeColor="text2"/>
        <w:left w:val="single" w:sz="8" w:space="0" w:color="1F497D" w:themeColor="text2"/>
        <w:bottom w:val="single" w:sz="8" w:space="0" w:color="1F497D" w:themeColor="text2"/>
        <w:right w:val="single" w:sz="8" w:space="0" w:color="1F497D" w:themeColor="text2"/>
        <w:insideH w:val="single" w:sz="8" w:space="0" w:color="1F497D" w:themeColor="text2"/>
        <w:insideV w:val="single" w:sz="8" w:space="0" w:color="1F497D" w:themeColor="text2"/>
      </w:tblBorders>
      <w:tblLook w:val="0000"/>
    </w:tblPr>
    <w:tblGrid>
      <w:gridCol w:w="1418"/>
      <w:gridCol w:w="8288"/>
      <w:gridCol w:w="1134"/>
    </w:tblGrid>
    <w:tr w:rsidR="00500F81" w:rsidRPr="00340165" w:rsidTr="00953214">
      <w:trPr>
        <w:trHeight w:val="838"/>
        <w:tblHeader/>
      </w:trPr>
      <w:tc>
        <w:tcPr>
          <w:tcW w:w="1418" w:type="dxa"/>
          <w:vAlign w:val="center"/>
        </w:tcPr>
        <w:p w:rsidR="00500F81" w:rsidRPr="00953214" w:rsidRDefault="00500F81" w:rsidP="00A742AF">
          <w:pPr>
            <w:spacing w:after="0"/>
            <w:ind w:firstLine="0"/>
            <w:jc w:val="center"/>
            <w:rPr>
              <w:b/>
              <w:i/>
              <w:color w:val="1F497D" w:themeColor="text2"/>
              <w:sz w:val="20"/>
            </w:rPr>
          </w:pPr>
          <w:r w:rsidRPr="00953214">
            <w:rPr>
              <w:rFonts w:ascii="Berlin Sans FB Demi" w:hAnsi="Berlin Sans FB Demi"/>
              <w:b/>
              <w:color w:val="1F497D" w:themeColor="text2"/>
              <w:sz w:val="56"/>
              <w:szCs w:val="20"/>
              <w:lang w:eastAsia="fr-FR"/>
            </w:rPr>
            <w:t>NSI</w:t>
          </w:r>
        </w:p>
      </w:tc>
      <w:tc>
        <w:tcPr>
          <w:tcW w:w="8288" w:type="dxa"/>
          <w:vAlign w:val="center"/>
        </w:tcPr>
        <w:p w:rsidR="00500F81" w:rsidRDefault="00500F81" w:rsidP="00F76CBB">
          <w:pPr>
            <w:spacing w:after="0"/>
            <w:ind w:firstLine="0"/>
            <w:jc w:val="center"/>
            <w:rPr>
              <w:sz w:val="28"/>
              <w:szCs w:val="10"/>
              <w:lang w:eastAsia="fr-FR"/>
            </w:rPr>
          </w:pPr>
          <w:r w:rsidRPr="00953214">
            <w:rPr>
              <w:b/>
              <w:color w:val="1F497D" w:themeColor="text2"/>
              <w:sz w:val="28"/>
              <w:szCs w:val="10"/>
              <w:lang w:eastAsia="fr-FR"/>
            </w:rPr>
            <w:t>T</w:t>
          </w:r>
          <w:r>
            <w:rPr>
              <w:sz w:val="28"/>
              <w:szCs w:val="10"/>
              <w:lang w:eastAsia="fr-FR"/>
            </w:rPr>
            <w:t xml:space="preserve">ravail </w:t>
          </w:r>
          <w:r w:rsidRPr="00953214">
            <w:rPr>
              <w:b/>
              <w:color w:val="1F497D" w:themeColor="text2"/>
              <w:sz w:val="28"/>
              <w:szCs w:val="10"/>
              <w:lang w:eastAsia="fr-FR"/>
            </w:rPr>
            <w:t>D</w:t>
          </w:r>
          <w:r>
            <w:rPr>
              <w:sz w:val="28"/>
              <w:szCs w:val="10"/>
              <w:lang w:eastAsia="fr-FR"/>
            </w:rPr>
            <w:t>irigé</w:t>
          </w:r>
        </w:p>
        <w:p w:rsidR="00500F81" w:rsidRPr="00F76CBB" w:rsidRDefault="00500F81" w:rsidP="00F76CBB">
          <w:pPr>
            <w:spacing w:after="0"/>
            <w:ind w:firstLine="0"/>
            <w:jc w:val="center"/>
            <w:rPr>
              <w:i/>
              <w:sz w:val="36"/>
              <w:szCs w:val="22"/>
              <w:lang w:eastAsia="fr-FR"/>
            </w:rPr>
          </w:pPr>
          <w:r>
            <w:rPr>
              <w:b/>
              <w:i/>
              <w:iCs/>
              <w:color w:val="1F497D" w:themeColor="text2"/>
              <w:sz w:val="36"/>
              <w:szCs w:val="14"/>
              <w:lang w:eastAsia="fr-FR"/>
            </w:rPr>
            <w:t>A</w:t>
          </w:r>
          <w:r>
            <w:rPr>
              <w:i/>
              <w:sz w:val="36"/>
              <w:szCs w:val="22"/>
              <w:lang w:eastAsia="fr-FR"/>
            </w:rPr>
            <w:t>rbres</w:t>
          </w:r>
        </w:p>
      </w:tc>
      <w:tc>
        <w:tcPr>
          <w:tcW w:w="1134" w:type="dxa"/>
          <w:vAlign w:val="center"/>
        </w:tcPr>
        <w:p w:rsidR="00500F81" w:rsidRPr="00953214" w:rsidRDefault="00500F81" w:rsidP="00F22E44">
          <w:pPr>
            <w:spacing w:after="0"/>
            <w:ind w:firstLine="0"/>
            <w:jc w:val="center"/>
            <w:rPr>
              <w:rFonts w:ascii="Ink Free" w:hAnsi="Ink Free"/>
              <w:bCs/>
              <w:color w:val="1F497D" w:themeColor="text2"/>
              <w:sz w:val="28"/>
              <w:szCs w:val="32"/>
            </w:rPr>
          </w:pPr>
          <w:r w:rsidRPr="00953214">
            <w:rPr>
              <w:rFonts w:ascii="Ink Free" w:eastAsia="Calisto MT" w:hAnsi="Ink Free"/>
              <w:bCs/>
              <w:i/>
              <w:color w:val="1F497D" w:themeColor="text2"/>
              <w:sz w:val="28"/>
              <w:szCs w:val="32"/>
            </w:rPr>
            <w:t>Lycée Aragon</w:t>
          </w:r>
        </w:p>
      </w:tc>
    </w:tr>
  </w:tbl>
  <w:p w:rsidR="00500F81" w:rsidRPr="00884160" w:rsidRDefault="00500F81" w:rsidP="00C2641B">
    <w:pPr>
      <w:pStyle w:val="En-tte"/>
      <w:rPr>
        <w:sz w:val="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0F81" w:rsidRPr="00884160" w:rsidRDefault="00500F81" w:rsidP="00C2641B">
    <w:pPr>
      <w:pStyle w:val="En-tte"/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61575"/>
    <w:multiLevelType w:val="hybridMultilevel"/>
    <w:tmpl w:val="23F61DC4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>
    <w:nsid w:val="05C75B5E"/>
    <w:multiLevelType w:val="multilevel"/>
    <w:tmpl w:val="F5E8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F71049"/>
    <w:multiLevelType w:val="hybridMultilevel"/>
    <w:tmpl w:val="7FF44452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>
    <w:nsid w:val="1A6250EA"/>
    <w:multiLevelType w:val="hybridMultilevel"/>
    <w:tmpl w:val="A8AC7A2C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>
    <w:nsid w:val="1B8D1683"/>
    <w:multiLevelType w:val="hybridMultilevel"/>
    <w:tmpl w:val="A97436D4"/>
    <w:lvl w:ilvl="0" w:tplc="040C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1F3D3119"/>
    <w:multiLevelType w:val="hybridMultilevel"/>
    <w:tmpl w:val="83142CB0"/>
    <w:lvl w:ilvl="0" w:tplc="E5AEE864">
      <w:start w:val="1"/>
      <w:numFmt w:val="decimal"/>
      <w:lvlText w:val="Travail %1 - "/>
      <w:lvlJc w:val="left"/>
      <w:pPr>
        <w:ind w:left="862" w:hanging="360"/>
      </w:pPr>
      <w:rPr>
        <w:rFonts w:ascii="Ink Free" w:hAnsi="Ink Free" w:hint="default"/>
        <w:b/>
        <w:bCs/>
        <w:i/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D024A1"/>
    <w:multiLevelType w:val="multilevel"/>
    <w:tmpl w:val="CFDCC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B0E71AE"/>
    <w:multiLevelType w:val="hybridMultilevel"/>
    <w:tmpl w:val="F2DC6344"/>
    <w:lvl w:ilvl="0" w:tplc="BC32777C">
      <w:start w:val="1"/>
      <w:numFmt w:val="decimal"/>
      <w:lvlText w:val="Travail %1 - "/>
      <w:lvlJc w:val="left"/>
      <w:pPr>
        <w:ind w:left="862" w:hanging="360"/>
      </w:pPr>
      <w:rPr>
        <w:rFonts w:ascii="Ink Free" w:hAnsi="Ink Free" w:hint="default"/>
        <w:b/>
        <w:bCs/>
        <w:i/>
        <w:color w:val="943634" w:themeColor="accent2" w:themeShade="BF"/>
        <w:sz w:val="22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C11555"/>
    <w:multiLevelType w:val="multilevel"/>
    <w:tmpl w:val="1A22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E273DBB"/>
    <w:multiLevelType w:val="hybridMultilevel"/>
    <w:tmpl w:val="0556F2D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203199"/>
    <w:multiLevelType w:val="multilevel"/>
    <w:tmpl w:val="FBDE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90775B8"/>
    <w:multiLevelType w:val="multilevel"/>
    <w:tmpl w:val="2D5ECF1A"/>
    <w:lvl w:ilvl="0">
      <w:start w:val="1"/>
      <w:numFmt w:val="decimal"/>
      <w:pStyle w:val="Titre1"/>
      <w:lvlText w:val="%1.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76923C" w:themeColor="accent3" w:themeShade="BF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val="fr-FR"/>
        <w:specVanish w:val="0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2">
    <w:nsid w:val="3E55079C"/>
    <w:multiLevelType w:val="hybridMultilevel"/>
    <w:tmpl w:val="6F244072"/>
    <w:lvl w:ilvl="0" w:tplc="D9BA2DA0">
      <w:start w:val="1"/>
      <w:numFmt w:val="decimal"/>
      <w:lvlText w:val="Exercice n°%1"/>
      <w:lvlJc w:val="left"/>
      <w:pPr>
        <w:ind w:left="862" w:hanging="360"/>
      </w:pPr>
      <w:rPr>
        <w:rFonts w:hint="default"/>
        <w:b/>
        <w:i w:val="0"/>
        <w:color w:val="1F497D" w:themeColor="text2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582" w:hanging="360"/>
      </w:pPr>
    </w:lvl>
    <w:lvl w:ilvl="2" w:tplc="040C001B" w:tentative="1">
      <w:start w:val="1"/>
      <w:numFmt w:val="lowerRoman"/>
      <w:lvlText w:val="%3."/>
      <w:lvlJc w:val="right"/>
      <w:pPr>
        <w:ind w:left="2302" w:hanging="180"/>
      </w:pPr>
    </w:lvl>
    <w:lvl w:ilvl="3" w:tplc="040C000F" w:tentative="1">
      <w:start w:val="1"/>
      <w:numFmt w:val="decimal"/>
      <w:lvlText w:val="%4."/>
      <w:lvlJc w:val="left"/>
      <w:pPr>
        <w:ind w:left="3022" w:hanging="360"/>
      </w:pPr>
    </w:lvl>
    <w:lvl w:ilvl="4" w:tplc="040C0019" w:tentative="1">
      <w:start w:val="1"/>
      <w:numFmt w:val="lowerLetter"/>
      <w:lvlText w:val="%5."/>
      <w:lvlJc w:val="left"/>
      <w:pPr>
        <w:ind w:left="3742" w:hanging="360"/>
      </w:pPr>
    </w:lvl>
    <w:lvl w:ilvl="5" w:tplc="040C001B" w:tentative="1">
      <w:start w:val="1"/>
      <w:numFmt w:val="lowerRoman"/>
      <w:lvlText w:val="%6."/>
      <w:lvlJc w:val="right"/>
      <w:pPr>
        <w:ind w:left="4462" w:hanging="180"/>
      </w:pPr>
    </w:lvl>
    <w:lvl w:ilvl="6" w:tplc="040C000F" w:tentative="1">
      <w:start w:val="1"/>
      <w:numFmt w:val="decimal"/>
      <w:lvlText w:val="%7."/>
      <w:lvlJc w:val="left"/>
      <w:pPr>
        <w:ind w:left="5182" w:hanging="360"/>
      </w:pPr>
    </w:lvl>
    <w:lvl w:ilvl="7" w:tplc="040C0019" w:tentative="1">
      <w:start w:val="1"/>
      <w:numFmt w:val="lowerLetter"/>
      <w:lvlText w:val="%8."/>
      <w:lvlJc w:val="left"/>
      <w:pPr>
        <w:ind w:left="5902" w:hanging="360"/>
      </w:pPr>
    </w:lvl>
    <w:lvl w:ilvl="8" w:tplc="040C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>
    <w:nsid w:val="44A35EE8"/>
    <w:multiLevelType w:val="hybridMultilevel"/>
    <w:tmpl w:val="D9A654D6"/>
    <w:lvl w:ilvl="0" w:tplc="FA8A4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7413A1B"/>
    <w:multiLevelType w:val="hybridMultilevel"/>
    <w:tmpl w:val="59F80320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4A69614A"/>
    <w:multiLevelType w:val="hybridMultilevel"/>
    <w:tmpl w:val="83142CB0"/>
    <w:lvl w:ilvl="0" w:tplc="E5AEE864">
      <w:start w:val="1"/>
      <w:numFmt w:val="decimal"/>
      <w:lvlText w:val="Travail %1 - "/>
      <w:lvlJc w:val="left"/>
      <w:pPr>
        <w:ind w:left="862" w:hanging="360"/>
      </w:pPr>
      <w:rPr>
        <w:rFonts w:ascii="Ink Free" w:hAnsi="Ink Free" w:hint="default"/>
        <w:b/>
        <w:bCs/>
        <w:i/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AED20A0"/>
    <w:multiLevelType w:val="hybridMultilevel"/>
    <w:tmpl w:val="83142CB0"/>
    <w:lvl w:ilvl="0" w:tplc="E5AEE864">
      <w:start w:val="1"/>
      <w:numFmt w:val="decimal"/>
      <w:lvlText w:val="Travail %1 - "/>
      <w:lvlJc w:val="left"/>
      <w:pPr>
        <w:ind w:left="862" w:hanging="360"/>
      </w:pPr>
      <w:rPr>
        <w:rFonts w:ascii="Ink Free" w:hAnsi="Ink Free" w:hint="default"/>
        <w:b/>
        <w:bCs/>
        <w:i/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9E21BF"/>
    <w:multiLevelType w:val="multilevel"/>
    <w:tmpl w:val="B3683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D155F7C"/>
    <w:multiLevelType w:val="hybridMultilevel"/>
    <w:tmpl w:val="C5F4B9A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D46004"/>
    <w:multiLevelType w:val="hybridMultilevel"/>
    <w:tmpl w:val="83142CB0"/>
    <w:lvl w:ilvl="0" w:tplc="E5AEE864">
      <w:start w:val="1"/>
      <w:numFmt w:val="decimal"/>
      <w:lvlText w:val="Travail %1 - "/>
      <w:lvlJc w:val="left"/>
      <w:pPr>
        <w:ind w:left="862" w:hanging="360"/>
      </w:pPr>
      <w:rPr>
        <w:rFonts w:ascii="Ink Free" w:hAnsi="Ink Free" w:hint="default"/>
        <w:b/>
        <w:bCs/>
        <w:i/>
        <w:color w:val="943634" w:themeColor="accent2" w:themeShade="BF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0A2A11"/>
    <w:multiLevelType w:val="multilevel"/>
    <w:tmpl w:val="1F5C7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CE33F79"/>
    <w:multiLevelType w:val="hybridMultilevel"/>
    <w:tmpl w:val="E7CE46FC"/>
    <w:lvl w:ilvl="0" w:tplc="7EDE683C">
      <w:start w:val="1"/>
      <w:numFmt w:val="bullet"/>
      <w:lvlText w:val=""/>
      <w:lvlJc w:val="left"/>
      <w:pPr>
        <w:ind w:left="2343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30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03" w:hanging="360"/>
      </w:pPr>
      <w:rPr>
        <w:rFonts w:ascii="Wingdings" w:hAnsi="Wingdings" w:hint="default"/>
      </w:rPr>
    </w:lvl>
  </w:abstractNum>
  <w:abstractNum w:abstractNumId="22">
    <w:nsid w:val="68456ECB"/>
    <w:multiLevelType w:val="hybridMultilevel"/>
    <w:tmpl w:val="D37029C0"/>
    <w:lvl w:ilvl="0" w:tplc="040C0003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6" w:hanging="360"/>
      </w:pPr>
      <w:rPr>
        <w:rFonts w:ascii="Wingdings" w:hAnsi="Wingdings" w:hint="default"/>
      </w:rPr>
    </w:lvl>
  </w:abstractNum>
  <w:abstractNum w:abstractNumId="23">
    <w:nsid w:val="6AE76D57"/>
    <w:multiLevelType w:val="multilevel"/>
    <w:tmpl w:val="C7AA3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9E2258"/>
    <w:multiLevelType w:val="multilevel"/>
    <w:tmpl w:val="A2DA00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E5914B2"/>
    <w:multiLevelType w:val="hybridMultilevel"/>
    <w:tmpl w:val="6D6C5EDE"/>
    <w:lvl w:ilvl="0" w:tplc="040C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26">
    <w:nsid w:val="6F8A3E2A"/>
    <w:multiLevelType w:val="hybridMultilevel"/>
    <w:tmpl w:val="00F62E10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>
    <w:nsid w:val="75A93846"/>
    <w:multiLevelType w:val="multilevel"/>
    <w:tmpl w:val="4DAA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B02296"/>
    <w:multiLevelType w:val="hybridMultilevel"/>
    <w:tmpl w:val="2F9E4200"/>
    <w:lvl w:ilvl="0" w:tplc="040C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>
    <w:nsid w:val="7AC36478"/>
    <w:multiLevelType w:val="multilevel"/>
    <w:tmpl w:val="3808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1"/>
    <w:lvlOverride w:ilvl="0">
      <w:lvl w:ilvl="0">
        <w:numFmt w:val="bullet"/>
        <w:lvlText w:val=""/>
        <w:lvlJc w:val="left"/>
        <w:pPr>
          <w:tabs>
            <w:tab w:val="num" w:pos="507"/>
          </w:tabs>
          <w:ind w:left="507" w:hanging="360"/>
        </w:pPr>
        <w:rPr>
          <w:rFonts w:ascii="Wingdings" w:hAnsi="Wingdings" w:hint="default"/>
          <w:sz w:val="20"/>
        </w:rPr>
      </w:lvl>
    </w:lvlOverride>
  </w:num>
  <w:num w:numId="4">
    <w:abstractNumId w:val="1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17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</w:num>
  <w:num w:numId="7">
    <w:abstractNumId w:val="28"/>
  </w:num>
  <w:num w:numId="8">
    <w:abstractNumId w:val="11"/>
  </w:num>
  <w:num w:numId="9">
    <w:abstractNumId w:val="6"/>
  </w:num>
  <w:num w:numId="10">
    <w:abstractNumId w:val="23"/>
  </w:num>
  <w:num w:numId="11">
    <w:abstractNumId w:val="8"/>
  </w:num>
  <w:num w:numId="12">
    <w:abstractNumId w:val="5"/>
  </w:num>
  <w:num w:numId="13">
    <w:abstractNumId w:val="11"/>
  </w:num>
  <w:num w:numId="14">
    <w:abstractNumId w:val="11"/>
  </w:num>
  <w:num w:numId="15">
    <w:abstractNumId w:val="0"/>
  </w:num>
  <w:num w:numId="16">
    <w:abstractNumId w:val="9"/>
  </w:num>
  <w:num w:numId="17">
    <w:abstractNumId w:val="26"/>
  </w:num>
  <w:num w:numId="18">
    <w:abstractNumId w:val="3"/>
  </w:num>
  <w:num w:numId="19">
    <w:abstractNumId w:val="24"/>
  </w:num>
  <w:num w:numId="20">
    <w:abstractNumId w:val="27"/>
  </w:num>
  <w:num w:numId="21">
    <w:abstractNumId w:val="12"/>
  </w:num>
  <w:num w:numId="22">
    <w:abstractNumId w:val="21"/>
  </w:num>
  <w:num w:numId="23">
    <w:abstractNumId w:val="16"/>
  </w:num>
  <w:num w:numId="24">
    <w:abstractNumId w:val="15"/>
  </w:num>
  <w:num w:numId="25">
    <w:abstractNumId w:val="29"/>
  </w:num>
  <w:num w:numId="26">
    <w:abstractNumId w:val="20"/>
  </w:num>
  <w:num w:numId="27">
    <w:abstractNumId w:val="19"/>
  </w:num>
  <w:num w:numId="28">
    <w:abstractNumId w:val="7"/>
  </w:num>
  <w:num w:numId="29">
    <w:abstractNumId w:val="22"/>
  </w:num>
  <w:num w:numId="30">
    <w:abstractNumId w:val="18"/>
  </w:num>
  <w:num w:numId="31">
    <w:abstractNumId w:val="13"/>
  </w:num>
  <w:num w:numId="32">
    <w:abstractNumId w:val="4"/>
  </w:num>
  <w:num w:numId="33">
    <w:abstractNumId w:val="25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embedSystemFonts/>
  <w:proofState w:spelling="clean" w:grammar="clean"/>
  <w:attachedTemplate r:id="rId1"/>
  <w:defaultTabStop w:val="708"/>
  <w:hyphenationZone w:val="425"/>
  <w:drawingGridHorizontalSpacing w:val="57"/>
  <w:drawingGridVerticalSpacing w:val="57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/>
  <w:rsids>
    <w:rsidRoot w:val="00751E6B"/>
    <w:rsid w:val="00002A27"/>
    <w:rsid w:val="000056DE"/>
    <w:rsid w:val="00005B39"/>
    <w:rsid w:val="00006292"/>
    <w:rsid w:val="00013B18"/>
    <w:rsid w:val="000177B6"/>
    <w:rsid w:val="00020D19"/>
    <w:rsid w:val="00021D34"/>
    <w:rsid w:val="00023499"/>
    <w:rsid w:val="00026EEA"/>
    <w:rsid w:val="000275DA"/>
    <w:rsid w:val="000315E0"/>
    <w:rsid w:val="00034B37"/>
    <w:rsid w:val="00040892"/>
    <w:rsid w:val="00051A5B"/>
    <w:rsid w:val="00053E23"/>
    <w:rsid w:val="000600B6"/>
    <w:rsid w:val="00064066"/>
    <w:rsid w:val="00064A52"/>
    <w:rsid w:val="000652AF"/>
    <w:rsid w:val="00067685"/>
    <w:rsid w:val="00090042"/>
    <w:rsid w:val="00096809"/>
    <w:rsid w:val="000972BE"/>
    <w:rsid w:val="000974B7"/>
    <w:rsid w:val="000A1077"/>
    <w:rsid w:val="000A3176"/>
    <w:rsid w:val="000A5C45"/>
    <w:rsid w:val="000A747E"/>
    <w:rsid w:val="000B1B31"/>
    <w:rsid w:val="000B2A12"/>
    <w:rsid w:val="000B7540"/>
    <w:rsid w:val="000B7ED1"/>
    <w:rsid w:val="000C37DC"/>
    <w:rsid w:val="000C4A65"/>
    <w:rsid w:val="000D06D2"/>
    <w:rsid w:val="000D1819"/>
    <w:rsid w:val="000D3396"/>
    <w:rsid w:val="000E2CBC"/>
    <w:rsid w:val="000E72F8"/>
    <w:rsid w:val="000F35B6"/>
    <w:rsid w:val="000F7DC9"/>
    <w:rsid w:val="001021C4"/>
    <w:rsid w:val="001037C2"/>
    <w:rsid w:val="00105A5A"/>
    <w:rsid w:val="00107C0C"/>
    <w:rsid w:val="00110FF8"/>
    <w:rsid w:val="0011135A"/>
    <w:rsid w:val="001125FE"/>
    <w:rsid w:val="00116F02"/>
    <w:rsid w:val="00125221"/>
    <w:rsid w:val="0013055E"/>
    <w:rsid w:val="00136D45"/>
    <w:rsid w:val="00145265"/>
    <w:rsid w:val="00152D6E"/>
    <w:rsid w:val="00166EC0"/>
    <w:rsid w:val="0017310D"/>
    <w:rsid w:val="00173B13"/>
    <w:rsid w:val="001760D3"/>
    <w:rsid w:val="00182286"/>
    <w:rsid w:val="0018597B"/>
    <w:rsid w:val="00190B46"/>
    <w:rsid w:val="00192D66"/>
    <w:rsid w:val="0019314E"/>
    <w:rsid w:val="001972C3"/>
    <w:rsid w:val="001A05A7"/>
    <w:rsid w:val="001A0B25"/>
    <w:rsid w:val="001B2279"/>
    <w:rsid w:val="001B5688"/>
    <w:rsid w:val="001B5F88"/>
    <w:rsid w:val="001B726F"/>
    <w:rsid w:val="001C099D"/>
    <w:rsid w:val="001C2294"/>
    <w:rsid w:val="001C5215"/>
    <w:rsid w:val="001C6936"/>
    <w:rsid w:val="001D029E"/>
    <w:rsid w:val="001D0EC7"/>
    <w:rsid w:val="001D2F7A"/>
    <w:rsid w:val="001D37F7"/>
    <w:rsid w:val="001E4904"/>
    <w:rsid w:val="001E6118"/>
    <w:rsid w:val="001F0477"/>
    <w:rsid w:val="001F098A"/>
    <w:rsid w:val="001F1C77"/>
    <w:rsid w:val="001F4FDE"/>
    <w:rsid w:val="001F5DA7"/>
    <w:rsid w:val="00211275"/>
    <w:rsid w:val="002123C8"/>
    <w:rsid w:val="00220275"/>
    <w:rsid w:val="00220617"/>
    <w:rsid w:val="00221FBA"/>
    <w:rsid w:val="0023463C"/>
    <w:rsid w:val="0023578E"/>
    <w:rsid w:val="00241222"/>
    <w:rsid w:val="00241E77"/>
    <w:rsid w:val="002429BD"/>
    <w:rsid w:val="002435D4"/>
    <w:rsid w:val="002461D2"/>
    <w:rsid w:val="00247C9C"/>
    <w:rsid w:val="002564ED"/>
    <w:rsid w:val="00266F06"/>
    <w:rsid w:val="0028614C"/>
    <w:rsid w:val="00293B81"/>
    <w:rsid w:val="002942C1"/>
    <w:rsid w:val="00296B9B"/>
    <w:rsid w:val="0029744A"/>
    <w:rsid w:val="002A286E"/>
    <w:rsid w:val="002A4444"/>
    <w:rsid w:val="002A4C67"/>
    <w:rsid w:val="002A6190"/>
    <w:rsid w:val="002A740D"/>
    <w:rsid w:val="002B1486"/>
    <w:rsid w:val="002B21E9"/>
    <w:rsid w:val="002B7795"/>
    <w:rsid w:val="002C19F1"/>
    <w:rsid w:val="002D0E80"/>
    <w:rsid w:val="002D2E63"/>
    <w:rsid w:val="002E2ECB"/>
    <w:rsid w:val="002E392B"/>
    <w:rsid w:val="002E3A59"/>
    <w:rsid w:val="002F16DA"/>
    <w:rsid w:val="002F3D91"/>
    <w:rsid w:val="002F5142"/>
    <w:rsid w:val="00301438"/>
    <w:rsid w:val="00304206"/>
    <w:rsid w:val="003054A0"/>
    <w:rsid w:val="00305FFE"/>
    <w:rsid w:val="00310B98"/>
    <w:rsid w:val="003110C0"/>
    <w:rsid w:val="0031369C"/>
    <w:rsid w:val="0031679C"/>
    <w:rsid w:val="0032326B"/>
    <w:rsid w:val="00323E47"/>
    <w:rsid w:val="003272D8"/>
    <w:rsid w:val="003307F6"/>
    <w:rsid w:val="0033594E"/>
    <w:rsid w:val="0035235E"/>
    <w:rsid w:val="00354222"/>
    <w:rsid w:val="00361A29"/>
    <w:rsid w:val="0037046F"/>
    <w:rsid w:val="00371FC7"/>
    <w:rsid w:val="00372601"/>
    <w:rsid w:val="00372A1B"/>
    <w:rsid w:val="003751B7"/>
    <w:rsid w:val="00377395"/>
    <w:rsid w:val="00377DBB"/>
    <w:rsid w:val="003827D7"/>
    <w:rsid w:val="00382966"/>
    <w:rsid w:val="0038435C"/>
    <w:rsid w:val="00385264"/>
    <w:rsid w:val="003877D1"/>
    <w:rsid w:val="003A00FE"/>
    <w:rsid w:val="003A1C90"/>
    <w:rsid w:val="003A31BF"/>
    <w:rsid w:val="003A42B0"/>
    <w:rsid w:val="003A578E"/>
    <w:rsid w:val="003A6801"/>
    <w:rsid w:val="003A6D3E"/>
    <w:rsid w:val="003B0CFB"/>
    <w:rsid w:val="003B5EEC"/>
    <w:rsid w:val="003C69CF"/>
    <w:rsid w:val="003D1925"/>
    <w:rsid w:val="003D2196"/>
    <w:rsid w:val="003D3D8D"/>
    <w:rsid w:val="003D4950"/>
    <w:rsid w:val="003D704A"/>
    <w:rsid w:val="003E296A"/>
    <w:rsid w:val="003E29E8"/>
    <w:rsid w:val="003E394B"/>
    <w:rsid w:val="003E506B"/>
    <w:rsid w:val="003E64BE"/>
    <w:rsid w:val="003F0B95"/>
    <w:rsid w:val="004019C0"/>
    <w:rsid w:val="00401B19"/>
    <w:rsid w:val="00404177"/>
    <w:rsid w:val="00405C5F"/>
    <w:rsid w:val="00414B16"/>
    <w:rsid w:val="00415427"/>
    <w:rsid w:val="00415755"/>
    <w:rsid w:val="00416A32"/>
    <w:rsid w:val="00423864"/>
    <w:rsid w:val="00424517"/>
    <w:rsid w:val="0042609A"/>
    <w:rsid w:val="00431551"/>
    <w:rsid w:val="00432940"/>
    <w:rsid w:val="00432D8C"/>
    <w:rsid w:val="00435D08"/>
    <w:rsid w:val="00435F76"/>
    <w:rsid w:val="0043691C"/>
    <w:rsid w:val="00437AEF"/>
    <w:rsid w:val="0044133D"/>
    <w:rsid w:val="00441578"/>
    <w:rsid w:val="0044293C"/>
    <w:rsid w:val="00443D98"/>
    <w:rsid w:val="00445887"/>
    <w:rsid w:val="00446104"/>
    <w:rsid w:val="004478A4"/>
    <w:rsid w:val="00452BCC"/>
    <w:rsid w:val="00465E78"/>
    <w:rsid w:val="00473190"/>
    <w:rsid w:val="004731D2"/>
    <w:rsid w:val="00476A49"/>
    <w:rsid w:val="0048340A"/>
    <w:rsid w:val="00483449"/>
    <w:rsid w:val="004840E2"/>
    <w:rsid w:val="004914DD"/>
    <w:rsid w:val="00493A54"/>
    <w:rsid w:val="004C0D3D"/>
    <w:rsid w:val="004C4361"/>
    <w:rsid w:val="004C43DA"/>
    <w:rsid w:val="004C4941"/>
    <w:rsid w:val="004C6891"/>
    <w:rsid w:val="004D6C8C"/>
    <w:rsid w:val="004E2653"/>
    <w:rsid w:val="004E31DF"/>
    <w:rsid w:val="004E611F"/>
    <w:rsid w:val="004E7666"/>
    <w:rsid w:val="004F46E7"/>
    <w:rsid w:val="004F4F07"/>
    <w:rsid w:val="00500F81"/>
    <w:rsid w:val="00504699"/>
    <w:rsid w:val="005055E2"/>
    <w:rsid w:val="00506DDA"/>
    <w:rsid w:val="00513B57"/>
    <w:rsid w:val="00513EDC"/>
    <w:rsid w:val="00515C84"/>
    <w:rsid w:val="00521BE1"/>
    <w:rsid w:val="00523077"/>
    <w:rsid w:val="00533F8F"/>
    <w:rsid w:val="00537254"/>
    <w:rsid w:val="005376FE"/>
    <w:rsid w:val="005439BD"/>
    <w:rsid w:val="00544111"/>
    <w:rsid w:val="00547D93"/>
    <w:rsid w:val="005550FD"/>
    <w:rsid w:val="00557CBC"/>
    <w:rsid w:val="00562BF0"/>
    <w:rsid w:val="00563B2D"/>
    <w:rsid w:val="00564523"/>
    <w:rsid w:val="00566050"/>
    <w:rsid w:val="00566531"/>
    <w:rsid w:val="00567403"/>
    <w:rsid w:val="00577199"/>
    <w:rsid w:val="00580B29"/>
    <w:rsid w:val="00585F5F"/>
    <w:rsid w:val="00591428"/>
    <w:rsid w:val="00592DAD"/>
    <w:rsid w:val="00592EAD"/>
    <w:rsid w:val="005932BB"/>
    <w:rsid w:val="00593B37"/>
    <w:rsid w:val="00595752"/>
    <w:rsid w:val="005A2FC4"/>
    <w:rsid w:val="005A3595"/>
    <w:rsid w:val="005A4FA7"/>
    <w:rsid w:val="005A6BD8"/>
    <w:rsid w:val="005B1227"/>
    <w:rsid w:val="005B3A53"/>
    <w:rsid w:val="005B7A55"/>
    <w:rsid w:val="005D16DC"/>
    <w:rsid w:val="005D2FFC"/>
    <w:rsid w:val="005D47D7"/>
    <w:rsid w:val="005D53A2"/>
    <w:rsid w:val="005E0C18"/>
    <w:rsid w:val="005E18BA"/>
    <w:rsid w:val="005E29AF"/>
    <w:rsid w:val="005E2CBB"/>
    <w:rsid w:val="005E3EB4"/>
    <w:rsid w:val="005E4F16"/>
    <w:rsid w:val="005E576B"/>
    <w:rsid w:val="005E5CFC"/>
    <w:rsid w:val="005E5F0A"/>
    <w:rsid w:val="005E72E5"/>
    <w:rsid w:val="005F1A70"/>
    <w:rsid w:val="005F2BAB"/>
    <w:rsid w:val="005F44A7"/>
    <w:rsid w:val="0060332F"/>
    <w:rsid w:val="006207B3"/>
    <w:rsid w:val="0063686B"/>
    <w:rsid w:val="00645371"/>
    <w:rsid w:val="00647158"/>
    <w:rsid w:val="006471E2"/>
    <w:rsid w:val="006511FD"/>
    <w:rsid w:val="00656A70"/>
    <w:rsid w:val="006631E3"/>
    <w:rsid w:val="00667880"/>
    <w:rsid w:val="006764CF"/>
    <w:rsid w:val="006800DF"/>
    <w:rsid w:val="00680377"/>
    <w:rsid w:val="006823B6"/>
    <w:rsid w:val="00682D6A"/>
    <w:rsid w:val="00684F63"/>
    <w:rsid w:val="00694DBC"/>
    <w:rsid w:val="006B19C7"/>
    <w:rsid w:val="006C26F4"/>
    <w:rsid w:val="006C423F"/>
    <w:rsid w:val="006D3A60"/>
    <w:rsid w:val="006D4E77"/>
    <w:rsid w:val="006E1874"/>
    <w:rsid w:val="006E5A54"/>
    <w:rsid w:val="006F6083"/>
    <w:rsid w:val="00700C5C"/>
    <w:rsid w:val="00704883"/>
    <w:rsid w:val="00705714"/>
    <w:rsid w:val="0071001D"/>
    <w:rsid w:val="007100A4"/>
    <w:rsid w:val="007123E8"/>
    <w:rsid w:val="00722A57"/>
    <w:rsid w:val="00723FA5"/>
    <w:rsid w:val="007319F6"/>
    <w:rsid w:val="00733B5C"/>
    <w:rsid w:val="00741E30"/>
    <w:rsid w:val="00742A02"/>
    <w:rsid w:val="00751E6B"/>
    <w:rsid w:val="00752307"/>
    <w:rsid w:val="00761895"/>
    <w:rsid w:val="00763B0E"/>
    <w:rsid w:val="00763BEA"/>
    <w:rsid w:val="00765CB0"/>
    <w:rsid w:val="00775D95"/>
    <w:rsid w:val="00776B26"/>
    <w:rsid w:val="007779A3"/>
    <w:rsid w:val="007810A9"/>
    <w:rsid w:val="00783F3A"/>
    <w:rsid w:val="007845BD"/>
    <w:rsid w:val="007848D4"/>
    <w:rsid w:val="007858CB"/>
    <w:rsid w:val="007C0A2F"/>
    <w:rsid w:val="007C3B83"/>
    <w:rsid w:val="007C4DE1"/>
    <w:rsid w:val="007C59D4"/>
    <w:rsid w:val="007C5B62"/>
    <w:rsid w:val="007D2D36"/>
    <w:rsid w:val="007D44B7"/>
    <w:rsid w:val="007D44D0"/>
    <w:rsid w:val="007E12D1"/>
    <w:rsid w:val="007E3914"/>
    <w:rsid w:val="007E40F2"/>
    <w:rsid w:val="007E5702"/>
    <w:rsid w:val="007E72E0"/>
    <w:rsid w:val="007F5051"/>
    <w:rsid w:val="008033AA"/>
    <w:rsid w:val="00810DBC"/>
    <w:rsid w:val="00811200"/>
    <w:rsid w:val="00812346"/>
    <w:rsid w:val="00816436"/>
    <w:rsid w:val="00822367"/>
    <w:rsid w:val="00824197"/>
    <w:rsid w:val="00824CE8"/>
    <w:rsid w:val="00825AB7"/>
    <w:rsid w:val="008270DB"/>
    <w:rsid w:val="008302E6"/>
    <w:rsid w:val="008310D1"/>
    <w:rsid w:val="00832A15"/>
    <w:rsid w:val="00834BA9"/>
    <w:rsid w:val="00840AE0"/>
    <w:rsid w:val="00841ADF"/>
    <w:rsid w:val="00842978"/>
    <w:rsid w:val="00842DE1"/>
    <w:rsid w:val="0084384B"/>
    <w:rsid w:val="00845C73"/>
    <w:rsid w:val="00853841"/>
    <w:rsid w:val="00856F23"/>
    <w:rsid w:val="00857195"/>
    <w:rsid w:val="0086093C"/>
    <w:rsid w:val="00863F9E"/>
    <w:rsid w:val="00864A7A"/>
    <w:rsid w:val="00867712"/>
    <w:rsid w:val="00873F84"/>
    <w:rsid w:val="00875C87"/>
    <w:rsid w:val="00876459"/>
    <w:rsid w:val="00882A38"/>
    <w:rsid w:val="00884160"/>
    <w:rsid w:val="0088568D"/>
    <w:rsid w:val="0088611B"/>
    <w:rsid w:val="00887190"/>
    <w:rsid w:val="0089065D"/>
    <w:rsid w:val="0089223D"/>
    <w:rsid w:val="008A7843"/>
    <w:rsid w:val="008B7DEC"/>
    <w:rsid w:val="008C296E"/>
    <w:rsid w:val="008C4927"/>
    <w:rsid w:val="008C58C7"/>
    <w:rsid w:val="008D24F9"/>
    <w:rsid w:val="008D3908"/>
    <w:rsid w:val="008D43C9"/>
    <w:rsid w:val="008D7774"/>
    <w:rsid w:val="008F06C0"/>
    <w:rsid w:val="008F0EA6"/>
    <w:rsid w:val="008F2227"/>
    <w:rsid w:val="008F5270"/>
    <w:rsid w:val="00902547"/>
    <w:rsid w:val="00905218"/>
    <w:rsid w:val="009061E7"/>
    <w:rsid w:val="00910B68"/>
    <w:rsid w:val="00910DE5"/>
    <w:rsid w:val="00912B6C"/>
    <w:rsid w:val="00917941"/>
    <w:rsid w:val="00920216"/>
    <w:rsid w:val="009208A2"/>
    <w:rsid w:val="00922C53"/>
    <w:rsid w:val="00923D31"/>
    <w:rsid w:val="0092750E"/>
    <w:rsid w:val="00927821"/>
    <w:rsid w:val="009322D6"/>
    <w:rsid w:val="0093376F"/>
    <w:rsid w:val="00936E8B"/>
    <w:rsid w:val="009409A4"/>
    <w:rsid w:val="009455B4"/>
    <w:rsid w:val="009471F6"/>
    <w:rsid w:val="00953214"/>
    <w:rsid w:val="0095387E"/>
    <w:rsid w:val="00953BBD"/>
    <w:rsid w:val="00963854"/>
    <w:rsid w:val="00970FC5"/>
    <w:rsid w:val="00974EA2"/>
    <w:rsid w:val="00982079"/>
    <w:rsid w:val="00986BA5"/>
    <w:rsid w:val="0099321F"/>
    <w:rsid w:val="009938F7"/>
    <w:rsid w:val="00995C15"/>
    <w:rsid w:val="009974A6"/>
    <w:rsid w:val="009977B2"/>
    <w:rsid w:val="009B07A6"/>
    <w:rsid w:val="009B09FE"/>
    <w:rsid w:val="009B4AA3"/>
    <w:rsid w:val="009B55DE"/>
    <w:rsid w:val="009C07FB"/>
    <w:rsid w:val="009C7E9F"/>
    <w:rsid w:val="009C7F95"/>
    <w:rsid w:val="009D0175"/>
    <w:rsid w:val="009E2C4F"/>
    <w:rsid w:val="009E3B0E"/>
    <w:rsid w:val="009E3B3F"/>
    <w:rsid w:val="009E43B2"/>
    <w:rsid w:val="009F00D6"/>
    <w:rsid w:val="009F4628"/>
    <w:rsid w:val="009F5AA0"/>
    <w:rsid w:val="009F63F8"/>
    <w:rsid w:val="009F6CCF"/>
    <w:rsid w:val="00A0069D"/>
    <w:rsid w:val="00A07162"/>
    <w:rsid w:val="00A10338"/>
    <w:rsid w:val="00A240FD"/>
    <w:rsid w:val="00A24D27"/>
    <w:rsid w:val="00A35CEC"/>
    <w:rsid w:val="00A44643"/>
    <w:rsid w:val="00A50D51"/>
    <w:rsid w:val="00A51E05"/>
    <w:rsid w:val="00A5663B"/>
    <w:rsid w:val="00A57175"/>
    <w:rsid w:val="00A742AF"/>
    <w:rsid w:val="00A7501D"/>
    <w:rsid w:val="00A839FA"/>
    <w:rsid w:val="00A85479"/>
    <w:rsid w:val="00A865A3"/>
    <w:rsid w:val="00A912F2"/>
    <w:rsid w:val="00A9186E"/>
    <w:rsid w:val="00A91E4C"/>
    <w:rsid w:val="00A965BA"/>
    <w:rsid w:val="00A96FF9"/>
    <w:rsid w:val="00AA2A78"/>
    <w:rsid w:val="00AA5671"/>
    <w:rsid w:val="00AB062B"/>
    <w:rsid w:val="00AB7706"/>
    <w:rsid w:val="00AB78BE"/>
    <w:rsid w:val="00AC03B7"/>
    <w:rsid w:val="00AC0C73"/>
    <w:rsid w:val="00AC258F"/>
    <w:rsid w:val="00AC2E72"/>
    <w:rsid w:val="00AC6979"/>
    <w:rsid w:val="00AD2D87"/>
    <w:rsid w:val="00AD47DB"/>
    <w:rsid w:val="00AE0A52"/>
    <w:rsid w:val="00AF3589"/>
    <w:rsid w:val="00B000EE"/>
    <w:rsid w:val="00B001A1"/>
    <w:rsid w:val="00B01611"/>
    <w:rsid w:val="00B01665"/>
    <w:rsid w:val="00B024EB"/>
    <w:rsid w:val="00B026C3"/>
    <w:rsid w:val="00B064B8"/>
    <w:rsid w:val="00B06D62"/>
    <w:rsid w:val="00B0731A"/>
    <w:rsid w:val="00B142F3"/>
    <w:rsid w:val="00B2004F"/>
    <w:rsid w:val="00B2045B"/>
    <w:rsid w:val="00B22A99"/>
    <w:rsid w:val="00B3013C"/>
    <w:rsid w:val="00B32797"/>
    <w:rsid w:val="00B345AA"/>
    <w:rsid w:val="00B452C3"/>
    <w:rsid w:val="00B45700"/>
    <w:rsid w:val="00B51EB8"/>
    <w:rsid w:val="00B526FF"/>
    <w:rsid w:val="00B55074"/>
    <w:rsid w:val="00B624C6"/>
    <w:rsid w:val="00B67316"/>
    <w:rsid w:val="00B7001A"/>
    <w:rsid w:val="00B7454A"/>
    <w:rsid w:val="00B77D51"/>
    <w:rsid w:val="00B86988"/>
    <w:rsid w:val="00B90CBF"/>
    <w:rsid w:val="00B95DF6"/>
    <w:rsid w:val="00BA35A1"/>
    <w:rsid w:val="00BA434A"/>
    <w:rsid w:val="00BC34CA"/>
    <w:rsid w:val="00BD17A6"/>
    <w:rsid w:val="00BE53E2"/>
    <w:rsid w:val="00BF2B79"/>
    <w:rsid w:val="00BF5E34"/>
    <w:rsid w:val="00BF62BD"/>
    <w:rsid w:val="00C13A21"/>
    <w:rsid w:val="00C13D44"/>
    <w:rsid w:val="00C16586"/>
    <w:rsid w:val="00C2035B"/>
    <w:rsid w:val="00C2591C"/>
    <w:rsid w:val="00C2641B"/>
    <w:rsid w:val="00C307AC"/>
    <w:rsid w:val="00C31099"/>
    <w:rsid w:val="00C33803"/>
    <w:rsid w:val="00C3682E"/>
    <w:rsid w:val="00C40C4F"/>
    <w:rsid w:val="00C4125C"/>
    <w:rsid w:val="00C413AB"/>
    <w:rsid w:val="00C43433"/>
    <w:rsid w:val="00C434FE"/>
    <w:rsid w:val="00C453D4"/>
    <w:rsid w:val="00C514C6"/>
    <w:rsid w:val="00C54403"/>
    <w:rsid w:val="00C55E90"/>
    <w:rsid w:val="00C57587"/>
    <w:rsid w:val="00C61EE2"/>
    <w:rsid w:val="00C6668E"/>
    <w:rsid w:val="00C724C5"/>
    <w:rsid w:val="00C72DFF"/>
    <w:rsid w:val="00C93680"/>
    <w:rsid w:val="00CA1439"/>
    <w:rsid w:val="00CA348B"/>
    <w:rsid w:val="00CA7746"/>
    <w:rsid w:val="00CB0BEA"/>
    <w:rsid w:val="00CB27D7"/>
    <w:rsid w:val="00CD2514"/>
    <w:rsid w:val="00CD53B6"/>
    <w:rsid w:val="00CD785A"/>
    <w:rsid w:val="00CD7CF3"/>
    <w:rsid w:val="00CE502D"/>
    <w:rsid w:val="00CE64F6"/>
    <w:rsid w:val="00CE6A13"/>
    <w:rsid w:val="00CE7C0F"/>
    <w:rsid w:val="00CF16D8"/>
    <w:rsid w:val="00CF7D86"/>
    <w:rsid w:val="00D04514"/>
    <w:rsid w:val="00D04968"/>
    <w:rsid w:val="00D07F2C"/>
    <w:rsid w:val="00D17762"/>
    <w:rsid w:val="00D37D2A"/>
    <w:rsid w:val="00D411EC"/>
    <w:rsid w:val="00D438B5"/>
    <w:rsid w:val="00D46784"/>
    <w:rsid w:val="00D63FA5"/>
    <w:rsid w:val="00D64789"/>
    <w:rsid w:val="00D70978"/>
    <w:rsid w:val="00D72871"/>
    <w:rsid w:val="00D803FE"/>
    <w:rsid w:val="00D83715"/>
    <w:rsid w:val="00D83F69"/>
    <w:rsid w:val="00D849C7"/>
    <w:rsid w:val="00D866E7"/>
    <w:rsid w:val="00D91A50"/>
    <w:rsid w:val="00D91F31"/>
    <w:rsid w:val="00DA2B75"/>
    <w:rsid w:val="00DB1406"/>
    <w:rsid w:val="00DB2566"/>
    <w:rsid w:val="00DB61DF"/>
    <w:rsid w:val="00DC0BF5"/>
    <w:rsid w:val="00DC32F5"/>
    <w:rsid w:val="00DC45AE"/>
    <w:rsid w:val="00DC72E6"/>
    <w:rsid w:val="00DC756C"/>
    <w:rsid w:val="00DD64D9"/>
    <w:rsid w:val="00DE0551"/>
    <w:rsid w:val="00DE066B"/>
    <w:rsid w:val="00DE17C5"/>
    <w:rsid w:val="00DE1E42"/>
    <w:rsid w:val="00DE4C81"/>
    <w:rsid w:val="00DE7A15"/>
    <w:rsid w:val="00DF2249"/>
    <w:rsid w:val="00DF2EC6"/>
    <w:rsid w:val="00E15AF1"/>
    <w:rsid w:val="00E22B02"/>
    <w:rsid w:val="00E27E55"/>
    <w:rsid w:val="00E32CF8"/>
    <w:rsid w:val="00E36705"/>
    <w:rsid w:val="00E410FA"/>
    <w:rsid w:val="00E41C52"/>
    <w:rsid w:val="00E41C75"/>
    <w:rsid w:val="00E47D0F"/>
    <w:rsid w:val="00E51528"/>
    <w:rsid w:val="00E52941"/>
    <w:rsid w:val="00E53080"/>
    <w:rsid w:val="00E633CF"/>
    <w:rsid w:val="00E65761"/>
    <w:rsid w:val="00E715B3"/>
    <w:rsid w:val="00E7288E"/>
    <w:rsid w:val="00E84EB1"/>
    <w:rsid w:val="00E8609A"/>
    <w:rsid w:val="00E939B6"/>
    <w:rsid w:val="00E97D29"/>
    <w:rsid w:val="00EA28AA"/>
    <w:rsid w:val="00EA3A57"/>
    <w:rsid w:val="00EB49CD"/>
    <w:rsid w:val="00EC0E27"/>
    <w:rsid w:val="00EC28C0"/>
    <w:rsid w:val="00ED0067"/>
    <w:rsid w:val="00ED07F3"/>
    <w:rsid w:val="00ED14CD"/>
    <w:rsid w:val="00ED1A35"/>
    <w:rsid w:val="00ED345D"/>
    <w:rsid w:val="00ED652F"/>
    <w:rsid w:val="00ED7EFF"/>
    <w:rsid w:val="00EE0581"/>
    <w:rsid w:val="00EE1D53"/>
    <w:rsid w:val="00EE5B15"/>
    <w:rsid w:val="00EE77FC"/>
    <w:rsid w:val="00EE7C9A"/>
    <w:rsid w:val="00EF0226"/>
    <w:rsid w:val="00EF4042"/>
    <w:rsid w:val="00EF648D"/>
    <w:rsid w:val="00EF661A"/>
    <w:rsid w:val="00F0222D"/>
    <w:rsid w:val="00F034EA"/>
    <w:rsid w:val="00F0763D"/>
    <w:rsid w:val="00F129FC"/>
    <w:rsid w:val="00F176FC"/>
    <w:rsid w:val="00F20420"/>
    <w:rsid w:val="00F22545"/>
    <w:rsid w:val="00F22E44"/>
    <w:rsid w:val="00F3350A"/>
    <w:rsid w:val="00F4045F"/>
    <w:rsid w:val="00F4125A"/>
    <w:rsid w:val="00F41F54"/>
    <w:rsid w:val="00F433E8"/>
    <w:rsid w:val="00F473A8"/>
    <w:rsid w:val="00F50213"/>
    <w:rsid w:val="00F5539D"/>
    <w:rsid w:val="00F574E8"/>
    <w:rsid w:val="00F67856"/>
    <w:rsid w:val="00F731E5"/>
    <w:rsid w:val="00F73ACC"/>
    <w:rsid w:val="00F76CBB"/>
    <w:rsid w:val="00F8111B"/>
    <w:rsid w:val="00F90189"/>
    <w:rsid w:val="00F91997"/>
    <w:rsid w:val="00F96416"/>
    <w:rsid w:val="00F96DDB"/>
    <w:rsid w:val="00FA4985"/>
    <w:rsid w:val="00FB2B1C"/>
    <w:rsid w:val="00FB37E7"/>
    <w:rsid w:val="00FC186E"/>
    <w:rsid w:val="00FC4B8D"/>
    <w:rsid w:val="00FD055A"/>
    <w:rsid w:val="00FD1073"/>
    <w:rsid w:val="00FD5B36"/>
    <w:rsid w:val="00FE3576"/>
    <w:rsid w:val="00FE47F4"/>
    <w:rsid w:val="00FE49EE"/>
    <w:rsid w:val="00FF4F7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sto MT" w:eastAsia="Calisto MT" w:hAnsi="Calisto MT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1FD"/>
    <w:pPr>
      <w:spacing w:after="200"/>
      <w:ind w:firstLine="142"/>
    </w:pPr>
    <w:rPr>
      <w:rFonts w:ascii="Arial" w:hAnsi="Arial"/>
      <w:sz w:val="22"/>
      <w:szCs w:val="24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884160"/>
    <w:pPr>
      <w:keepNext/>
      <w:keepLines/>
      <w:numPr>
        <w:numId w:val="1"/>
      </w:numPr>
      <w:spacing w:before="240" w:after="0"/>
      <w:outlineLvl w:val="0"/>
    </w:pPr>
    <w:rPr>
      <w:rFonts w:eastAsia="Times New Roman" w:cs="Arial"/>
      <w:b/>
      <w:bCs/>
      <w:color w:val="5F880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A740D"/>
    <w:pPr>
      <w:keepNext/>
      <w:keepLines/>
      <w:numPr>
        <w:ilvl w:val="1"/>
        <w:numId w:val="1"/>
      </w:numPr>
      <w:spacing w:before="200" w:after="120"/>
      <w:outlineLvl w:val="1"/>
    </w:pPr>
    <w:rPr>
      <w:rFonts w:eastAsia="Times New Roman" w:cs="Arial"/>
      <w:b/>
      <w:bCs/>
      <w:color w:val="80B606"/>
      <w:sz w:val="24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F4F07"/>
    <w:pPr>
      <w:keepNext/>
      <w:keepLines/>
      <w:numPr>
        <w:ilvl w:val="2"/>
        <w:numId w:val="1"/>
      </w:numPr>
      <w:spacing w:before="200" w:after="120"/>
      <w:outlineLvl w:val="2"/>
    </w:pPr>
    <w:rPr>
      <w:rFonts w:eastAsia="Times New Roman" w:cs="Arial"/>
      <w:b/>
      <w:bCs/>
      <w:i/>
      <w:color w:val="80B606"/>
      <w:lang w:eastAsia="fr-FR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B55DE"/>
    <w:pPr>
      <w:keepNext/>
      <w:keepLines/>
      <w:numPr>
        <w:ilvl w:val="3"/>
        <w:numId w:val="1"/>
      </w:numPr>
      <w:spacing w:before="200" w:after="0"/>
      <w:outlineLvl w:val="3"/>
    </w:pPr>
    <w:rPr>
      <w:rFonts w:ascii="Calisto MT" w:eastAsia="Times New Roman" w:hAnsi="Calisto MT"/>
      <w:b/>
      <w:bCs/>
      <w:i/>
      <w:iCs/>
      <w:color w:val="80B60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55DE"/>
    <w:pPr>
      <w:keepNext/>
      <w:keepLines/>
      <w:numPr>
        <w:ilvl w:val="4"/>
        <w:numId w:val="1"/>
      </w:numPr>
      <w:spacing w:before="200" w:after="0"/>
      <w:outlineLvl w:val="4"/>
    </w:pPr>
    <w:rPr>
      <w:rFonts w:ascii="Calisto MT" w:eastAsia="Times New Roman" w:hAnsi="Calisto MT"/>
      <w:color w:val="3F5A03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55DE"/>
    <w:pPr>
      <w:keepNext/>
      <w:keepLines/>
      <w:numPr>
        <w:ilvl w:val="5"/>
        <w:numId w:val="1"/>
      </w:numPr>
      <w:spacing w:before="200" w:after="0"/>
      <w:outlineLvl w:val="5"/>
    </w:pPr>
    <w:rPr>
      <w:rFonts w:ascii="Calisto MT" w:eastAsia="Times New Roman" w:hAnsi="Calisto MT"/>
      <w:i/>
      <w:iCs/>
      <w:color w:val="3F5A0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55DE"/>
    <w:pPr>
      <w:keepNext/>
      <w:keepLines/>
      <w:numPr>
        <w:ilvl w:val="6"/>
        <w:numId w:val="1"/>
      </w:numPr>
      <w:spacing w:before="200" w:after="0"/>
      <w:outlineLvl w:val="6"/>
    </w:pPr>
    <w:rPr>
      <w:rFonts w:ascii="Calisto MT" w:eastAsia="Times New Roman" w:hAnsi="Calisto MT"/>
      <w:i/>
      <w:iCs/>
      <w:color w:val="40404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55DE"/>
    <w:pPr>
      <w:keepNext/>
      <w:keepLines/>
      <w:numPr>
        <w:ilvl w:val="7"/>
        <w:numId w:val="1"/>
      </w:numPr>
      <w:spacing w:before="200" w:after="0"/>
      <w:outlineLvl w:val="7"/>
    </w:pPr>
    <w:rPr>
      <w:rFonts w:ascii="Calisto MT" w:eastAsia="Times New Roman" w:hAnsi="Calisto MT"/>
      <w:color w:val="40404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55DE"/>
    <w:pPr>
      <w:keepNext/>
      <w:keepLines/>
      <w:numPr>
        <w:ilvl w:val="8"/>
        <w:numId w:val="1"/>
      </w:numPr>
      <w:spacing w:before="200" w:after="0"/>
      <w:outlineLvl w:val="8"/>
    </w:pPr>
    <w:rPr>
      <w:rFonts w:ascii="Calisto MT" w:eastAsia="Times New Roman" w:hAnsi="Calisto MT"/>
      <w:i/>
      <w:iCs/>
      <w:color w:val="40404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8033AA"/>
    <w:rPr>
      <w:rFonts w:ascii="Arial" w:hAnsi="Arial"/>
      <w:sz w:val="22"/>
    </w:rPr>
  </w:style>
  <w:style w:type="paragraph" w:styleId="Pieddepage">
    <w:name w:val="footer"/>
    <w:basedOn w:val="Normal"/>
    <w:link w:val="PieddepageCar"/>
    <w:uiPriority w:val="99"/>
    <w:unhideWhenUsed/>
    <w:rsid w:val="008033AA"/>
    <w:pPr>
      <w:tabs>
        <w:tab w:val="center" w:pos="4703"/>
        <w:tab w:val="right" w:pos="9406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8033AA"/>
    <w:rPr>
      <w:rFonts w:ascii="Arial" w:hAnsi="Arial"/>
      <w:sz w:val="22"/>
    </w:rPr>
  </w:style>
  <w:style w:type="paragraph" w:styleId="TM1">
    <w:name w:val="toc 1"/>
    <w:basedOn w:val="Normal"/>
    <w:next w:val="Normal"/>
    <w:autoRedefine/>
    <w:uiPriority w:val="39"/>
    <w:unhideWhenUsed/>
    <w:rsid w:val="00EF0226"/>
    <w:pPr>
      <w:spacing w:before="120" w:after="0"/>
    </w:pPr>
    <w:rPr>
      <w:rFonts w:ascii="Calisto MT" w:hAnsi="Calisto MT"/>
      <w:b/>
      <w:szCs w:val="22"/>
    </w:rPr>
  </w:style>
  <w:style w:type="paragraph" w:styleId="TM2">
    <w:name w:val="toc 2"/>
    <w:basedOn w:val="Normal"/>
    <w:next w:val="Normal"/>
    <w:autoRedefine/>
    <w:uiPriority w:val="39"/>
    <w:unhideWhenUsed/>
    <w:rsid w:val="00EF0226"/>
    <w:pPr>
      <w:spacing w:after="0"/>
      <w:ind w:left="220"/>
    </w:pPr>
    <w:rPr>
      <w:rFonts w:ascii="Calisto MT" w:hAnsi="Calisto MT"/>
      <w:i/>
      <w:szCs w:val="22"/>
    </w:rPr>
  </w:style>
  <w:style w:type="paragraph" w:styleId="TM3">
    <w:name w:val="toc 3"/>
    <w:basedOn w:val="Normal"/>
    <w:next w:val="Normal"/>
    <w:autoRedefine/>
    <w:uiPriority w:val="39"/>
    <w:unhideWhenUsed/>
    <w:rsid w:val="00EF0226"/>
    <w:pPr>
      <w:spacing w:after="0"/>
      <w:ind w:left="440"/>
    </w:pPr>
    <w:rPr>
      <w:rFonts w:ascii="Calisto MT" w:hAnsi="Calisto MT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F0226"/>
    <w:pPr>
      <w:spacing w:after="0"/>
      <w:ind w:left="660"/>
    </w:pPr>
    <w:rPr>
      <w:rFonts w:ascii="Calisto MT" w:hAnsi="Calisto MT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F0226"/>
    <w:pPr>
      <w:spacing w:after="0"/>
      <w:ind w:left="880"/>
    </w:pPr>
    <w:rPr>
      <w:rFonts w:ascii="Calisto MT" w:hAnsi="Calisto MT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F0226"/>
    <w:pPr>
      <w:spacing w:after="0"/>
      <w:ind w:left="1100"/>
    </w:pPr>
    <w:rPr>
      <w:rFonts w:ascii="Calisto MT" w:hAnsi="Calisto MT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F0226"/>
    <w:pPr>
      <w:spacing w:after="0"/>
      <w:ind w:left="1320"/>
    </w:pPr>
    <w:rPr>
      <w:rFonts w:ascii="Calisto MT" w:hAnsi="Calisto MT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F0226"/>
    <w:pPr>
      <w:spacing w:after="0"/>
      <w:ind w:left="1540"/>
    </w:pPr>
    <w:rPr>
      <w:rFonts w:ascii="Calisto MT" w:hAnsi="Calisto MT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F0226"/>
    <w:pPr>
      <w:spacing w:after="0"/>
      <w:ind w:left="1760"/>
    </w:pPr>
    <w:rPr>
      <w:rFonts w:ascii="Calisto MT" w:hAnsi="Calisto MT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9B55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84160"/>
    <w:rPr>
      <w:rFonts w:ascii="Arial" w:eastAsia="Times New Roman" w:hAnsi="Arial" w:cs="Arial"/>
      <w:b/>
      <w:bCs/>
      <w:color w:val="5F8804"/>
      <w:sz w:val="28"/>
      <w:szCs w:val="28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2A740D"/>
    <w:rPr>
      <w:rFonts w:ascii="Arial" w:eastAsia="Times New Roman" w:hAnsi="Arial" w:cs="Arial"/>
      <w:b/>
      <w:bCs/>
      <w:color w:val="80B606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4F4F07"/>
    <w:rPr>
      <w:rFonts w:ascii="Arial" w:eastAsia="Times New Roman" w:hAnsi="Arial" w:cs="Arial"/>
      <w:b/>
      <w:bCs/>
      <w:i/>
      <w:color w:val="80B606"/>
      <w:sz w:val="22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B55DE"/>
    <w:rPr>
      <w:rFonts w:eastAsia="Times New Roman"/>
      <w:b/>
      <w:bCs/>
      <w:i/>
      <w:iCs/>
      <w:color w:val="80B606"/>
      <w:sz w:val="22"/>
      <w:szCs w:val="24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9B55DE"/>
    <w:rPr>
      <w:rFonts w:eastAsia="Times New Roman"/>
      <w:color w:val="3F5A03"/>
      <w:sz w:val="22"/>
      <w:szCs w:val="24"/>
      <w:lang w:eastAsia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9B55DE"/>
    <w:rPr>
      <w:rFonts w:eastAsia="Times New Roman"/>
      <w:i/>
      <w:iCs/>
      <w:color w:val="3F5A03"/>
      <w:sz w:val="22"/>
      <w:szCs w:val="24"/>
      <w:lang w:eastAsia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9B55DE"/>
    <w:rPr>
      <w:rFonts w:eastAsia="Times New Roman"/>
      <w:i/>
      <w:iCs/>
      <w:color w:val="404040"/>
      <w:sz w:val="22"/>
      <w:szCs w:val="24"/>
      <w:lang w:eastAsia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9B55DE"/>
    <w:rPr>
      <w:rFonts w:eastAsia="Times New Roman"/>
      <w:color w:val="404040"/>
      <w:lang w:eastAsia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9B55DE"/>
    <w:rPr>
      <w:rFonts w:eastAsia="Times New Roman"/>
      <w:i/>
      <w:iCs/>
      <w:color w:val="404040"/>
      <w:lang w:eastAsia="en-US"/>
    </w:rPr>
  </w:style>
  <w:style w:type="character" w:styleId="Textedelespacerserv">
    <w:name w:val="Placeholder Text"/>
    <w:basedOn w:val="Policepardfaut"/>
    <w:uiPriority w:val="99"/>
    <w:semiHidden/>
    <w:rsid w:val="00FA4985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A498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A4985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39"/>
    <w:rsid w:val="006800D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gende">
    <w:name w:val="caption"/>
    <w:basedOn w:val="Normal"/>
    <w:next w:val="Normal"/>
    <w:uiPriority w:val="35"/>
    <w:unhideWhenUsed/>
    <w:qFormat/>
    <w:rsid w:val="009471F6"/>
    <w:rPr>
      <w:b/>
      <w:bCs/>
      <w:color w:val="4F81BD" w:themeColor="accent1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CD785A"/>
    <w:rPr>
      <w:color w:val="0000FF"/>
      <w:u w:val="single"/>
    </w:rPr>
  </w:style>
  <w:style w:type="character" w:customStyle="1" w:styleId="ptbrand">
    <w:name w:val="ptbrand"/>
    <w:basedOn w:val="Policepardfaut"/>
    <w:rsid w:val="00CD785A"/>
  </w:style>
  <w:style w:type="paragraph" w:styleId="En-ttedetabledesmatires">
    <w:name w:val="TOC Heading"/>
    <w:basedOn w:val="Titre1"/>
    <w:next w:val="Normal"/>
    <w:uiPriority w:val="39"/>
    <w:unhideWhenUsed/>
    <w:qFormat/>
    <w:rsid w:val="00493A54"/>
    <w:pPr>
      <w:numPr>
        <w:numId w:val="0"/>
      </w:numPr>
      <w:spacing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Tableau3">
    <w:name w:val="Tableau3"/>
    <w:hidden/>
    <w:rsid w:val="006471E2"/>
    <w:rPr>
      <w:rFonts w:ascii="Times New Roman" w:eastAsia="Times New Roman" w:hAnsi="Times New Roman"/>
    </w:rPr>
    <w:tblPr>
      <w:tblInd w:w="-57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B95DF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42609A"/>
    <w:pPr>
      <w:ind w:firstLine="142"/>
    </w:pPr>
    <w:rPr>
      <w:rFonts w:ascii="Arial" w:hAnsi="Arial"/>
      <w:sz w:val="22"/>
      <w:szCs w:val="24"/>
    </w:rPr>
  </w:style>
  <w:style w:type="character" w:customStyle="1" w:styleId="st">
    <w:name w:val="st"/>
    <w:basedOn w:val="Policepardfaut"/>
    <w:rsid w:val="00CF16D8"/>
  </w:style>
  <w:style w:type="character" w:styleId="Lienhypertextesuivivisit">
    <w:name w:val="FollowedHyperlink"/>
    <w:basedOn w:val="Policepardfaut"/>
    <w:uiPriority w:val="99"/>
    <w:semiHidden/>
    <w:unhideWhenUsed/>
    <w:rsid w:val="00783F3A"/>
    <w:rPr>
      <w:color w:val="800080" w:themeColor="followedHyperlink"/>
      <w:u w:val="single"/>
    </w:rPr>
  </w:style>
  <w:style w:type="character" w:styleId="Emphaseintense">
    <w:name w:val="Intense Emphasis"/>
    <w:basedOn w:val="Policepardfaut"/>
    <w:uiPriority w:val="21"/>
    <w:qFormat/>
    <w:rsid w:val="00776B26"/>
    <w:rPr>
      <w:i/>
      <w:iCs/>
      <w:color w:val="4F81BD" w:themeColor="accent1"/>
    </w:rPr>
  </w:style>
  <w:style w:type="table" w:customStyle="1" w:styleId="TableauGrille4-Accentuation61">
    <w:name w:val="Tableau Grille 4 - Accentuation 61"/>
    <w:basedOn w:val="TableauNormal"/>
    <w:uiPriority w:val="49"/>
    <w:rsid w:val="00B2045B"/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F1C77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styleId="lev">
    <w:name w:val="Strong"/>
    <w:basedOn w:val="Policepardfaut"/>
    <w:uiPriority w:val="22"/>
    <w:qFormat/>
    <w:rsid w:val="001F1C77"/>
    <w:rPr>
      <w:b/>
      <w:bCs/>
    </w:rPr>
  </w:style>
  <w:style w:type="character" w:styleId="Accentuation">
    <w:name w:val="Emphasis"/>
    <w:basedOn w:val="Policepardfaut"/>
    <w:uiPriority w:val="20"/>
    <w:qFormat/>
    <w:rsid w:val="001F1C77"/>
    <w:rPr>
      <w:i/>
      <w:iCs/>
    </w:rPr>
  </w:style>
  <w:style w:type="paragraph" w:customStyle="1" w:styleId="alt">
    <w:name w:val="alt"/>
    <w:basedOn w:val="Normal"/>
    <w:rsid w:val="009322D6"/>
    <w:pPr>
      <w:spacing w:before="100" w:beforeAutospacing="1" w:after="100" w:afterAutospacing="1"/>
      <w:ind w:firstLine="0"/>
    </w:pPr>
    <w:rPr>
      <w:rFonts w:ascii="Times New Roman" w:eastAsia="Times New Roman" w:hAnsi="Times New Roman"/>
      <w:sz w:val="24"/>
      <w:lang w:eastAsia="fr-FR"/>
    </w:rPr>
  </w:style>
  <w:style w:type="character" w:customStyle="1" w:styleId="keyword">
    <w:name w:val="keyword"/>
    <w:basedOn w:val="Policepardfaut"/>
    <w:rsid w:val="009322D6"/>
  </w:style>
  <w:style w:type="character" w:customStyle="1" w:styleId="number">
    <w:name w:val="number"/>
    <w:basedOn w:val="Policepardfaut"/>
    <w:rsid w:val="009322D6"/>
  </w:style>
  <w:style w:type="character" w:customStyle="1" w:styleId="string">
    <w:name w:val="string"/>
    <w:basedOn w:val="Policepardfaut"/>
    <w:rsid w:val="009322D6"/>
  </w:style>
  <w:style w:type="character" w:customStyle="1" w:styleId="special">
    <w:name w:val="special"/>
    <w:basedOn w:val="Policepardfaut"/>
    <w:rsid w:val="009322D6"/>
  </w:style>
  <w:style w:type="character" w:customStyle="1" w:styleId="fontstyle01">
    <w:name w:val="fontstyle01"/>
    <w:basedOn w:val="Policepardfaut"/>
    <w:rsid w:val="00C61EE2"/>
    <w:rPr>
      <w:rFonts w:ascii="CourierNewPSMT" w:hAnsi="CourierNewPSMT" w:hint="default"/>
      <w:b w:val="0"/>
      <w:bCs w:val="0"/>
      <w:i w:val="0"/>
      <w:iCs w:val="0"/>
      <w:color w:val="FF0000"/>
      <w:sz w:val="28"/>
      <w:szCs w:val="28"/>
    </w:rPr>
  </w:style>
  <w:style w:type="character" w:customStyle="1" w:styleId="fontstyle21">
    <w:name w:val="fontstyle21"/>
    <w:basedOn w:val="Policepardfaut"/>
    <w:rsid w:val="00C61EE2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mment">
    <w:name w:val="comment"/>
    <w:basedOn w:val="Policepardfaut"/>
    <w:rsid w:val="0017310D"/>
  </w:style>
  <w:style w:type="character" w:customStyle="1" w:styleId="Mentionnonrsolue1">
    <w:name w:val="Mention non résolue1"/>
    <w:basedOn w:val="Policepardfaut"/>
    <w:uiPriority w:val="99"/>
    <w:semiHidden/>
    <w:unhideWhenUsed/>
    <w:rsid w:val="005B7A55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F4125A"/>
    <w:pPr>
      <w:spacing w:before="100" w:beforeAutospacing="1" w:after="113"/>
      <w:ind w:firstLine="0"/>
      <w:jc w:val="both"/>
    </w:pPr>
    <w:rPr>
      <w:rFonts w:ascii="Calibri" w:eastAsia="Times New Roman" w:hAnsi="Calibri" w:cs="Calibri"/>
      <w:szCs w:val="2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125A"/>
    <w:pPr>
      <w:numPr>
        <w:ilvl w:val="1"/>
      </w:numPr>
      <w:ind w:firstLine="14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</w:rPr>
  </w:style>
  <w:style w:type="character" w:customStyle="1" w:styleId="Sous-titreCar">
    <w:name w:val="Sous-titre Car"/>
    <w:basedOn w:val="Policepardfaut"/>
    <w:link w:val="Sous-titre"/>
    <w:uiPriority w:val="11"/>
    <w:rsid w:val="00F4125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I2D%20-%20Logiciels,%20R&#233;f&#233;rentiels\Mod&#232;les%20de%20documents\Mod&#232;le%20Cours%20-%20SI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9D9202-77FC-49A8-B416-5898F27DB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Cours - SIN.dotx</Template>
  <TotalTime>30</TotalTime>
  <Pages>2</Pages>
  <Words>278</Words>
  <Characters>1535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TD sur les arbres</vt:lpstr>
      <vt:lpstr/>
    </vt:vector>
  </TitlesOfParts>
  <Company>TOSHIBA</Company>
  <LinksUpToDate>false</LinksUpToDate>
  <CharactersWithSpaces>1810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sur les arbres</dc:title>
  <dc:creator>david</dc:creator>
  <cp:lastModifiedBy>Lycée Aragon-Picasso</cp:lastModifiedBy>
  <cp:revision>14</cp:revision>
  <cp:lastPrinted>2013-07-04T21:29:00Z</cp:lastPrinted>
  <dcterms:created xsi:type="dcterms:W3CDTF">2020-11-25T10:08:00Z</dcterms:created>
  <dcterms:modified xsi:type="dcterms:W3CDTF">2020-11-25T10:43:00Z</dcterms:modified>
</cp:coreProperties>
</file>