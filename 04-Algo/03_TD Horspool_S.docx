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554CD" w14:textId="77777777" w:rsidR="008C3786" w:rsidRPr="00933A2D" w:rsidRDefault="00FF1610" w:rsidP="00166D0F">
      <w:pPr>
        <w:pStyle w:val="Titre1"/>
        <w:numPr>
          <w:ilvl w:val="0"/>
          <w:numId w:val="44"/>
        </w:numPr>
        <w:spacing w:before="360"/>
        <w:ind w:left="1701" w:hanging="1701"/>
        <w:rPr>
          <w:rFonts w:ascii="Calibri" w:eastAsia="Calisto MT" w:hAnsi="Calibri" w:cs="Calibri"/>
          <w:color w:val="000000"/>
          <w:sz w:val="22"/>
          <w:szCs w:val="22"/>
        </w:rPr>
      </w:pPr>
      <w:r w:rsidRPr="00933A2D">
        <w:rPr>
          <w:rFonts w:ascii="Calibri" w:eastAsia="Calisto MT" w:hAnsi="Calibri" w:cs="Calibri"/>
          <w:color w:val="000000"/>
        </w:rPr>
        <w:t>Cod</w:t>
      </w:r>
      <w:r>
        <w:rPr>
          <w:rFonts w:ascii="Calibri" w:eastAsia="Calisto MT" w:hAnsi="Calibri" w:cs="Calibri"/>
          <w:color w:val="000000"/>
        </w:rPr>
        <w:t>age d’</w:t>
      </w:r>
      <w:r w:rsidRPr="00933A2D">
        <w:rPr>
          <w:rFonts w:ascii="Calibri" w:eastAsia="Calisto MT" w:hAnsi="Calibri" w:cs="Calibri"/>
          <w:color w:val="000000"/>
        </w:rPr>
        <w:t xml:space="preserve">une </w:t>
      </w:r>
      <w:r w:rsidR="00933A2D" w:rsidRPr="00933A2D">
        <w:rPr>
          <w:rFonts w:ascii="Calibri" w:eastAsia="Calisto MT" w:hAnsi="Calibri" w:cs="Calibri"/>
          <w:color w:val="000000"/>
        </w:rPr>
        <w:t xml:space="preserve">fonction </w:t>
      </w:r>
      <w:r w:rsidR="00933A2D">
        <w:rPr>
          <w:rFonts w:ascii="Calibri" w:eastAsia="Calisto MT" w:hAnsi="Calibri" w:cs="Calibri"/>
          <w:i/>
          <w:iCs/>
          <w:color w:val="000000"/>
        </w:rPr>
        <w:t>identique</w:t>
      </w:r>
      <w:r w:rsidR="00C132DB" w:rsidRPr="00C132DB">
        <w:rPr>
          <w:rFonts w:ascii="Calibri" w:eastAsia="Calisto MT" w:hAnsi="Calibri" w:cs="Calibri"/>
          <w:i/>
          <w:iCs/>
          <w:color w:val="000000"/>
        </w:rPr>
        <w:t>DG</w:t>
      </w:r>
      <w:r w:rsidR="00C132DB">
        <w:rPr>
          <w:rFonts w:ascii="Calibri" w:eastAsia="Calisto MT" w:hAnsi="Calibri" w:cs="Calibri"/>
          <w:i/>
          <w:iCs/>
          <w:color w:val="000000"/>
        </w:rPr>
        <w:t>_1</w:t>
      </w:r>
    </w:p>
    <w:p w14:paraId="03BDEA83" w14:textId="77777777" w:rsidR="00F61161" w:rsidRDefault="00166D0F" w:rsidP="00933A2D">
      <w:pPr>
        <w:shd w:val="clear" w:color="auto" w:fill="FFFFFF"/>
        <w:spacing w:before="120" w:after="60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 xml:space="preserve">Dans un fichier nommé </w:t>
      </w:r>
      <w:r w:rsidRPr="00166D0F">
        <w:rPr>
          <w:rFonts w:ascii="Calibri" w:hAnsi="Calibri" w:cs="Calibri"/>
          <w:i/>
          <w:iCs/>
          <w:color w:val="E36C0A" w:themeColor="accent6" w:themeShade="BF"/>
          <w:szCs w:val="22"/>
        </w:rPr>
        <w:t>algo</w:t>
      </w:r>
      <w:r w:rsidR="00010343">
        <w:rPr>
          <w:rFonts w:ascii="Calibri" w:hAnsi="Calibri" w:cs="Calibri"/>
          <w:i/>
          <w:iCs/>
          <w:color w:val="E36C0A" w:themeColor="accent6" w:themeShade="BF"/>
          <w:szCs w:val="22"/>
        </w:rPr>
        <w:t>Horspool</w:t>
      </w:r>
      <w:r w:rsidRPr="00166D0F">
        <w:rPr>
          <w:rFonts w:ascii="Calibri" w:hAnsi="Calibri" w:cs="Calibri"/>
          <w:i/>
          <w:iCs/>
          <w:color w:val="E36C0A" w:themeColor="accent6" w:themeShade="BF"/>
          <w:szCs w:val="22"/>
        </w:rPr>
        <w:t>.py</w:t>
      </w:r>
      <w:r>
        <w:rPr>
          <w:rFonts w:ascii="Calibri" w:hAnsi="Calibri" w:cs="Calibri"/>
          <w:color w:val="000000"/>
          <w:szCs w:val="22"/>
        </w:rPr>
        <w:t>, é</w:t>
      </w:r>
      <w:r w:rsidR="00933A2D" w:rsidRPr="00933A2D">
        <w:rPr>
          <w:rFonts w:ascii="Calibri" w:hAnsi="Calibri" w:cs="Calibri"/>
          <w:color w:val="000000"/>
          <w:szCs w:val="22"/>
        </w:rPr>
        <w:t>crire la fonction</w:t>
      </w:r>
      <w:r w:rsidR="00F61161">
        <w:rPr>
          <w:rFonts w:ascii="Calibri" w:hAnsi="Calibri" w:cs="Calibri"/>
          <w:color w:val="000000"/>
          <w:szCs w:val="22"/>
        </w:rPr>
        <w:t> :</w:t>
      </w:r>
    </w:p>
    <w:p w14:paraId="53931869" w14:textId="27DA5DF6" w:rsidR="00933A2D" w:rsidRPr="00F61161" w:rsidRDefault="00933A2D" w:rsidP="00F61161">
      <w:pPr>
        <w:shd w:val="clear" w:color="auto" w:fill="FFFFFF"/>
        <w:spacing w:before="60" w:after="60"/>
        <w:ind w:firstLine="708"/>
        <w:rPr>
          <w:rFonts w:ascii="Calibri" w:hAnsi="Calibri" w:cs="Calibri"/>
          <w:color w:val="E36C0A" w:themeColor="accent6" w:themeShade="BF"/>
          <w:szCs w:val="22"/>
        </w:rPr>
      </w:pPr>
      <w:proofErr w:type="gramStart"/>
      <w:r w:rsidRPr="00F61161">
        <w:rPr>
          <w:rFonts w:ascii="Calibri" w:hAnsi="Calibri" w:cs="Calibri"/>
          <w:i/>
          <w:iCs/>
          <w:color w:val="E36C0A" w:themeColor="accent6" w:themeShade="BF"/>
          <w:szCs w:val="22"/>
        </w:rPr>
        <w:t>identique</w:t>
      </w:r>
      <w:r w:rsidR="00010343" w:rsidRPr="00F61161">
        <w:rPr>
          <w:rFonts w:ascii="Calibri" w:hAnsi="Calibri" w:cs="Calibri"/>
          <w:i/>
          <w:iCs/>
          <w:color w:val="E36C0A" w:themeColor="accent6" w:themeShade="BF"/>
          <w:szCs w:val="22"/>
        </w:rPr>
        <w:t>DG</w:t>
      </w:r>
      <w:proofErr w:type="gramEnd"/>
      <w:r w:rsidR="00C132DB" w:rsidRPr="00F61161">
        <w:rPr>
          <w:rFonts w:ascii="Calibri" w:hAnsi="Calibri" w:cs="Calibri"/>
          <w:i/>
          <w:iCs/>
          <w:color w:val="E36C0A" w:themeColor="accent6" w:themeShade="BF"/>
          <w:szCs w:val="22"/>
        </w:rPr>
        <w:t>_1</w:t>
      </w:r>
      <w:r w:rsidRPr="00F61161">
        <w:rPr>
          <w:rFonts w:ascii="Calibri" w:hAnsi="Calibri" w:cs="Calibri"/>
          <w:i/>
          <w:iCs/>
          <w:color w:val="E36C0A" w:themeColor="accent6" w:themeShade="BF"/>
          <w:szCs w:val="22"/>
        </w:rPr>
        <w:t xml:space="preserve">(texte: </w:t>
      </w:r>
      <w:proofErr w:type="spellStart"/>
      <w:r w:rsidRPr="00F61161">
        <w:rPr>
          <w:rFonts w:ascii="Calibri" w:hAnsi="Calibri" w:cs="Calibri"/>
          <w:i/>
          <w:iCs/>
          <w:color w:val="E36C0A" w:themeColor="accent6" w:themeShade="BF"/>
          <w:szCs w:val="22"/>
        </w:rPr>
        <w:t>str</w:t>
      </w:r>
      <w:proofErr w:type="spellEnd"/>
      <w:r w:rsidRPr="00F61161">
        <w:rPr>
          <w:rFonts w:ascii="Calibri" w:hAnsi="Calibri" w:cs="Calibri"/>
          <w:i/>
          <w:iCs/>
          <w:color w:val="E36C0A" w:themeColor="accent6" w:themeShade="BF"/>
          <w:szCs w:val="22"/>
        </w:rPr>
        <w:t xml:space="preserve">, motif: </w:t>
      </w:r>
      <w:proofErr w:type="spellStart"/>
      <w:r w:rsidRPr="00F61161">
        <w:rPr>
          <w:rFonts w:ascii="Calibri" w:hAnsi="Calibri" w:cs="Calibri"/>
          <w:i/>
          <w:iCs/>
          <w:color w:val="E36C0A" w:themeColor="accent6" w:themeShade="BF"/>
          <w:szCs w:val="22"/>
        </w:rPr>
        <w:t>str</w:t>
      </w:r>
      <w:proofErr w:type="spellEnd"/>
      <w:r w:rsidRPr="00F61161">
        <w:rPr>
          <w:rFonts w:ascii="Calibri" w:hAnsi="Calibri" w:cs="Calibri"/>
          <w:i/>
          <w:iCs/>
          <w:color w:val="E36C0A" w:themeColor="accent6" w:themeShade="BF"/>
          <w:szCs w:val="22"/>
        </w:rPr>
        <w:t xml:space="preserve">, i: </w:t>
      </w:r>
      <w:proofErr w:type="spellStart"/>
      <w:r w:rsidRPr="00F61161">
        <w:rPr>
          <w:rFonts w:ascii="Calibri" w:hAnsi="Calibri" w:cs="Calibri"/>
          <w:i/>
          <w:iCs/>
          <w:color w:val="E36C0A" w:themeColor="accent6" w:themeShade="BF"/>
          <w:szCs w:val="22"/>
        </w:rPr>
        <w:t>int</w:t>
      </w:r>
      <w:proofErr w:type="spellEnd"/>
      <w:r w:rsidRPr="00F61161">
        <w:rPr>
          <w:rFonts w:ascii="Calibri" w:hAnsi="Calibri" w:cs="Calibri"/>
          <w:i/>
          <w:iCs/>
          <w:color w:val="E36C0A" w:themeColor="accent6" w:themeShade="BF"/>
          <w:szCs w:val="22"/>
        </w:rPr>
        <w:t>) :</w:t>
      </w:r>
      <w:r w:rsidRPr="00F61161">
        <w:rPr>
          <w:rFonts w:ascii="Calibri" w:hAnsi="Calibri" w:cs="Calibri"/>
          <w:color w:val="E36C0A" w:themeColor="accent6" w:themeShade="BF"/>
          <w:szCs w:val="22"/>
        </w:rPr>
        <w:t xml:space="preserve"> </w:t>
      </w:r>
    </w:p>
    <w:p w14:paraId="4D1C491D" w14:textId="77777777" w:rsidR="00933A2D" w:rsidRPr="00933A2D" w:rsidRDefault="007F4A43" w:rsidP="00933A2D">
      <w:pPr>
        <w:shd w:val="clear" w:color="auto" w:fill="FFFFFF"/>
        <w:spacing w:before="120" w:after="60"/>
        <w:ind w:right="-149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La</w:t>
      </w:r>
      <w:r w:rsidR="00933A2D" w:rsidRPr="00933A2D">
        <w:rPr>
          <w:rFonts w:ascii="Calibri" w:hAnsi="Calibri" w:cs="Calibri"/>
          <w:color w:val="000000"/>
          <w:szCs w:val="22"/>
        </w:rPr>
        <w:t xml:space="preserve"> fonction teste si le motif de longueur k est présent dans le texte à la position i, c’est-à-dire si </w:t>
      </w:r>
      <w:r w:rsidR="00933A2D" w:rsidRPr="00933A2D">
        <w:rPr>
          <w:rFonts w:ascii="Calibri" w:hAnsi="Calibri" w:cs="Calibri"/>
          <w:i/>
          <w:iCs/>
          <w:color w:val="000000"/>
          <w:szCs w:val="22"/>
        </w:rPr>
        <w:t>texte[</w:t>
      </w:r>
      <w:proofErr w:type="spellStart"/>
      <w:proofErr w:type="gramStart"/>
      <w:r w:rsidR="00933A2D" w:rsidRPr="00933A2D">
        <w:rPr>
          <w:rFonts w:ascii="Calibri" w:hAnsi="Calibri" w:cs="Calibri"/>
          <w:i/>
          <w:iCs/>
          <w:color w:val="000000"/>
          <w:szCs w:val="22"/>
        </w:rPr>
        <w:t>i:i</w:t>
      </w:r>
      <w:proofErr w:type="gramEnd"/>
      <w:r w:rsidR="00933A2D" w:rsidRPr="00933A2D">
        <w:rPr>
          <w:rFonts w:ascii="Calibri" w:hAnsi="Calibri" w:cs="Calibri"/>
          <w:i/>
          <w:iCs/>
          <w:color w:val="000000"/>
          <w:szCs w:val="22"/>
        </w:rPr>
        <w:t>+k</w:t>
      </w:r>
      <w:proofErr w:type="spellEnd"/>
      <w:r w:rsidR="00933A2D" w:rsidRPr="00933A2D">
        <w:rPr>
          <w:rFonts w:ascii="Calibri" w:hAnsi="Calibri" w:cs="Calibri"/>
          <w:i/>
          <w:iCs/>
          <w:color w:val="000000"/>
          <w:szCs w:val="22"/>
        </w:rPr>
        <w:t xml:space="preserve">] == </w:t>
      </w:r>
      <w:r w:rsidR="00933A2D">
        <w:rPr>
          <w:rFonts w:ascii="Calibri" w:hAnsi="Calibri" w:cs="Calibri"/>
          <w:i/>
          <w:iCs/>
          <w:color w:val="000000"/>
          <w:szCs w:val="22"/>
        </w:rPr>
        <w:t>m</w:t>
      </w:r>
      <w:r w:rsidR="00933A2D" w:rsidRPr="00933A2D">
        <w:rPr>
          <w:rFonts w:ascii="Calibri" w:hAnsi="Calibri" w:cs="Calibri"/>
          <w:i/>
          <w:iCs/>
          <w:color w:val="000000"/>
          <w:szCs w:val="22"/>
        </w:rPr>
        <w:t>otif</w:t>
      </w:r>
      <w:r w:rsidR="00933A2D" w:rsidRPr="00933A2D">
        <w:rPr>
          <w:rFonts w:ascii="Calibri" w:hAnsi="Calibri" w:cs="Calibri"/>
          <w:color w:val="000000"/>
          <w:szCs w:val="22"/>
        </w:rPr>
        <w:t xml:space="preserve">, en comparant les caractères de </w:t>
      </w:r>
      <w:r w:rsidR="00933A2D" w:rsidRPr="00933A2D">
        <w:rPr>
          <w:rFonts w:ascii="Calibri" w:hAnsi="Calibri" w:cs="Calibri"/>
          <w:i/>
          <w:iCs/>
          <w:color w:val="000000"/>
          <w:szCs w:val="22"/>
        </w:rPr>
        <w:t>texte[</w:t>
      </w:r>
      <w:proofErr w:type="spellStart"/>
      <w:r w:rsidR="00933A2D" w:rsidRPr="00933A2D">
        <w:rPr>
          <w:rFonts w:ascii="Calibri" w:hAnsi="Calibri" w:cs="Calibri"/>
          <w:i/>
          <w:iCs/>
          <w:color w:val="000000"/>
          <w:szCs w:val="22"/>
        </w:rPr>
        <w:t>i:i+k</w:t>
      </w:r>
      <w:proofErr w:type="spellEnd"/>
      <w:r w:rsidR="00933A2D" w:rsidRPr="00933A2D">
        <w:rPr>
          <w:rFonts w:ascii="Calibri" w:hAnsi="Calibri" w:cs="Calibri"/>
          <w:i/>
          <w:iCs/>
          <w:color w:val="000000"/>
          <w:szCs w:val="22"/>
        </w:rPr>
        <w:t>]</w:t>
      </w:r>
      <w:r w:rsidR="00933A2D" w:rsidRPr="00933A2D">
        <w:rPr>
          <w:rFonts w:ascii="Calibri" w:hAnsi="Calibri" w:cs="Calibri"/>
          <w:color w:val="000000"/>
          <w:szCs w:val="22"/>
        </w:rPr>
        <w:t xml:space="preserve"> et de </w:t>
      </w:r>
      <w:r w:rsidR="00933A2D" w:rsidRPr="00933A2D">
        <w:rPr>
          <w:rFonts w:ascii="Calibri" w:hAnsi="Calibri" w:cs="Calibri"/>
          <w:i/>
          <w:iCs/>
          <w:color w:val="000000"/>
          <w:szCs w:val="22"/>
        </w:rPr>
        <w:t>motif</w:t>
      </w:r>
      <w:r w:rsidR="00933A2D" w:rsidRPr="00933A2D">
        <w:rPr>
          <w:rFonts w:ascii="Calibri" w:hAnsi="Calibri" w:cs="Calibri"/>
          <w:color w:val="000000"/>
          <w:szCs w:val="22"/>
        </w:rPr>
        <w:t xml:space="preserve"> un par un de </w:t>
      </w:r>
      <w:r w:rsidR="00010343">
        <w:rPr>
          <w:rFonts w:ascii="Calibri" w:hAnsi="Calibri" w:cs="Calibri"/>
          <w:color w:val="000000"/>
          <w:szCs w:val="22"/>
        </w:rPr>
        <w:t>d</w:t>
      </w:r>
      <w:r w:rsidR="00933A2D" w:rsidRPr="00933A2D">
        <w:rPr>
          <w:rFonts w:ascii="Calibri" w:hAnsi="Calibri" w:cs="Calibri"/>
          <w:color w:val="000000"/>
          <w:szCs w:val="22"/>
        </w:rPr>
        <w:t>roite</w:t>
      </w:r>
      <w:r w:rsidR="00010343">
        <w:rPr>
          <w:rFonts w:ascii="Calibri" w:hAnsi="Calibri" w:cs="Calibri"/>
          <w:color w:val="000000"/>
          <w:szCs w:val="22"/>
        </w:rPr>
        <w:t xml:space="preserve"> à gauche</w:t>
      </w:r>
      <w:r w:rsidR="0033682A">
        <w:rPr>
          <w:rFonts w:ascii="Calibri" w:hAnsi="Calibri" w:cs="Calibri"/>
          <w:color w:val="000000"/>
          <w:szCs w:val="22"/>
        </w:rPr>
        <w:t xml:space="preserve"> </w:t>
      </w:r>
      <w:r w:rsidR="00933A2D" w:rsidRPr="00933A2D">
        <w:rPr>
          <w:rFonts w:ascii="Calibri" w:hAnsi="Calibri" w:cs="Calibri"/>
          <w:color w:val="000000"/>
          <w:szCs w:val="22"/>
        </w:rPr>
        <w:t>jusqu’à trouver un caractère différent.</w:t>
      </w:r>
    </w:p>
    <w:p w14:paraId="512DB6A0" w14:textId="77777777" w:rsidR="00933A2D" w:rsidRDefault="007F4A43" w:rsidP="001B287E">
      <w:pPr>
        <w:shd w:val="clear" w:color="auto" w:fill="FFFFFF"/>
        <w:spacing w:before="120" w:after="60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Cette fonction identique</w:t>
      </w:r>
      <w:r w:rsidR="00010343">
        <w:rPr>
          <w:rFonts w:ascii="Calibri" w:hAnsi="Calibri" w:cs="Calibri"/>
          <w:color w:val="000000"/>
          <w:szCs w:val="22"/>
        </w:rPr>
        <w:t>DG</w:t>
      </w:r>
      <w:r w:rsidR="00C132DB">
        <w:rPr>
          <w:rFonts w:ascii="Calibri" w:hAnsi="Calibri" w:cs="Calibri"/>
          <w:color w:val="000000"/>
          <w:szCs w:val="22"/>
        </w:rPr>
        <w:t>_1</w:t>
      </w:r>
      <w:r>
        <w:rPr>
          <w:rFonts w:ascii="Calibri" w:hAnsi="Calibri" w:cs="Calibri"/>
          <w:color w:val="000000"/>
          <w:szCs w:val="22"/>
        </w:rPr>
        <w:t xml:space="preserve"> renvoie un booléen : </w:t>
      </w:r>
      <w:proofErr w:type="spellStart"/>
      <w:r>
        <w:rPr>
          <w:rFonts w:ascii="Calibri" w:hAnsi="Calibri" w:cs="Calibri"/>
          <w:color w:val="000000"/>
          <w:szCs w:val="22"/>
        </w:rPr>
        <w:t>True</w:t>
      </w:r>
      <w:proofErr w:type="spellEnd"/>
      <w:r>
        <w:rPr>
          <w:rFonts w:ascii="Calibri" w:hAnsi="Calibri" w:cs="Calibri"/>
          <w:color w:val="000000"/>
          <w:szCs w:val="22"/>
        </w:rPr>
        <w:t xml:space="preserve"> si le motif est présent à cette position du texte, et False sinon</w:t>
      </w:r>
      <w:r w:rsidR="00166D0F">
        <w:rPr>
          <w:rFonts w:ascii="Calibri" w:hAnsi="Calibri" w:cs="Calibri"/>
          <w:color w:val="000000"/>
          <w:szCs w:val="22"/>
        </w:rPr>
        <w:t>.</w:t>
      </w:r>
    </w:p>
    <w:p w14:paraId="61C3F0D7" w14:textId="77777777" w:rsidR="00C132DB" w:rsidRPr="00933A2D" w:rsidRDefault="00FF1610" w:rsidP="008A1F1A">
      <w:pPr>
        <w:pStyle w:val="Titre1"/>
        <w:numPr>
          <w:ilvl w:val="0"/>
          <w:numId w:val="44"/>
        </w:numPr>
        <w:spacing w:before="720"/>
        <w:ind w:left="1701" w:hanging="1701"/>
        <w:rPr>
          <w:rFonts w:ascii="Calibri" w:eastAsia="Calisto MT" w:hAnsi="Calibri" w:cs="Calibri"/>
          <w:color w:val="000000"/>
          <w:sz w:val="22"/>
          <w:szCs w:val="22"/>
        </w:rPr>
      </w:pPr>
      <w:r w:rsidRPr="00933A2D">
        <w:rPr>
          <w:rFonts w:ascii="Calibri" w:eastAsia="Calisto MT" w:hAnsi="Calibri" w:cs="Calibri"/>
          <w:color w:val="000000"/>
        </w:rPr>
        <w:t>Cod</w:t>
      </w:r>
      <w:r>
        <w:rPr>
          <w:rFonts w:ascii="Calibri" w:eastAsia="Calisto MT" w:hAnsi="Calibri" w:cs="Calibri"/>
          <w:color w:val="000000"/>
        </w:rPr>
        <w:t>age d’</w:t>
      </w:r>
      <w:r w:rsidRPr="00933A2D">
        <w:rPr>
          <w:rFonts w:ascii="Calibri" w:eastAsia="Calisto MT" w:hAnsi="Calibri" w:cs="Calibri"/>
          <w:color w:val="000000"/>
        </w:rPr>
        <w:t xml:space="preserve">une </w:t>
      </w:r>
      <w:r w:rsidR="00C132DB" w:rsidRPr="00933A2D">
        <w:rPr>
          <w:rFonts w:ascii="Calibri" w:eastAsia="Calisto MT" w:hAnsi="Calibri" w:cs="Calibri"/>
          <w:color w:val="000000"/>
        </w:rPr>
        <w:t xml:space="preserve">fonction </w:t>
      </w:r>
      <w:r w:rsidR="00C132DB">
        <w:rPr>
          <w:rFonts w:ascii="Calibri" w:eastAsia="Calisto MT" w:hAnsi="Calibri" w:cs="Calibri"/>
          <w:i/>
          <w:iCs/>
          <w:color w:val="000000"/>
        </w:rPr>
        <w:t>identique</w:t>
      </w:r>
      <w:r w:rsidR="00C132DB" w:rsidRPr="00C132DB">
        <w:rPr>
          <w:rFonts w:ascii="Calibri" w:eastAsia="Calisto MT" w:hAnsi="Calibri" w:cs="Calibri"/>
          <w:i/>
          <w:iCs/>
          <w:color w:val="000000"/>
        </w:rPr>
        <w:t>DG</w:t>
      </w:r>
      <w:r w:rsidR="00C132DB">
        <w:rPr>
          <w:rFonts w:ascii="Calibri" w:eastAsia="Calisto MT" w:hAnsi="Calibri" w:cs="Calibri"/>
          <w:i/>
          <w:iCs/>
          <w:color w:val="000000"/>
        </w:rPr>
        <w:t>_2 améliorée</w:t>
      </w:r>
    </w:p>
    <w:p w14:paraId="4F2FEBE1" w14:textId="77777777" w:rsidR="00F61161" w:rsidRDefault="00C132DB" w:rsidP="00C132DB">
      <w:pPr>
        <w:shd w:val="clear" w:color="auto" w:fill="FFFFFF"/>
        <w:spacing w:before="120" w:after="60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 xml:space="preserve">Toujours dans </w:t>
      </w:r>
      <w:r w:rsidR="00AF10DA">
        <w:rPr>
          <w:rFonts w:ascii="Calibri" w:hAnsi="Calibri" w:cs="Calibri"/>
          <w:color w:val="000000"/>
          <w:szCs w:val="22"/>
        </w:rPr>
        <w:t>le fichier</w:t>
      </w:r>
      <w:r>
        <w:rPr>
          <w:rFonts w:ascii="Calibri" w:hAnsi="Calibri" w:cs="Calibri"/>
          <w:color w:val="000000"/>
          <w:szCs w:val="22"/>
        </w:rPr>
        <w:t xml:space="preserve"> nommé </w:t>
      </w:r>
      <w:r w:rsidRPr="00166D0F">
        <w:rPr>
          <w:rFonts w:ascii="Calibri" w:hAnsi="Calibri" w:cs="Calibri"/>
          <w:i/>
          <w:iCs/>
          <w:color w:val="E36C0A" w:themeColor="accent6" w:themeShade="BF"/>
          <w:szCs w:val="22"/>
        </w:rPr>
        <w:t>algo</w:t>
      </w:r>
      <w:r>
        <w:rPr>
          <w:rFonts w:ascii="Calibri" w:hAnsi="Calibri" w:cs="Calibri"/>
          <w:i/>
          <w:iCs/>
          <w:color w:val="E36C0A" w:themeColor="accent6" w:themeShade="BF"/>
          <w:szCs w:val="22"/>
        </w:rPr>
        <w:t>Horspool</w:t>
      </w:r>
      <w:r w:rsidRPr="00166D0F">
        <w:rPr>
          <w:rFonts w:ascii="Calibri" w:hAnsi="Calibri" w:cs="Calibri"/>
          <w:i/>
          <w:iCs/>
          <w:color w:val="E36C0A" w:themeColor="accent6" w:themeShade="BF"/>
          <w:szCs w:val="22"/>
        </w:rPr>
        <w:t>.py</w:t>
      </w:r>
      <w:r>
        <w:rPr>
          <w:rFonts w:ascii="Calibri" w:hAnsi="Calibri" w:cs="Calibri"/>
          <w:color w:val="000000"/>
          <w:szCs w:val="22"/>
        </w:rPr>
        <w:t>, é</w:t>
      </w:r>
      <w:r w:rsidRPr="00933A2D">
        <w:rPr>
          <w:rFonts w:ascii="Calibri" w:hAnsi="Calibri" w:cs="Calibri"/>
          <w:color w:val="000000"/>
          <w:szCs w:val="22"/>
        </w:rPr>
        <w:t>crire la fonction</w:t>
      </w:r>
      <w:r w:rsidR="00F61161">
        <w:rPr>
          <w:rFonts w:ascii="Calibri" w:hAnsi="Calibri" w:cs="Calibri"/>
          <w:color w:val="000000"/>
          <w:szCs w:val="22"/>
        </w:rPr>
        <w:t> :</w:t>
      </w:r>
    </w:p>
    <w:p w14:paraId="34FB4458" w14:textId="7C78F0CC" w:rsidR="00C132DB" w:rsidRPr="00F61161" w:rsidRDefault="00C132DB" w:rsidP="00F61161">
      <w:pPr>
        <w:shd w:val="clear" w:color="auto" w:fill="FFFFFF"/>
        <w:spacing w:before="60" w:after="60"/>
        <w:ind w:firstLine="708"/>
        <w:rPr>
          <w:rFonts w:ascii="Calibri" w:hAnsi="Calibri" w:cs="Calibri"/>
          <w:color w:val="E36C0A" w:themeColor="accent6" w:themeShade="BF"/>
          <w:szCs w:val="22"/>
        </w:rPr>
      </w:pPr>
      <w:proofErr w:type="gramStart"/>
      <w:r w:rsidRPr="00F61161">
        <w:rPr>
          <w:rFonts w:ascii="Calibri" w:hAnsi="Calibri" w:cs="Calibri"/>
          <w:i/>
          <w:iCs/>
          <w:color w:val="E36C0A" w:themeColor="accent6" w:themeShade="BF"/>
          <w:szCs w:val="22"/>
        </w:rPr>
        <w:t>identiqueDG</w:t>
      </w:r>
      <w:proofErr w:type="gramEnd"/>
      <w:r w:rsidRPr="00F61161">
        <w:rPr>
          <w:rFonts w:ascii="Calibri" w:hAnsi="Calibri" w:cs="Calibri"/>
          <w:i/>
          <w:iCs/>
          <w:color w:val="E36C0A" w:themeColor="accent6" w:themeShade="BF"/>
          <w:szCs w:val="22"/>
        </w:rPr>
        <w:t xml:space="preserve">_2(texte: </w:t>
      </w:r>
      <w:proofErr w:type="spellStart"/>
      <w:r w:rsidRPr="00F61161">
        <w:rPr>
          <w:rFonts w:ascii="Calibri" w:hAnsi="Calibri" w:cs="Calibri"/>
          <w:i/>
          <w:iCs/>
          <w:color w:val="E36C0A" w:themeColor="accent6" w:themeShade="BF"/>
          <w:szCs w:val="22"/>
        </w:rPr>
        <w:t>str</w:t>
      </w:r>
      <w:proofErr w:type="spellEnd"/>
      <w:r w:rsidRPr="00F61161">
        <w:rPr>
          <w:rFonts w:ascii="Calibri" w:hAnsi="Calibri" w:cs="Calibri"/>
          <w:i/>
          <w:iCs/>
          <w:color w:val="E36C0A" w:themeColor="accent6" w:themeShade="BF"/>
          <w:szCs w:val="22"/>
        </w:rPr>
        <w:t xml:space="preserve">, motif: </w:t>
      </w:r>
      <w:proofErr w:type="spellStart"/>
      <w:r w:rsidRPr="00F61161">
        <w:rPr>
          <w:rFonts w:ascii="Calibri" w:hAnsi="Calibri" w:cs="Calibri"/>
          <w:i/>
          <w:iCs/>
          <w:color w:val="E36C0A" w:themeColor="accent6" w:themeShade="BF"/>
          <w:szCs w:val="22"/>
        </w:rPr>
        <w:t>str</w:t>
      </w:r>
      <w:proofErr w:type="spellEnd"/>
      <w:r w:rsidRPr="00F61161">
        <w:rPr>
          <w:rFonts w:ascii="Calibri" w:hAnsi="Calibri" w:cs="Calibri"/>
          <w:i/>
          <w:iCs/>
          <w:color w:val="E36C0A" w:themeColor="accent6" w:themeShade="BF"/>
          <w:szCs w:val="22"/>
        </w:rPr>
        <w:t xml:space="preserve">, i: </w:t>
      </w:r>
      <w:proofErr w:type="spellStart"/>
      <w:r w:rsidRPr="00F61161">
        <w:rPr>
          <w:rFonts w:ascii="Calibri" w:hAnsi="Calibri" w:cs="Calibri"/>
          <w:i/>
          <w:iCs/>
          <w:color w:val="E36C0A" w:themeColor="accent6" w:themeShade="BF"/>
          <w:szCs w:val="22"/>
        </w:rPr>
        <w:t>int</w:t>
      </w:r>
      <w:proofErr w:type="spellEnd"/>
      <w:r w:rsidRPr="00F61161">
        <w:rPr>
          <w:rFonts w:ascii="Calibri" w:hAnsi="Calibri" w:cs="Calibri"/>
          <w:i/>
          <w:iCs/>
          <w:color w:val="E36C0A" w:themeColor="accent6" w:themeShade="BF"/>
          <w:szCs w:val="22"/>
        </w:rPr>
        <w:t>) :</w:t>
      </w:r>
      <w:r w:rsidRPr="00F61161">
        <w:rPr>
          <w:rFonts w:ascii="Calibri" w:hAnsi="Calibri" w:cs="Calibri"/>
          <w:color w:val="E36C0A" w:themeColor="accent6" w:themeShade="BF"/>
          <w:szCs w:val="22"/>
        </w:rPr>
        <w:t xml:space="preserve"> </w:t>
      </w:r>
    </w:p>
    <w:p w14:paraId="2679AE73" w14:textId="0D554B0B" w:rsidR="00025F24" w:rsidRDefault="00025F24" w:rsidP="00F61161">
      <w:pPr>
        <w:pStyle w:val="Default"/>
        <w:ind w:firstLine="142"/>
        <w:rPr>
          <w:sz w:val="22"/>
          <w:szCs w:val="22"/>
        </w:rPr>
      </w:pPr>
      <w:r>
        <w:rPr>
          <w:sz w:val="22"/>
          <w:szCs w:val="22"/>
        </w:rPr>
        <w:t>Cette fonction est similaire à identiqueDG_1 mais renvoie à la place du False un entier égal au décalage</w:t>
      </w:r>
      <w:r w:rsidR="00586E3D">
        <w:rPr>
          <w:sz w:val="22"/>
          <w:szCs w:val="22"/>
        </w:rPr>
        <w:t xml:space="preserve"> vers la droite à</w:t>
      </w:r>
      <w:r>
        <w:rPr>
          <w:sz w:val="22"/>
          <w:szCs w:val="22"/>
        </w:rPr>
        <w:t xml:space="preserve"> appliquer </w:t>
      </w:r>
      <w:r w:rsidR="00586E3D">
        <w:rPr>
          <w:sz w:val="22"/>
          <w:szCs w:val="22"/>
        </w:rPr>
        <w:t xml:space="preserve">au motif par rapport au texte </w:t>
      </w:r>
      <w:r>
        <w:rPr>
          <w:sz w:val="22"/>
          <w:szCs w:val="22"/>
        </w:rPr>
        <w:t>en cas d’échec lors de la comparaison. Si la première lettre lue dans le texte (la plus à droite) n’apparait pas dans le motif, ce décalage est égal à la longueur du motif. Dans le cas contraire, ce décalage est de 1.</w:t>
      </w:r>
    </w:p>
    <w:p w14:paraId="25263A63" w14:textId="77777777" w:rsidR="001A7DA9" w:rsidRDefault="001A7DA9" w:rsidP="008A1F1A">
      <w:pPr>
        <w:pStyle w:val="Titre1"/>
        <w:numPr>
          <w:ilvl w:val="0"/>
          <w:numId w:val="44"/>
        </w:numPr>
        <w:spacing w:before="720"/>
        <w:ind w:left="1701" w:hanging="1701"/>
        <w:rPr>
          <w:rFonts w:ascii="Calibri" w:eastAsia="Calisto MT" w:hAnsi="Calibri" w:cs="Calibri"/>
          <w:color w:val="000000"/>
        </w:rPr>
      </w:pPr>
      <w:r>
        <w:rPr>
          <w:rFonts w:ascii="Calibri" w:eastAsia="Calisto MT" w:hAnsi="Calibri" w:cs="Calibri"/>
          <w:color w:val="000000"/>
        </w:rPr>
        <w:t xml:space="preserve">Premier pas vers l’algorithme de recherche textuelle de </w:t>
      </w:r>
      <w:r w:rsidR="00495381">
        <w:rPr>
          <w:rFonts w:ascii="Calibri" w:eastAsia="Calisto MT" w:hAnsi="Calibri" w:cs="Calibri"/>
          <w:color w:val="000000"/>
        </w:rPr>
        <w:t>Boyer-Moore-</w:t>
      </w:r>
      <w:proofErr w:type="spellStart"/>
      <w:r>
        <w:rPr>
          <w:rFonts w:ascii="Calibri" w:eastAsia="Calisto MT" w:hAnsi="Calibri" w:cs="Calibri"/>
          <w:color w:val="000000"/>
        </w:rPr>
        <w:t>Horspool</w:t>
      </w:r>
      <w:proofErr w:type="spellEnd"/>
      <w:r w:rsidR="00495381">
        <w:rPr>
          <w:rFonts w:ascii="Calibri" w:eastAsia="Calisto MT" w:hAnsi="Calibri" w:cs="Calibri"/>
          <w:color w:val="000000"/>
        </w:rPr>
        <w:t xml:space="preserve"> (</w:t>
      </w:r>
      <w:r w:rsidR="009513D1">
        <w:rPr>
          <w:rFonts w:ascii="Calibri" w:eastAsia="Calisto MT" w:hAnsi="Calibri" w:cs="Calibri"/>
          <w:color w:val="000000"/>
        </w:rPr>
        <w:t>dit</w:t>
      </w:r>
      <w:r w:rsidR="00495381">
        <w:rPr>
          <w:rFonts w:ascii="Calibri" w:eastAsia="Calisto MT" w:hAnsi="Calibri" w:cs="Calibri"/>
          <w:color w:val="000000"/>
        </w:rPr>
        <w:t xml:space="preserve"> </w:t>
      </w:r>
      <w:proofErr w:type="spellStart"/>
      <w:r w:rsidR="00495381">
        <w:rPr>
          <w:rFonts w:ascii="Calibri" w:eastAsia="Calisto MT" w:hAnsi="Calibri" w:cs="Calibri"/>
          <w:color w:val="000000"/>
        </w:rPr>
        <w:t>Horspool</w:t>
      </w:r>
      <w:proofErr w:type="spellEnd"/>
      <w:r w:rsidR="00495381">
        <w:rPr>
          <w:rFonts w:ascii="Calibri" w:eastAsia="Calisto MT" w:hAnsi="Calibri" w:cs="Calibri"/>
          <w:color w:val="000000"/>
        </w:rPr>
        <w:t>)</w:t>
      </w:r>
    </w:p>
    <w:p w14:paraId="469A9BD1" w14:textId="77777777" w:rsidR="00623307" w:rsidRDefault="00274C42" w:rsidP="001A7DA9">
      <w:pPr>
        <w:shd w:val="clear" w:color="auto" w:fill="FFFFFF"/>
        <w:spacing w:before="120" w:after="60"/>
        <w:rPr>
          <w:rFonts w:ascii="Calibri" w:hAnsi="Calibri" w:cs="Calibri"/>
          <w:color w:val="000000"/>
          <w:szCs w:val="22"/>
        </w:rPr>
      </w:pPr>
      <w:r w:rsidRPr="00274C42">
        <w:rPr>
          <w:rFonts w:ascii="Calibri" w:hAnsi="Calibri" w:cs="Calibri"/>
          <w:color w:val="000000"/>
          <w:szCs w:val="22"/>
        </w:rPr>
        <w:t>Nous allons ici prétrait</w:t>
      </w:r>
      <w:r>
        <w:rPr>
          <w:rFonts w:ascii="Calibri" w:hAnsi="Calibri" w:cs="Calibri"/>
          <w:color w:val="000000"/>
          <w:szCs w:val="22"/>
        </w:rPr>
        <w:t>er</w:t>
      </w:r>
      <w:r w:rsidRPr="00274C42">
        <w:rPr>
          <w:rFonts w:ascii="Calibri" w:hAnsi="Calibri" w:cs="Calibri"/>
          <w:color w:val="000000"/>
          <w:szCs w:val="22"/>
        </w:rPr>
        <w:t xml:space="preserve"> le motif afin d’établir </w:t>
      </w:r>
      <w:r w:rsidRPr="00495381">
        <w:rPr>
          <w:rFonts w:ascii="Calibri" w:hAnsi="Calibri" w:cs="Calibri"/>
          <w:color w:val="000000"/>
          <w:szCs w:val="22"/>
        </w:rPr>
        <w:t xml:space="preserve">un </w:t>
      </w:r>
      <w:r w:rsidR="00495381">
        <w:rPr>
          <w:rFonts w:ascii="Calibri" w:hAnsi="Calibri" w:cs="Calibri"/>
          <w:color w:val="000000"/>
          <w:szCs w:val="22"/>
        </w:rPr>
        <w:t>dictionnaire</w:t>
      </w:r>
      <w:r w:rsidRPr="00495381">
        <w:rPr>
          <w:rFonts w:ascii="Calibri" w:hAnsi="Calibri" w:cs="Calibri"/>
          <w:color w:val="000000"/>
          <w:szCs w:val="22"/>
        </w:rPr>
        <w:t xml:space="preserve"> de décalages</w:t>
      </w:r>
      <w:r w:rsidRPr="00274C42">
        <w:rPr>
          <w:rFonts w:ascii="Calibri" w:hAnsi="Calibri" w:cs="Calibri"/>
          <w:color w:val="000000"/>
          <w:szCs w:val="22"/>
        </w:rPr>
        <w:t xml:space="preserve"> pertinents</w:t>
      </w:r>
      <w:r w:rsidR="00623307">
        <w:rPr>
          <w:rFonts w:ascii="Calibri" w:hAnsi="Calibri" w:cs="Calibri"/>
          <w:color w:val="000000"/>
          <w:szCs w:val="22"/>
        </w:rPr>
        <w:t xml:space="preserve"> lié au</w:t>
      </w:r>
      <w:r w:rsidRPr="00274C42">
        <w:rPr>
          <w:rFonts w:ascii="Calibri" w:hAnsi="Calibri" w:cs="Calibri"/>
          <w:color w:val="000000"/>
          <w:szCs w:val="22"/>
        </w:rPr>
        <w:t xml:space="preserve"> motif</w:t>
      </w:r>
      <w:r w:rsidR="00623307">
        <w:rPr>
          <w:rFonts w:ascii="Calibri" w:hAnsi="Calibri" w:cs="Calibri"/>
          <w:color w:val="000000"/>
          <w:szCs w:val="22"/>
        </w:rPr>
        <w:t>. Ce dictionnaire est en fait appelé « table de saut du mauvais caractère » (table MC).</w:t>
      </w:r>
    </w:p>
    <w:p w14:paraId="34586F14" w14:textId="6BF49877" w:rsidR="00274C42" w:rsidRDefault="00623307" w:rsidP="001A7DA9">
      <w:pPr>
        <w:shd w:val="clear" w:color="auto" w:fill="FFFFFF"/>
        <w:spacing w:before="120" w:after="60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 xml:space="preserve">Cette table (dictionnaire) obtenue par prétraitement du motif, donne </w:t>
      </w:r>
      <w:r w:rsidRPr="00623307">
        <w:rPr>
          <w:rFonts w:ascii="Calibri" w:hAnsi="Calibri" w:cs="Calibri"/>
          <w:b/>
          <w:color w:val="000000"/>
          <w:szCs w:val="22"/>
        </w:rPr>
        <w:t xml:space="preserve">le décalage </w:t>
      </w:r>
      <w:r w:rsidR="00AF10DA" w:rsidRPr="00623307">
        <w:rPr>
          <w:rFonts w:ascii="Calibri" w:hAnsi="Calibri" w:cs="Calibri"/>
          <w:b/>
          <w:color w:val="000000"/>
          <w:szCs w:val="22"/>
        </w:rPr>
        <w:t>brut</w:t>
      </w:r>
      <w:r w:rsidR="00AF10DA">
        <w:rPr>
          <w:rFonts w:ascii="Calibri" w:hAnsi="Calibri" w:cs="Calibri"/>
          <w:color w:val="000000"/>
          <w:szCs w:val="22"/>
        </w:rPr>
        <w:t xml:space="preserve"> du</w:t>
      </w:r>
      <w:r>
        <w:rPr>
          <w:rFonts w:ascii="Calibri" w:hAnsi="Calibri" w:cs="Calibri"/>
          <w:color w:val="000000"/>
          <w:szCs w:val="22"/>
        </w:rPr>
        <w:t xml:space="preserve"> motif à effectuer vers la droite, </w:t>
      </w:r>
      <w:r w:rsidR="00274C42" w:rsidRPr="00274C42">
        <w:rPr>
          <w:rFonts w:ascii="Calibri" w:hAnsi="Calibri" w:cs="Calibri"/>
          <w:color w:val="000000"/>
          <w:szCs w:val="22"/>
        </w:rPr>
        <w:t>en cas de non</w:t>
      </w:r>
      <w:r w:rsidR="00274C42">
        <w:rPr>
          <w:rFonts w:ascii="Calibri" w:hAnsi="Calibri" w:cs="Calibri"/>
          <w:color w:val="000000"/>
          <w:szCs w:val="22"/>
        </w:rPr>
        <w:t xml:space="preserve"> c</w:t>
      </w:r>
      <w:r w:rsidR="00274C42" w:rsidRPr="00274C42">
        <w:rPr>
          <w:rFonts w:ascii="Calibri" w:hAnsi="Calibri" w:cs="Calibri"/>
          <w:color w:val="000000"/>
          <w:szCs w:val="22"/>
        </w:rPr>
        <w:t xml:space="preserve">orrespondance </w:t>
      </w:r>
      <w:r>
        <w:rPr>
          <w:rFonts w:ascii="Calibri" w:hAnsi="Calibri" w:cs="Calibri"/>
          <w:color w:val="000000"/>
          <w:szCs w:val="22"/>
        </w:rPr>
        <w:t>de son dernier caractère avec le texte.</w:t>
      </w:r>
    </w:p>
    <w:p w14:paraId="29258065" w14:textId="06697B8E" w:rsidR="00E8141A" w:rsidRDefault="00E8141A" w:rsidP="00E8141A">
      <w:pPr>
        <w:shd w:val="clear" w:color="auto" w:fill="FFFFFF"/>
        <w:spacing w:before="120" w:after="0"/>
        <w:ind w:left="1418" w:hanging="1276"/>
        <w:rPr>
          <w:rFonts w:ascii="Calibri" w:hAnsi="Calibri" w:cs="Calibri"/>
          <w:color w:val="000000"/>
          <w:szCs w:val="22"/>
        </w:rPr>
      </w:pPr>
      <w:r w:rsidRPr="00B20A26">
        <w:rPr>
          <w:rFonts w:ascii="Calibri" w:hAnsi="Calibri" w:cs="Calibri"/>
          <w:color w:val="000000"/>
          <w:szCs w:val="22"/>
          <w:u w:val="single"/>
        </w:rPr>
        <w:t>Aide :</w:t>
      </w:r>
      <w:r w:rsidRPr="00B20A26">
        <w:rPr>
          <w:rFonts w:ascii="Calibri" w:hAnsi="Calibri" w:cs="Calibri"/>
          <w:color w:val="000000"/>
          <w:szCs w:val="22"/>
        </w:rPr>
        <w:t xml:space="preserve"> </w:t>
      </w:r>
      <w:r>
        <w:rPr>
          <w:rFonts w:ascii="Calibri" w:hAnsi="Calibri" w:cs="Calibri"/>
          <w:color w:val="000000"/>
          <w:szCs w:val="22"/>
        </w:rPr>
        <w:tab/>
      </w:r>
      <w:r w:rsidRPr="00B20A26">
        <w:rPr>
          <w:rFonts w:ascii="Calibri" w:hAnsi="Calibri" w:cs="Calibri"/>
          <w:color w:val="000000"/>
          <w:szCs w:val="22"/>
        </w:rPr>
        <w:t>L</w:t>
      </w:r>
      <w:r>
        <w:rPr>
          <w:rFonts w:ascii="Calibri" w:hAnsi="Calibri" w:cs="Calibri"/>
          <w:color w:val="000000"/>
          <w:szCs w:val="22"/>
        </w:rPr>
        <w:t xml:space="preserve">a formule donnant la valeur du décalage brut est : </w:t>
      </w:r>
      <w:r w:rsidRPr="00B20A26">
        <w:rPr>
          <w:rFonts w:ascii="Calibri" w:hAnsi="Calibri" w:cs="Calibri"/>
          <w:b/>
          <w:bCs/>
          <w:color w:val="000000"/>
          <w:szCs w:val="22"/>
        </w:rPr>
        <w:t>m</w:t>
      </w:r>
      <w:r w:rsidR="00EA5336">
        <w:rPr>
          <w:rFonts w:ascii="Calibri" w:hAnsi="Calibri" w:cs="Calibri"/>
          <w:b/>
          <w:bCs/>
          <w:color w:val="000000"/>
          <w:szCs w:val="22"/>
        </w:rPr>
        <w:t xml:space="preserve"> </w:t>
      </w:r>
      <w:r w:rsidR="00EA5336" w:rsidRPr="00B20A26">
        <w:rPr>
          <w:rFonts w:ascii="Calibri" w:hAnsi="Calibri" w:cs="Calibri"/>
          <w:b/>
          <w:bCs/>
          <w:color w:val="000000"/>
          <w:szCs w:val="22"/>
        </w:rPr>
        <w:t>–</w:t>
      </w:r>
      <w:r w:rsidR="00EA5336">
        <w:rPr>
          <w:rFonts w:ascii="Calibri" w:hAnsi="Calibri" w:cs="Calibri"/>
          <w:b/>
          <w:bCs/>
          <w:color w:val="000000"/>
          <w:szCs w:val="22"/>
        </w:rPr>
        <w:t xml:space="preserve"> j</w:t>
      </w:r>
      <w:r w:rsidRPr="00B20A26">
        <w:rPr>
          <w:rFonts w:ascii="Calibri" w:hAnsi="Calibri" w:cs="Calibri"/>
          <w:b/>
          <w:bCs/>
          <w:color w:val="000000"/>
          <w:szCs w:val="22"/>
        </w:rPr>
        <w:t xml:space="preserve"> – </w:t>
      </w:r>
      <w:r w:rsidR="00EA5336">
        <w:rPr>
          <w:rFonts w:ascii="Calibri" w:hAnsi="Calibri" w:cs="Calibri"/>
          <w:b/>
          <w:bCs/>
          <w:color w:val="000000"/>
          <w:szCs w:val="22"/>
        </w:rPr>
        <w:t>1</w:t>
      </w:r>
    </w:p>
    <w:p w14:paraId="1EBB7663" w14:textId="0C584452" w:rsidR="00E8141A" w:rsidRDefault="00E8141A" w:rsidP="00E8141A">
      <w:pPr>
        <w:shd w:val="clear" w:color="auto" w:fill="FFFFFF"/>
        <w:spacing w:after="0"/>
        <w:ind w:left="1418" w:hanging="2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 xml:space="preserve">Avec </w:t>
      </w:r>
      <w:r>
        <w:rPr>
          <w:rFonts w:ascii="Calibri" w:hAnsi="Calibri" w:cs="Calibri"/>
          <w:color w:val="000000"/>
          <w:szCs w:val="22"/>
        </w:rPr>
        <w:t xml:space="preserve">   </w:t>
      </w:r>
      <w:r>
        <w:rPr>
          <w:rFonts w:ascii="Calibri" w:hAnsi="Calibri" w:cs="Calibri"/>
          <w:color w:val="000000"/>
          <w:szCs w:val="22"/>
        </w:rPr>
        <w:t xml:space="preserve">m : longueur motif </w:t>
      </w:r>
      <w:r>
        <w:rPr>
          <w:rFonts w:ascii="Calibri" w:hAnsi="Calibri" w:cs="Calibri"/>
          <w:color w:val="000000"/>
          <w:szCs w:val="22"/>
        </w:rPr>
        <w:t xml:space="preserve">     </w:t>
      </w:r>
      <w:r>
        <w:rPr>
          <w:rFonts w:ascii="Calibri" w:hAnsi="Calibri" w:cs="Calibri"/>
          <w:color w:val="000000"/>
          <w:szCs w:val="22"/>
        </w:rPr>
        <w:t>j : position du caractère en partant de la gauche à 0</w:t>
      </w:r>
    </w:p>
    <w:p w14:paraId="18B989AF" w14:textId="77777777" w:rsidR="00E8141A" w:rsidRPr="00B20A26" w:rsidRDefault="00E8141A" w:rsidP="00E8141A">
      <w:pPr>
        <w:shd w:val="clear" w:color="auto" w:fill="FFFFFF"/>
        <w:spacing w:after="0"/>
        <w:ind w:left="1418" w:hanging="2"/>
        <w:rPr>
          <w:rFonts w:ascii="Calibri" w:hAnsi="Calibri" w:cs="Calibri"/>
          <w:color w:val="000000"/>
          <w:szCs w:val="22"/>
          <w:u w:val="single"/>
        </w:rPr>
      </w:pPr>
      <w:r>
        <w:rPr>
          <w:rFonts w:ascii="Calibri" w:hAnsi="Calibri" w:cs="Calibri"/>
          <w:color w:val="000000"/>
          <w:szCs w:val="22"/>
        </w:rPr>
        <w:t>S’il y a plusieurs caractères identiques dans le motif le calcul se fait pour celui qui est le plus à droite, et le dernier caractère du motif n’est pas pris en compte.</w:t>
      </w:r>
    </w:p>
    <w:p w14:paraId="3FAA170D" w14:textId="77777777" w:rsidR="00165E15" w:rsidRDefault="00495381" w:rsidP="008450F3">
      <w:pPr>
        <w:shd w:val="clear" w:color="auto" w:fill="FFFFFF"/>
        <w:spacing w:before="120" w:after="0"/>
        <w:rPr>
          <w:rFonts w:ascii="Calibri" w:hAnsi="Calibri" w:cs="Calibri"/>
          <w:color w:val="000000"/>
          <w:szCs w:val="22"/>
        </w:rPr>
      </w:pPr>
      <w:r w:rsidRPr="00495381">
        <w:rPr>
          <w:rFonts w:ascii="Calibri" w:hAnsi="Calibri" w:cs="Calibri"/>
          <w:color w:val="000000"/>
          <w:szCs w:val="22"/>
          <w:u w:val="single"/>
        </w:rPr>
        <w:t>Exemple</w:t>
      </w:r>
      <w:r w:rsidR="003C567C">
        <w:rPr>
          <w:rFonts w:ascii="Calibri" w:hAnsi="Calibri" w:cs="Calibri"/>
          <w:color w:val="000000"/>
          <w:szCs w:val="22"/>
          <w:u w:val="single"/>
        </w:rPr>
        <w:t>s</w:t>
      </w:r>
      <w:r w:rsidRPr="00495381">
        <w:rPr>
          <w:rFonts w:ascii="Calibri" w:hAnsi="Calibri" w:cs="Calibri"/>
          <w:color w:val="000000"/>
          <w:szCs w:val="22"/>
          <w:u w:val="single"/>
        </w:rPr>
        <w:t> :</w:t>
      </w:r>
      <w:r w:rsidRPr="00495381">
        <w:rPr>
          <w:rFonts w:ascii="Calibri" w:hAnsi="Calibri" w:cs="Calibri"/>
          <w:color w:val="000000"/>
          <w:szCs w:val="22"/>
        </w:rPr>
        <w:t xml:space="preserve"> </w:t>
      </w:r>
      <w:r w:rsidR="00165E15">
        <w:rPr>
          <w:rFonts w:ascii="Calibri" w:hAnsi="Calibri" w:cs="Calibri"/>
          <w:color w:val="000000"/>
          <w:szCs w:val="22"/>
        </w:rPr>
        <w:tab/>
        <w:t>Pour le motif "</w:t>
      </w:r>
      <w:r w:rsidR="008450F3">
        <w:rPr>
          <w:rFonts w:ascii="Calibri" w:hAnsi="Calibri" w:cs="Calibri"/>
          <w:color w:val="000000"/>
          <w:szCs w:val="22"/>
        </w:rPr>
        <w:t>TABLE</w:t>
      </w:r>
      <w:r w:rsidR="00165E15">
        <w:rPr>
          <w:rFonts w:ascii="Calibri" w:hAnsi="Calibri" w:cs="Calibri"/>
          <w:color w:val="000000"/>
          <w:szCs w:val="22"/>
        </w:rPr>
        <w:t>"</w:t>
      </w:r>
    </w:p>
    <w:p w14:paraId="7B431DD1" w14:textId="75C18FE7" w:rsidR="008450F3" w:rsidRPr="00BD62ED" w:rsidRDefault="008450F3" w:rsidP="008450F3">
      <w:pPr>
        <w:shd w:val="clear" w:color="auto" w:fill="FFFFFF"/>
        <w:spacing w:after="60"/>
        <w:ind w:left="708" w:firstLine="708"/>
        <w:rPr>
          <w:rFonts w:ascii="Calibri" w:hAnsi="Calibri" w:cs="Calibri"/>
          <w:color w:val="000000"/>
          <w:szCs w:val="22"/>
        </w:rPr>
      </w:pPr>
      <w:proofErr w:type="spellStart"/>
      <w:proofErr w:type="gramStart"/>
      <w:r w:rsidRPr="00BD62ED">
        <w:rPr>
          <w:rFonts w:ascii="Calibri" w:hAnsi="Calibri" w:cs="Calibri"/>
          <w:color w:val="000000"/>
          <w:szCs w:val="22"/>
        </w:rPr>
        <w:t>dicoMC</w:t>
      </w:r>
      <w:proofErr w:type="spellEnd"/>
      <w:proofErr w:type="gramEnd"/>
      <w:r w:rsidRPr="00BD62ED">
        <w:rPr>
          <w:rFonts w:ascii="Calibri" w:hAnsi="Calibri" w:cs="Calibri"/>
          <w:color w:val="000000"/>
          <w:szCs w:val="22"/>
        </w:rPr>
        <w:t xml:space="preserve"> = {</w:t>
      </w:r>
      <w:r w:rsidR="00BD62ED" w:rsidRPr="00BD62ED">
        <w:rPr>
          <w:szCs w:val="22"/>
        </w:rPr>
        <w:t>'</w:t>
      </w:r>
      <w:r w:rsidRPr="00BD62ED">
        <w:rPr>
          <w:rFonts w:ascii="Calibri" w:hAnsi="Calibri" w:cs="Calibri"/>
          <w:color w:val="000000"/>
          <w:szCs w:val="22"/>
        </w:rPr>
        <w:t>T</w:t>
      </w:r>
      <w:r w:rsidR="00BD62ED" w:rsidRPr="00BD62ED">
        <w:rPr>
          <w:szCs w:val="22"/>
        </w:rPr>
        <w:t>'</w:t>
      </w:r>
      <w:r w:rsidRPr="00BD62ED">
        <w:rPr>
          <w:rFonts w:ascii="Calibri" w:hAnsi="Calibri" w:cs="Calibri"/>
          <w:color w:val="000000"/>
          <w:szCs w:val="22"/>
        </w:rPr>
        <w:t xml:space="preserve"> :4, </w:t>
      </w:r>
      <w:r w:rsidR="00BD62ED" w:rsidRPr="00BD62ED">
        <w:rPr>
          <w:szCs w:val="22"/>
        </w:rPr>
        <w:t>'</w:t>
      </w:r>
      <w:r w:rsidRPr="00BD62ED">
        <w:rPr>
          <w:rFonts w:ascii="Calibri" w:hAnsi="Calibri" w:cs="Calibri"/>
          <w:color w:val="000000"/>
          <w:szCs w:val="22"/>
        </w:rPr>
        <w:t>A</w:t>
      </w:r>
      <w:r w:rsidR="00BD62ED" w:rsidRPr="00BD62ED">
        <w:rPr>
          <w:szCs w:val="22"/>
        </w:rPr>
        <w:t>'</w:t>
      </w:r>
      <w:r w:rsidRPr="00BD62ED">
        <w:rPr>
          <w:rFonts w:ascii="Calibri" w:hAnsi="Calibri" w:cs="Calibri"/>
          <w:color w:val="000000"/>
          <w:szCs w:val="22"/>
        </w:rPr>
        <w:t xml:space="preserve"> : 3, </w:t>
      </w:r>
      <w:r w:rsidR="00BD62ED" w:rsidRPr="00BD62ED">
        <w:rPr>
          <w:szCs w:val="22"/>
        </w:rPr>
        <w:t>'</w:t>
      </w:r>
      <w:r w:rsidRPr="00BD62ED">
        <w:rPr>
          <w:rFonts w:ascii="Calibri" w:hAnsi="Calibri" w:cs="Calibri"/>
          <w:color w:val="000000"/>
          <w:szCs w:val="22"/>
        </w:rPr>
        <w:t>B</w:t>
      </w:r>
      <w:r w:rsidR="00BD62ED" w:rsidRPr="00BD62ED">
        <w:rPr>
          <w:szCs w:val="22"/>
        </w:rPr>
        <w:t>'</w:t>
      </w:r>
      <w:r w:rsidRPr="00BD62ED">
        <w:rPr>
          <w:rFonts w:ascii="Calibri" w:hAnsi="Calibri" w:cs="Calibri"/>
          <w:color w:val="000000"/>
          <w:szCs w:val="22"/>
        </w:rPr>
        <w:t xml:space="preserve"> :2, </w:t>
      </w:r>
      <w:r w:rsidR="00BD62ED" w:rsidRPr="00BD62ED">
        <w:rPr>
          <w:szCs w:val="22"/>
        </w:rPr>
        <w:t>'</w:t>
      </w:r>
      <w:r w:rsidRPr="00BD62ED">
        <w:rPr>
          <w:rFonts w:ascii="Calibri" w:hAnsi="Calibri" w:cs="Calibri"/>
          <w:color w:val="000000"/>
          <w:szCs w:val="22"/>
        </w:rPr>
        <w:t>L</w:t>
      </w:r>
      <w:r w:rsidR="00BD62ED" w:rsidRPr="00BD62ED">
        <w:rPr>
          <w:szCs w:val="22"/>
        </w:rPr>
        <w:t>'</w:t>
      </w:r>
      <w:r w:rsidRPr="00BD62ED">
        <w:rPr>
          <w:rFonts w:ascii="Calibri" w:hAnsi="Calibri" w:cs="Calibri"/>
          <w:color w:val="000000"/>
          <w:szCs w:val="22"/>
        </w:rPr>
        <w:t> :1}</w:t>
      </w:r>
    </w:p>
    <w:p w14:paraId="58DBE1CC" w14:textId="77777777" w:rsidR="00495381" w:rsidRDefault="00495381" w:rsidP="008450F3">
      <w:pPr>
        <w:shd w:val="clear" w:color="auto" w:fill="FFFFFF"/>
        <w:spacing w:before="120" w:after="0"/>
        <w:ind w:left="708" w:firstLine="708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Pour le motif "RECHERCHE", le dictionnaire de décalages brut sera :</w:t>
      </w:r>
    </w:p>
    <w:p w14:paraId="06722727" w14:textId="28028197" w:rsidR="00495381" w:rsidRPr="00BD62ED" w:rsidRDefault="00495381" w:rsidP="00B20A26">
      <w:pPr>
        <w:shd w:val="clear" w:color="auto" w:fill="FFFFFF"/>
        <w:spacing w:after="0"/>
        <w:ind w:left="1418" w:firstLine="0"/>
        <w:rPr>
          <w:rFonts w:ascii="Calibri" w:hAnsi="Calibri" w:cs="Calibri"/>
          <w:color w:val="000000"/>
          <w:szCs w:val="22"/>
        </w:rPr>
      </w:pPr>
      <w:proofErr w:type="spellStart"/>
      <w:proofErr w:type="gramStart"/>
      <w:r w:rsidRPr="00BD62ED">
        <w:rPr>
          <w:rFonts w:ascii="Calibri" w:hAnsi="Calibri" w:cs="Calibri"/>
          <w:color w:val="000000"/>
          <w:szCs w:val="22"/>
        </w:rPr>
        <w:t>dicoMC</w:t>
      </w:r>
      <w:proofErr w:type="spellEnd"/>
      <w:proofErr w:type="gramEnd"/>
      <w:r w:rsidRPr="00BD62ED">
        <w:rPr>
          <w:rFonts w:ascii="Calibri" w:hAnsi="Calibri" w:cs="Calibri"/>
          <w:color w:val="000000"/>
          <w:szCs w:val="22"/>
        </w:rPr>
        <w:t xml:space="preserve"> = {</w:t>
      </w:r>
      <w:r w:rsidR="00BD62ED" w:rsidRPr="00BD62ED">
        <w:rPr>
          <w:szCs w:val="22"/>
        </w:rPr>
        <w:t>'</w:t>
      </w:r>
      <w:r w:rsidRPr="00BD62ED">
        <w:rPr>
          <w:rFonts w:ascii="Calibri" w:hAnsi="Calibri" w:cs="Calibri"/>
          <w:color w:val="000000"/>
          <w:szCs w:val="22"/>
        </w:rPr>
        <w:t>R</w:t>
      </w:r>
      <w:r w:rsidR="00BD62ED" w:rsidRPr="00BD62ED">
        <w:rPr>
          <w:szCs w:val="22"/>
        </w:rPr>
        <w:t>'</w:t>
      </w:r>
      <w:r w:rsidRPr="00BD62ED">
        <w:rPr>
          <w:rFonts w:ascii="Calibri" w:hAnsi="Calibri" w:cs="Calibri"/>
          <w:color w:val="000000"/>
          <w:szCs w:val="22"/>
        </w:rPr>
        <w:t> :</w:t>
      </w:r>
      <w:r w:rsidR="00B20A26" w:rsidRPr="00BD62ED">
        <w:rPr>
          <w:rFonts w:ascii="Calibri" w:hAnsi="Calibri" w:cs="Calibri"/>
          <w:color w:val="000000"/>
          <w:szCs w:val="22"/>
        </w:rPr>
        <w:t>3</w:t>
      </w:r>
      <w:r w:rsidRPr="00BD62ED">
        <w:rPr>
          <w:rFonts w:ascii="Calibri" w:hAnsi="Calibri" w:cs="Calibri"/>
          <w:color w:val="000000"/>
          <w:szCs w:val="22"/>
        </w:rPr>
        <w:t xml:space="preserve">, </w:t>
      </w:r>
      <w:r w:rsidR="00BD62ED" w:rsidRPr="00BD62ED">
        <w:rPr>
          <w:szCs w:val="22"/>
        </w:rPr>
        <w:t>'</w:t>
      </w:r>
      <w:r w:rsidRPr="00BD62ED">
        <w:rPr>
          <w:rFonts w:ascii="Calibri" w:hAnsi="Calibri" w:cs="Calibri"/>
          <w:color w:val="000000"/>
          <w:szCs w:val="22"/>
        </w:rPr>
        <w:t>E</w:t>
      </w:r>
      <w:r w:rsidR="00BD62ED" w:rsidRPr="00BD62ED">
        <w:rPr>
          <w:szCs w:val="22"/>
        </w:rPr>
        <w:t>'</w:t>
      </w:r>
      <w:r w:rsidRPr="00BD62ED">
        <w:rPr>
          <w:rFonts w:ascii="Calibri" w:hAnsi="Calibri" w:cs="Calibri"/>
          <w:color w:val="000000"/>
          <w:szCs w:val="22"/>
        </w:rPr>
        <w:t xml:space="preserve"> : 4, </w:t>
      </w:r>
      <w:r w:rsidR="00BD62ED" w:rsidRPr="00BD62ED">
        <w:rPr>
          <w:szCs w:val="22"/>
        </w:rPr>
        <w:t>'</w:t>
      </w:r>
      <w:r w:rsidRPr="00BD62ED">
        <w:rPr>
          <w:rFonts w:ascii="Calibri" w:hAnsi="Calibri" w:cs="Calibri"/>
          <w:color w:val="000000"/>
          <w:szCs w:val="22"/>
        </w:rPr>
        <w:t>C</w:t>
      </w:r>
      <w:r w:rsidR="00BD62ED" w:rsidRPr="00BD62ED">
        <w:rPr>
          <w:szCs w:val="22"/>
        </w:rPr>
        <w:t>'</w:t>
      </w:r>
      <w:r w:rsidRPr="00BD62ED">
        <w:rPr>
          <w:rFonts w:ascii="Calibri" w:hAnsi="Calibri" w:cs="Calibri"/>
          <w:color w:val="000000"/>
          <w:szCs w:val="22"/>
        </w:rPr>
        <w:t xml:space="preserve"> :2, </w:t>
      </w:r>
      <w:r w:rsidR="00BD62ED" w:rsidRPr="00BD62ED">
        <w:rPr>
          <w:szCs w:val="22"/>
        </w:rPr>
        <w:t>'</w:t>
      </w:r>
      <w:r w:rsidRPr="00BD62ED">
        <w:rPr>
          <w:rFonts w:ascii="Calibri" w:hAnsi="Calibri" w:cs="Calibri"/>
          <w:color w:val="000000"/>
          <w:szCs w:val="22"/>
        </w:rPr>
        <w:t>H</w:t>
      </w:r>
      <w:r w:rsidR="00BD62ED" w:rsidRPr="00BD62ED">
        <w:rPr>
          <w:szCs w:val="22"/>
        </w:rPr>
        <w:t>'</w:t>
      </w:r>
      <w:r w:rsidRPr="00BD62ED">
        <w:rPr>
          <w:rFonts w:ascii="Calibri" w:hAnsi="Calibri" w:cs="Calibri"/>
          <w:color w:val="000000"/>
          <w:szCs w:val="22"/>
        </w:rPr>
        <w:t> :1}</w:t>
      </w:r>
    </w:p>
    <w:p w14:paraId="12CD513B" w14:textId="7CDA3CCB" w:rsidR="001A7DA9" w:rsidRPr="00F61161" w:rsidRDefault="000718F6" w:rsidP="00FC5666">
      <w:pPr>
        <w:shd w:val="clear" w:color="auto" w:fill="FFFFFF"/>
        <w:spacing w:before="480" w:after="0"/>
        <w:rPr>
          <w:rFonts w:ascii="Calibri" w:hAnsi="Calibri" w:cs="Calibri"/>
          <w:i/>
          <w:iCs/>
          <w:color w:val="E36C0A" w:themeColor="accent6" w:themeShade="BF"/>
          <w:szCs w:val="22"/>
        </w:rPr>
      </w:pPr>
      <w:r>
        <w:rPr>
          <w:rFonts w:ascii="Calibri" w:hAnsi="Calibri" w:cs="Calibri"/>
          <w:color w:val="000000"/>
          <w:szCs w:val="22"/>
        </w:rPr>
        <w:t xml:space="preserve">Toujours dans </w:t>
      </w:r>
      <w:r w:rsidRPr="00166D0F">
        <w:rPr>
          <w:rFonts w:ascii="Calibri" w:hAnsi="Calibri" w:cs="Calibri"/>
          <w:i/>
          <w:iCs/>
          <w:color w:val="E36C0A" w:themeColor="accent6" w:themeShade="BF"/>
          <w:szCs w:val="22"/>
        </w:rPr>
        <w:t>algo</w:t>
      </w:r>
      <w:r>
        <w:rPr>
          <w:rFonts w:ascii="Calibri" w:hAnsi="Calibri" w:cs="Calibri"/>
          <w:i/>
          <w:iCs/>
          <w:color w:val="E36C0A" w:themeColor="accent6" w:themeShade="BF"/>
          <w:szCs w:val="22"/>
        </w:rPr>
        <w:t>Horspool</w:t>
      </w:r>
      <w:r w:rsidRPr="00166D0F">
        <w:rPr>
          <w:rFonts w:ascii="Calibri" w:hAnsi="Calibri" w:cs="Calibri"/>
          <w:i/>
          <w:iCs/>
          <w:color w:val="E36C0A" w:themeColor="accent6" w:themeShade="BF"/>
          <w:szCs w:val="22"/>
        </w:rPr>
        <w:t>.py</w:t>
      </w:r>
      <w:r>
        <w:rPr>
          <w:rFonts w:ascii="Calibri" w:hAnsi="Calibri" w:cs="Calibri"/>
          <w:color w:val="000000"/>
          <w:szCs w:val="22"/>
        </w:rPr>
        <w:t>, é</w:t>
      </w:r>
      <w:r w:rsidR="001A7DA9" w:rsidRPr="001B287E">
        <w:rPr>
          <w:rFonts w:ascii="Calibri" w:hAnsi="Calibri" w:cs="Calibri"/>
          <w:color w:val="000000"/>
          <w:szCs w:val="22"/>
        </w:rPr>
        <w:t>crire la fonction</w:t>
      </w:r>
      <w:r w:rsidR="00F61161">
        <w:rPr>
          <w:rFonts w:ascii="Calibri" w:hAnsi="Calibri" w:cs="Calibri"/>
          <w:color w:val="000000"/>
          <w:szCs w:val="22"/>
        </w:rPr>
        <w:t> </w:t>
      </w:r>
      <w:bookmarkStart w:id="0" w:name="_Hlk68819463"/>
      <w:proofErr w:type="spellStart"/>
      <w:proofErr w:type="gramStart"/>
      <w:r w:rsidR="00274C42" w:rsidRPr="00F61161">
        <w:rPr>
          <w:rFonts w:ascii="Calibri" w:hAnsi="Calibri" w:cs="Calibri"/>
          <w:i/>
          <w:iCs/>
          <w:color w:val="E36C0A" w:themeColor="accent6" w:themeShade="BF"/>
          <w:szCs w:val="22"/>
        </w:rPr>
        <w:t>decalageMC</w:t>
      </w:r>
      <w:bookmarkEnd w:id="0"/>
      <w:proofErr w:type="spellEnd"/>
      <w:r w:rsidR="001A7DA9" w:rsidRPr="00F61161">
        <w:rPr>
          <w:rFonts w:ascii="Calibri" w:hAnsi="Calibri" w:cs="Calibri"/>
          <w:i/>
          <w:iCs/>
          <w:color w:val="E36C0A" w:themeColor="accent6" w:themeShade="BF"/>
          <w:szCs w:val="22"/>
        </w:rPr>
        <w:t>(</w:t>
      </w:r>
      <w:proofErr w:type="gramEnd"/>
      <w:r w:rsidR="001A7DA9" w:rsidRPr="00F61161">
        <w:rPr>
          <w:rFonts w:ascii="Calibri" w:hAnsi="Calibri" w:cs="Calibri"/>
          <w:i/>
          <w:iCs/>
          <w:color w:val="E36C0A" w:themeColor="accent6" w:themeShade="BF"/>
          <w:szCs w:val="22"/>
        </w:rPr>
        <w:t xml:space="preserve">motif: </w:t>
      </w:r>
      <w:proofErr w:type="spellStart"/>
      <w:r w:rsidR="001A7DA9" w:rsidRPr="00F61161">
        <w:rPr>
          <w:rFonts w:ascii="Calibri" w:hAnsi="Calibri" w:cs="Calibri"/>
          <w:i/>
          <w:iCs/>
          <w:color w:val="E36C0A" w:themeColor="accent6" w:themeShade="BF"/>
          <w:szCs w:val="22"/>
        </w:rPr>
        <w:t>str</w:t>
      </w:r>
      <w:proofErr w:type="spellEnd"/>
      <w:r w:rsidR="001A7DA9" w:rsidRPr="00F61161">
        <w:rPr>
          <w:rFonts w:ascii="Calibri" w:hAnsi="Calibri" w:cs="Calibri"/>
          <w:i/>
          <w:iCs/>
          <w:color w:val="E36C0A" w:themeColor="accent6" w:themeShade="BF"/>
          <w:szCs w:val="22"/>
        </w:rPr>
        <w:t>)</w:t>
      </w:r>
    </w:p>
    <w:p w14:paraId="69B20C4A" w14:textId="77777777" w:rsidR="001A7DA9" w:rsidRDefault="001A7DA9" w:rsidP="00623307">
      <w:pPr>
        <w:shd w:val="clear" w:color="auto" w:fill="FFFFFF"/>
        <w:spacing w:after="0"/>
        <w:rPr>
          <w:rFonts w:ascii="Calibri" w:hAnsi="Calibri" w:cs="Calibri"/>
          <w:color w:val="000000"/>
          <w:szCs w:val="22"/>
        </w:rPr>
      </w:pPr>
      <w:r w:rsidRPr="00265D9A">
        <w:rPr>
          <w:rFonts w:ascii="Calibri" w:hAnsi="Calibri" w:cs="Calibri"/>
          <w:color w:val="000000"/>
          <w:szCs w:val="22"/>
        </w:rPr>
        <w:t xml:space="preserve">Cette fonction </w:t>
      </w:r>
      <w:r>
        <w:rPr>
          <w:rFonts w:ascii="Calibri" w:hAnsi="Calibri" w:cs="Calibri"/>
          <w:color w:val="000000"/>
          <w:szCs w:val="22"/>
        </w:rPr>
        <w:t>renvoie un</w:t>
      </w:r>
      <w:r w:rsidR="00623307">
        <w:rPr>
          <w:rFonts w:ascii="Calibri" w:hAnsi="Calibri" w:cs="Calibri"/>
          <w:color w:val="000000"/>
          <w:szCs w:val="22"/>
        </w:rPr>
        <w:t xml:space="preserve"> dictionnaire</w:t>
      </w:r>
      <w:r>
        <w:rPr>
          <w:rFonts w:ascii="Calibri" w:hAnsi="Calibri" w:cs="Calibri"/>
          <w:color w:val="000000"/>
          <w:szCs w:val="22"/>
        </w:rPr>
        <w:t xml:space="preserve"> </w:t>
      </w:r>
      <w:proofErr w:type="spellStart"/>
      <w:r w:rsidR="00623307" w:rsidRPr="00636EA8">
        <w:rPr>
          <w:rFonts w:ascii="Calibri" w:hAnsi="Calibri" w:cs="Calibri"/>
          <w:i/>
          <w:color w:val="000000"/>
          <w:szCs w:val="22"/>
        </w:rPr>
        <w:t>dicoMC</w:t>
      </w:r>
      <w:proofErr w:type="spellEnd"/>
      <w:r w:rsidR="00636EA8">
        <w:rPr>
          <w:rFonts w:ascii="Calibri" w:hAnsi="Calibri" w:cs="Calibri"/>
          <w:color w:val="000000"/>
          <w:szCs w:val="22"/>
        </w:rPr>
        <w:t xml:space="preserve"> </w:t>
      </w:r>
      <w:r>
        <w:rPr>
          <w:rFonts w:ascii="Calibri" w:hAnsi="Calibri" w:cs="Calibri"/>
          <w:color w:val="000000"/>
          <w:szCs w:val="22"/>
        </w:rPr>
        <w:t>représentant l</w:t>
      </w:r>
      <w:r w:rsidR="00636EA8">
        <w:rPr>
          <w:rFonts w:ascii="Calibri" w:hAnsi="Calibri" w:cs="Calibri"/>
          <w:color w:val="000000"/>
          <w:szCs w:val="22"/>
        </w:rPr>
        <w:t>a</w:t>
      </w:r>
      <w:r>
        <w:rPr>
          <w:rFonts w:ascii="Calibri" w:hAnsi="Calibri" w:cs="Calibri"/>
          <w:color w:val="000000"/>
          <w:szCs w:val="22"/>
        </w:rPr>
        <w:t xml:space="preserve"> table de saut</w:t>
      </w:r>
      <w:r w:rsidR="00623307">
        <w:rPr>
          <w:rFonts w:ascii="Calibri" w:hAnsi="Calibri" w:cs="Calibri"/>
          <w:color w:val="000000"/>
          <w:szCs w:val="22"/>
        </w:rPr>
        <w:t xml:space="preserve"> MC </w:t>
      </w:r>
      <w:r>
        <w:rPr>
          <w:rFonts w:ascii="Calibri" w:hAnsi="Calibri" w:cs="Calibri"/>
          <w:color w:val="000000"/>
          <w:szCs w:val="22"/>
        </w:rPr>
        <w:t>(Mauvais Caractère), lié au motif</w:t>
      </w:r>
      <w:r w:rsidRPr="001B287E">
        <w:rPr>
          <w:rFonts w:ascii="Calibri" w:hAnsi="Calibri" w:cs="Calibri"/>
          <w:color w:val="000000"/>
          <w:szCs w:val="22"/>
        </w:rPr>
        <w:t>.</w:t>
      </w:r>
    </w:p>
    <w:p w14:paraId="6E8E5423" w14:textId="422BEC77" w:rsidR="001A7DA9" w:rsidRDefault="001A7DA9" w:rsidP="00636EA8">
      <w:pPr>
        <w:shd w:val="clear" w:color="auto" w:fill="FFFFFF"/>
        <w:spacing w:before="120" w:after="60"/>
        <w:ind w:left="567" w:firstLine="0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 xml:space="preserve">Exemple : </w:t>
      </w:r>
      <w:r w:rsidR="00FC5666">
        <w:rPr>
          <w:rFonts w:ascii="Calibri" w:hAnsi="Calibri" w:cs="Calibri"/>
          <w:color w:val="000000"/>
          <w:szCs w:val="22"/>
        </w:rPr>
        <w:tab/>
      </w:r>
      <w:proofErr w:type="spellStart"/>
      <w:r w:rsidR="00FC5666" w:rsidRPr="00FC5666">
        <w:rPr>
          <w:rFonts w:ascii="Calibri" w:hAnsi="Calibri" w:cs="Calibri"/>
          <w:i/>
          <w:iCs/>
          <w:color w:val="000000"/>
          <w:szCs w:val="22"/>
        </w:rPr>
        <w:t>decalageMC</w:t>
      </w:r>
      <w:proofErr w:type="spellEnd"/>
      <w:r w:rsidR="00FC5666" w:rsidRPr="00FC5666">
        <w:rPr>
          <w:rFonts w:ascii="Calibri" w:hAnsi="Calibri" w:cs="Calibri"/>
          <w:i/>
          <w:iCs/>
          <w:color w:val="000000"/>
          <w:szCs w:val="22"/>
        </w:rPr>
        <w:t xml:space="preserve"> </w:t>
      </w:r>
      <w:r w:rsidRPr="00265D9A">
        <w:rPr>
          <w:rFonts w:ascii="Calibri" w:hAnsi="Calibri" w:cs="Calibri"/>
          <w:i/>
          <w:iCs/>
          <w:color w:val="000000"/>
          <w:szCs w:val="22"/>
        </w:rPr>
        <w:t>(</w:t>
      </w:r>
      <w:r w:rsidR="00FC5666">
        <w:rPr>
          <w:rFonts w:ascii="Calibri" w:hAnsi="Calibri" w:cs="Calibri"/>
          <w:i/>
          <w:iCs/>
          <w:color w:val="000000"/>
          <w:szCs w:val="22"/>
        </w:rPr>
        <w:t>'</w:t>
      </w:r>
      <w:r w:rsidR="00623307">
        <w:rPr>
          <w:rFonts w:ascii="Calibri" w:hAnsi="Calibri" w:cs="Calibri"/>
          <w:i/>
          <w:iCs/>
          <w:color w:val="000000"/>
          <w:szCs w:val="22"/>
        </w:rPr>
        <w:t>recherche</w:t>
      </w:r>
      <w:r w:rsidR="00FC5666">
        <w:rPr>
          <w:rFonts w:ascii="Calibri" w:hAnsi="Calibri" w:cs="Calibri"/>
          <w:i/>
          <w:iCs/>
          <w:color w:val="000000"/>
          <w:szCs w:val="22"/>
        </w:rPr>
        <w:t>'</w:t>
      </w:r>
      <w:r w:rsidRPr="00265D9A">
        <w:rPr>
          <w:rFonts w:ascii="Calibri" w:hAnsi="Calibri" w:cs="Calibri"/>
          <w:i/>
          <w:iCs/>
          <w:color w:val="000000"/>
          <w:szCs w:val="22"/>
        </w:rPr>
        <w:t>)</w:t>
      </w:r>
      <w:r>
        <w:rPr>
          <w:rFonts w:ascii="Calibri" w:hAnsi="Calibri" w:cs="Calibri"/>
          <w:i/>
          <w:iCs/>
          <w:color w:val="000000"/>
          <w:szCs w:val="22"/>
        </w:rPr>
        <w:t xml:space="preserve"> </w:t>
      </w:r>
      <w:r w:rsidR="00FC5666">
        <w:rPr>
          <w:rFonts w:ascii="Calibri" w:hAnsi="Calibri" w:cs="Calibri"/>
          <w:i/>
          <w:iCs/>
          <w:color w:val="000000"/>
          <w:szCs w:val="22"/>
        </w:rPr>
        <w:tab/>
      </w:r>
      <w:r>
        <w:rPr>
          <w:rFonts w:ascii="Calibri" w:hAnsi="Calibri" w:cs="Calibri"/>
          <w:i/>
          <w:iCs/>
          <w:color w:val="000000"/>
          <w:szCs w:val="22"/>
        </w:rPr>
        <w:t>-&gt;</w:t>
      </w:r>
      <w:r w:rsidR="00FC5666">
        <w:rPr>
          <w:rFonts w:ascii="Calibri" w:hAnsi="Calibri" w:cs="Calibri"/>
          <w:i/>
          <w:iCs/>
          <w:color w:val="000000"/>
          <w:szCs w:val="22"/>
        </w:rPr>
        <w:tab/>
      </w:r>
      <w:r>
        <w:rPr>
          <w:rFonts w:ascii="Calibri" w:hAnsi="Calibri" w:cs="Calibri"/>
          <w:i/>
          <w:iCs/>
          <w:color w:val="000000"/>
          <w:szCs w:val="22"/>
        </w:rPr>
        <w:t xml:space="preserve"> </w:t>
      </w:r>
      <w:r w:rsidR="00636EA8" w:rsidRPr="00AF10DA">
        <w:rPr>
          <w:rFonts w:ascii="Calibri" w:hAnsi="Calibri" w:cs="Calibri"/>
          <w:color w:val="000000"/>
          <w:szCs w:val="22"/>
        </w:rPr>
        <w:t>{</w:t>
      </w:r>
      <w:r w:rsidR="00BD62ED" w:rsidRPr="00BD62ED">
        <w:rPr>
          <w:szCs w:val="22"/>
        </w:rPr>
        <w:t>'</w:t>
      </w:r>
      <w:r w:rsidR="00636EA8" w:rsidRPr="00AF10DA">
        <w:rPr>
          <w:rFonts w:ascii="Calibri" w:hAnsi="Calibri" w:cs="Calibri"/>
          <w:color w:val="000000"/>
          <w:szCs w:val="22"/>
        </w:rPr>
        <w:t>R</w:t>
      </w:r>
      <w:r w:rsidR="00BD62ED" w:rsidRPr="00BD62ED">
        <w:rPr>
          <w:szCs w:val="22"/>
        </w:rPr>
        <w:t>'</w:t>
      </w:r>
      <w:r w:rsidR="00636EA8" w:rsidRPr="00AF10DA">
        <w:rPr>
          <w:rFonts w:ascii="Calibri" w:hAnsi="Calibri" w:cs="Calibri"/>
          <w:color w:val="000000"/>
          <w:szCs w:val="22"/>
        </w:rPr>
        <w:t xml:space="preserve"> :3, </w:t>
      </w:r>
      <w:r w:rsidR="00BD62ED" w:rsidRPr="00BD62ED">
        <w:rPr>
          <w:szCs w:val="22"/>
        </w:rPr>
        <w:t>'</w:t>
      </w:r>
      <w:r w:rsidR="00636EA8" w:rsidRPr="00AF10DA">
        <w:rPr>
          <w:rFonts w:ascii="Calibri" w:hAnsi="Calibri" w:cs="Calibri"/>
          <w:color w:val="000000"/>
          <w:szCs w:val="22"/>
        </w:rPr>
        <w:t>E</w:t>
      </w:r>
      <w:r w:rsidR="00BD62ED" w:rsidRPr="00BD62ED">
        <w:rPr>
          <w:szCs w:val="22"/>
        </w:rPr>
        <w:t>'</w:t>
      </w:r>
      <w:r w:rsidR="00636EA8" w:rsidRPr="00AF10DA">
        <w:rPr>
          <w:rFonts w:ascii="Calibri" w:hAnsi="Calibri" w:cs="Calibri"/>
          <w:color w:val="000000"/>
          <w:szCs w:val="22"/>
        </w:rPr>
        <w:t xml:space="preserve"> : 4, </w:t>
      </w:r>
      <w:r w:rsidR="00BD62ED" w:rsidRPr="00BD62ED">
        <w:rPr>
          <w:szCs w:val="22"/>
        </w:rPr>
        <w:t>'</w:t>
      </w:r>
      <w:proofErr w:type="gramStart"/>
      <w:r w:rsidR="00636EA8" w:rsidRPr="00AF10DA">
        <w:rPr>
          <w:rFonts w:ascii="Calibri" w:hAnsi="Calibri" w:cs="Calibri"/>
          <w:color w:val="000000"/>
          <w:szCs w:val="22"/>
        </w:rPr>
        <w:t>C</w:t>
      </w:r>
      <w:r w:rsidR="00BD62ED" w:rsidRPr="00BD62ED">
        <w:rPr>
          <w:szCs w:val="22"/>
        </w:rPr>
        <w:t>'</w:t>
      </w:r>
      <w:r w:rsidR="00636EA8" w:rsidRPr="00AF10DA">
        <w:rPr>
          <w:rFonts w:ascii="Calibri" w:hAnsi="Calibri" w:cs="Calibri"/>
          <w:color w:val="000000"/>
          <w:szCs w:val="22"/>
        </w:rPr>
        <w:t> :</w:t>
      </w:r>
      <w:proofErr w:type="gramEnd"/>
      <w:r w:rsidR="00636EA8" w:rsidRPr="00AF10DA">
        <w:rPr>
          <w:rFonts w:ascii="Calibri" w:hAnsi="Calibri" w:cs="Calibri"/>
          <w:color w:val="000000"/>
          <w:szCs w:val="22"/>
        </w:rPr>
        <w:t xml:space="preserve">2, </w:t>
      </w:r>
      <w:r w:rsidR="00BD62ED" w:rsidRPr="00BD62ED">
        <w:rPr>
          <w:szCs w:val="22"/>
        </w:rPr>
        <w:t>'</w:t>
      </w:r>
      <w:r w:rsidR="00636EA8" w:rsidRPr="00AF10DA">
        <w:rPr>
          <w:rFonts w:ascii="Calibri" w:hAnsi="Calibri" w:cs="Calibri"/>
          <w:color w:val="000000"/>
          <w:szCs w:val="22"/>
        </w:rPr>
        <w:t>H</w:t>
      </w:r>
      <w:r w:rsidR="00BD62ED" w:rsidRPr="00BD62ED">
        <w:rPr>
          <w:szCs w:val="22"/>
        </w:rPr>
        <w:t>'</w:t>
      </w:r>
      <w:r w:rsidR="00636EA8" w:rsidRPr="00AF10DA">
        <w:rPr>
          <w:rFonts w:ascii="Calibri" w:hAnsi="Calibri" w:cs="Calibri"/>
          <w:color w:val="000000"/>
          <w:szCs w:val="22"/>
        </w:rPr>
        <w:t> :1}</w:t>
      </w:r>
    </w:p>
    <w:p w14:paraId="653EBA13" w14:textId="77777777" w:rsidR="00B95A51" w:rsidRPr="00AF10DA" w:rsidRDefault="00B95A51" w:rsidP="00B95A51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  <w:lang w:eastAsia="fr-FR"/>
        </w:rPr>
      </w:pPr>
    </w:p>
    <w:p w14:paraId="32755261" w14:textId="77777777" w:rsidR="00B95A51" w:rsidRPr="00AF10DA" w:rsidRDefault="00B95A51" w:rsidP="00B95A51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  <w:lang w:eastAsia="fr-FR"/>
        </w:rPr>
        <w:sectPr w:rsidR="00B95A51" w:rsidRPr="00AF10DA" w:rsidSect="00203D3E">
          <w:headerReference w:type="default" r:id="rId8"/>
          <w:footerReference w:type="default" r:id="rId9"/>
          <w:pgSz w:w="11900" w:h="16840"/>
          <w:pgMar w:top="567" w:right="567" w:bottom="851" w:left="567" w:header="430" w:footer="709" w:gutter="0"/>
          <w:cols w:space="708"/>
        </w:sectPr>
      </w:pPr>
    </w:p>
    <w:p w14:paraId="6D791427" w14:textId="6D26CE07" w:rsidR="00881424" w:rsidRPr="00C3223D" w:rsidRDefault="00B95A51" w:rsidP="00881424">
      <w:pPr>
        <w:pStyle w:val="Titre1"/>
        <w:numPr>
          <w:ilvl w:val="0"/>
          <w:numId w:val="44"/>
        </w:numPr>
        <w:spacing w:before="0"/>
        <w:ind w:left="1701" w:hanging="1701"/>
        <w:rPr>
          <w:rFonts w:ascii="Calibri" w:eastAsia="Calisto MT" w:hAnsi="Calibri" w:cs="Calibri"/>
          <w:color w:val="000000"/>
          <w:sz w:val="22"/>
          <w:szCs w:val="22"/>
        </w:rPr>
      </w:pPr>
      <w:r>
        <w:rPr>
          <w:rFonts w:ascii="Calibri" w:eastAsia="Calisto MT" w:hAnsi="Calibri" w:cs="Calibri"/>
          <w:color w:val="000000"/>
        </w:rPr>
        <w:lastRenderedPageBreak/>
        <w:t>C</w:t>
      </w:r>
      <w:r w:rsidR="00881424" w:rsidRPr="00933A2D">
        <w:rPr>
          <w:rFonts w:ascii="Calibri" w:eastAsia="Calisto MT" w:hAnsi="Calibri" w:cs="Calibri"/>
          <w:color w:val="000000"/>
        </w:rPr>
        <w:t>od</w:t>
      </w:r>
      <w:r w:rsidR="00FF1610">
        <w:rPr>
          <w:rFonts w:ascii="Calibri" w:eastAsia="Calisto MT" w:hAnsi="Calibri" w:cs="Calibri"/>
          <w:color w:val="000000"/>
        </w:rPr>
        <w:t>age d’</w:t>
      </w:r>
      <w:r w:rsidR="00881424" w:rsidRPr="00933A2D">
        <w:rPr>
          <w:rFonts w:ascii="Calibri" w:eastAsia="Calisto MT" w:hAnsi="Calibri" w:cs="Calibri"/>
          <w:color w:val="000000"/>
        </w:rPr>
        <w:t xml:space="preserve">une fonction </w:t>
      </w:r>
      <w:r w:rsidR="00881424">
        <w:rPr>
          <w:rFonts w:ascii="Calibri" w:eastAsia="Calisto MT" w:hAnsi="Calibri" w:cs="Calibri"/>
          <w:i/>
          <w:iCs/>
          <w:color w:val="000000"/>
        </w:rPr>
        <w:t>identique</w:t>
      </w:r>
      <w:r w:rsidR="00881424" w:rsidRPr="00C132DB">
        <w:rPr>
          <w:rFonts w:ascii="Calibri" w:eastAsia="Calisto MT" w:hAnsi="Calibri" w:cs="Calibri"/>
          <w:i/>
          <w:iCs/>
          <w:color w:val="000000"/>
        </w:rPr>
        <w:t>DG</w:t>
      </w:r>
      <w:r w:rsidR="00881424">
        <w:rPr>
          <w:rFonts w:ascii="Calibri" w:eastAsia="Calisto MT" w:hAnsi="Calibri" w:cs="Calibri"/>
          <w:i/>
          <w:iCs/>
          <w:color w:val="000000"/>
        </w:rPr>
        <w:t>_3</w:t>
      </w:r>
    </w:p>
    <w:p w14:paraId="76C2523C" w14:textId="77777777" w:rsidR="001C2391" w:rsidRDefault="00CD221B" w:rsidP="00C3223D">
      <w:pPr>
        <w:pStyle w:val="Default"/>
        <w:spacing w:before="120"/>
        <w:ind w:firstLine="142"/>
        <w:rPr>
          <w:sz w:val="22"/>
          <w:szCs w:val="22"/>
        </w:rPr>
      </w:pPr>
      <w:r w:rsidRPr="006A463C">
        <w:rPr>
          <w:sz w:val="22"/>
          <w:szCs w:val="22"/>
        </w:rPr>
        <w:t xml:space="preserve">Toujours dans le fichier nommé </w:t>
      </w:r>
      <w:r w:rsidRPr="006A463C">
        <w:rPr>
          <w:i/>
          <w:iCs/>
          <w:color w:val="E36C0A" w:themeColor="accent6" w:themeShade="BF"/>
          <w:sz w:val="22"/>
          <w:szCs w:val="22"/>
        </w:rPr>
        <w:t>algoHorspool.py</w:t>
      </w:r>
      <w:r w:rsidRPr="006A463C">
        <w:rPr>
          <w:sz w:val="22"/>
          <w:szCs w:val="22"/>
        </w:rPr>
        <w:t>, écrire la fonction</w:t>
      </w:r>
      <w:r w:rsidR="001C2391">
        <w:rPr>
          <w:sz w:val="22"/>
          <w:szCs w:val="22"/>
        </w:rPr>
        <w:t> :</w:t>
      </w:r>
    </w:p>
    <w:p w14:paraId="35AF8F79" w14:textId="772237C4" w:rsidR="00CD221B" w:rsidRPr="001C2391" w:rsidRDefault="00CD221B" w:rsidP="00F61161">
      <w:pPr>
        <w:pStyle w:val="Default"/>
        <w:ind w:firstLine="708"/>
        <w:rPr>
          <w:i/>
          <w:iCs/>
          <w:color w:val="E36C0A" w:themeColor="accent6" w:themeShade="BF"/>
          <w:sz w:val="22"/>
          <w:szCs w:val="22"/>
        </w:rPr>
      </w:pPr>
      <w:proofErr w:type="gramStart"/>
      <w:r w:rsidRPr="001C2391">
        <w:rPr>
          <w:i/>
          <w:iCs/>
          <w:color w:val="E36C0A" w:themeColor="accent6" w:themeShade="BF"/>
          <w:sz w:val="22"/>
          <w:szCs w:val="22"/>
        </w:rPr>
        <w:t>identiqueDG</w:t>
      </w:r>
      <w:proofErr w:type="gramEnd"/>
      <w:r w:rsidRPr="001C2391">
        <w:rPr>
          <w:i/>
          <w:iCs/>
          <w:color w:val="E36C0A" w:themeColor="accent6" w:themeShade="BF"/>
          <w:sz w:val="22"/>
          <w:szCs w:val="22"/>
        </w:rPr>
        <w:t xml:space="preserve">_3(texte: </w:t>
      </w:r>
      <w:proofErr w:type="spellStart"/>
      <w:r w:rsidRPr="001C2391">
        <w:rPr>
          <w:i/>
          <w:iCs/>
          <w:color w:val="E36C0A" w:themeColor="accent6" w:themeShade="BF"/>
          <w:sz w:val="22"/>
          <w:szCs w:val="22"/>
        </w:rPr>
        <w:t>str</w:t>
      </w:r>
      <w:proofErr w:type="spellEnd"/>
      <w:r w:rsidRPr="001C2391">
        <w:rPr>
          <w:i/>
          <w:iCs/>
          <w:color w:val="E36C0A" w:themeColor="accent6" w:themeShade="BF"/>
          <w:sz w:val="22"/>
          <w:szCs w:val="22"/>
        </w:rPr>
        <w:t xml:space="preserve">, motif: </w:t>
      </w:r>
      <w:proofErr w:type="spellStart"/>
      <w:r w:rsidRPr="001C2391">
        <w:rPr>
          <w:i/>
          <w:iCs/>
          <w:color w:val="E36C0A" w:themeColor="accent6" w:themeShade="BF"/>
          <w:sz w:val="22"/>
          <w:szCs w:val="22"/>
        </w:rPr>
        <w:t>str</w:t>
      </w:r>
      <w:proofErr w:type="spellEnd"/>
      <w:r w:rsidRPr="001C2391">
        <w:rPr>
          <w:i/>
          <w:iCs/>
          <w:color w:val="E36C0A" w:themeColor="accent6" w:themeShade="BF"/>
          <w:sz w:val="22"/>
          <w:szCs w:val="22"/>
        </w:rPr>
        <w:t>,</w:t>
      </w:r>
      <w:r w:rsidR="001C2391" w:rsidRPr="001C2391">
        <w:rPr>
          <w:i/>
          <w:iCs/>
          <w:color w:val="E36C0A" w:themeColor="accent6" w:themeShade="BF"/>
          <w:sz w:val="22"/>
          <w:szCs w:val="22"/>
        </w:rPr>
        <w:t xml:space="preserve"> </w:t>
      </w:r>
      <w:proofErr w:type="spellStart"/>
      <w:r w:rsidR="001C2391" w:rsidRPr="001C2391">
        <w:rPr>
          <w:i/>
          <w:iCs/>
          <w:color w:val="E36C0A" w:themeColor="accent6" w:themeShade="BF"/>
          <w:sz w:val="22"/>
          <w:szCs w:val="22"/>
        </w:rPr>
        <w:t>dicoMC</w:t>
      </w:r>
      <w:proofErr w:type="spellEnd"/>
      <w:r w:rsidR="001C2391" w:rsidRPr="001C2391">
        <w:rPr>
          <w:i/>
          <w:iCs/>
          <w:color w:val="E36C0A" w:themeColor="accent6" w:themeShade="BF"/>
          <w:sz w:val="22"/>
          <w:szCs w:val="22"/>
        </w:rPr>
        <w:t>: dict,</w:t>
      </w:r>
      <w:r w:rsidRPr="001C2391">
        <w:rPr>
          <w:i/>
          <w:iCs/>
          <w:color w:val="E36C0A" w:themeColor="accent6" w:themeShade="BF"/>
          <w:sz w:val="22"/>
          <w:szCs w:val="22"/>
        </w:rPr>
        <w:t xml:space="preserve"> i: </w:t>
      </w:r>
      <w:proofErr w:type="spellStart"/>
      <w:r w:rsidRPr="001C2391">
        <w:rPr>
          <w:i/>
          <w:iCs/>
          <w:color w:val="E36C0A" w:themeColor="accent6" w:themeShade="BF"/>
          <w:sz w:val="22"/>
          <w:szCs w:val="22"/>
        </w:rPr>
        <w:t>int</w:t>
      </w:r>
      <w:proofErr w:type="spellEnd"/>
      <w:r w:rsidRPr="001C2391">
        <w:rPr>
          <w:i/>
          <w:iCs/>
          <w:color w:val="E36C0A" w:themeColor="accent6" w:themeShade="BF"/>
          <w:sz w:val="22"/>
          <w:szCs w:val="22"/>
        </w:rPr>
        <w:t xml:space="preserve">) : </w:t>
      </w:r>
    </w:p>
    <w:p w14:paraId="3DF30142" w14:textId="77777777" w:rsidR="009725A7" w:rsidRDefault="00CD221B" w:rsidP="004343EB">
      <w:pPr>
        <w:pStyle w:val="Default"/>
        <w:spacing w:before="120"/>
        <w:ind w:firstLine="142"/>
        <w:rPr>
          <w:sz w:val="22"/>
          <w:szCs w:val="22"/>
        </w:rPr>
      </w:pPr>
      <w:r w:rsidRPr="006A463C">
        <w:rPr>
          <w:sz w:val="22"/>
          <w:szCs w:val="22"/>
        </w:rPr>
        <w:t xml:space="preserve">Cette fonction est similaire à identiqueDG_3 mais </w:t>
      </w:r>
      <w:r w:rsidRPr="009725A7">
        <w:rPr>
          <w:b/>
          <w:bCs/>
          <w:sz w:val="22"/>
          <w:szCs w:val="22"/>
        </w:rPr>
        <w:t xml:space="preserve">calcule et renvoie le décalage </w:t>
      </w:r>
      <w:r w:rsidR="009725A7">
        <w:rPr>
          <w:b/>
          <w:bCs/>
          <w:sz w:val="22"/>
          <w:szCs w:val="22"/>
        </w:rPr>
        <w:t xml:space="preserve">du motif vers la droite </w:t>
      </w:r>
      <w:r w:rsidRPr="009725A7">
        <w:rPr>
          <w:b/>
          <w:bCs/>
          <w:sz w:val="22"/>
          <w:szCs w:val="22"/>
        </w:rPr>
        <w:t>à appliquer</w:t>
      </w:r>
      <w:r w:rsidRPr="006A463C">
        <w:rPr>
          <w:sz w:val="22"/>
          <w:szCs w:val="22"/>
        </w:rPr>
        <w:t xml:space="preserve"> </w:t>
      </w:r>
      <w:r w:rsidR="009725A7">
        <w:rPr>
          <w:sz w:val="22"/>
          <w:szCs w:val="22"/>
        </w:rPr>
        <w:t>(G</w:t>
      </w:r>
      <w:r>
        <w:rPr>
          <w:sz w:val="22"/>
          <w:szCs w:val="22"/>
        </w:rPr>
        <w:t xml:space="preserve">râce à </w:t>
      </w:r>
      <w:r w:rsidRPr="006A463C">
        <w:rPr>
          <w:sz w:val="22"/>
          <w:szCs w:val="22"/>
        </w:rPr>
        <w:t>la table de saut MC</w:t>
      </w:r>
      <w:r w:rsidR="009725A7">
        <w:rPr>
          <w:sz w:val="22"/>
          <w:szCs w:val="22"/>
        </w:rPr>
        <w:t xml:space="preserve"> et</w:t>
      </w:r>
      <w:r>
        <w:rPr>
          <w:sz w:val="22"/>
          <w:szCs w:val="22"/>
        </w:rPr>
        <w:t xml:space="preserve"> </w:t>
      </w:r>
      <w:r w:rsidRPr="006A463C">
        <w:rPr>
          <w:sz w:val="22"/>
          <w:szCs w:val="22"/>
        </w:rPr>
        <w:t xml:space="preserve">la position du caractère du motif qui échoue la comparaison </w:t>
      </w:r>
      <w:r w:rsidR="009725A7">
        <w:rPr>
          <w:sz w:val="22"/>
          <w:szCs w:val="22"/>
        </w:rPr>
        <w:t>en partant</w:t>
      </w:r>
      <w:r w:rsidRPr="006A463C">
        <w:rPr>
          <w:sz w:val="22"/>
          <w:szCs w:val="22"/>
        </w:rPr>
        <w:t xml:space="preserve"> </w:t>
      </w:r>
      <w:r w:rsidR="009725A7">
        <w:rPr>
          <w:sz w:val="22"/>
          <w:szCs w:val="22"/>
        </w:rPr>
        <w:t>de</w:t>
      </w:r>
      <w:r w:rsidRPr="006A463C">
        <w:rPr>
          <w:sz w:val="22"/>
          <w:szCs w:val="22"/>
        </w:rPr>
        <w:t xml:space="preserve"> la fin du motif</w:t>
      </w:r>
      <w:r w:rsidR="009725A7">
        <w:rPr>
          <w:sz w:val="22"/>
          <w:szCs w:val="22"/>
        </w:rPr>
        <w:t>)</w:t>
      </w:r>
      <w:r w:rsidRPr="006A463C">
        <w:rPr>
          <w:sz w:val="22"/>
          <w:szCs w:val="22"/>
        </w:rPr>
        <w:t>.</w:t>
      </w:r>
    </w:p>
    <w:p w14:paraId="2B1FD28D" w14:textId="1EF52757" w:rsidR="00CD221B" w:rsidRPr="006A463C" w:rsidRDefault="00CD221B" w:rsidP="00CD221B">
      <w:pPr>
        <w:pStyle w:val="Default"/>
        <w:ind w:firstLine="142"/>
        <w:rPr>
          <w:sz w:val="22"/>
          <w:szCs w:val="22"/>
        </w:rPr>
      </w:pPr>
      <w:r w:rsidRPr="006A463C">
        <w:rPr>
          <w:sz w:val="22"/>
          <w:szCs w:val="22"/>
        </w:rPr>
        <w:t xml:space="preserve">La fonction renverra un décalage de 1 si le décalage calculé est négatif. </w:t>
      </w:r>
    </w:p>
    <w:p w14:paraId="26AB7453" w14:textId="11DA1FC6" w:rsidR="0076441D" w:rsidRPr="0011597D" w:rsidRDefault="004343EB" w:rsidP="0011597D">
      <w:pPr>
        <w:pStyle w:val="Default"/>
        <w:spacing w:before="240"/>
        <w:ind w:firstLine="142"/>
        <w:rPr>
          <w:b/>
          <w:bCs/>
          <w:sz w:val="22"/>
          <w:szCs w:val="22"/>
          <w:u w:val="single"/>
        </w:rPr>
      </w:pPr>
      <w:bookmarkStart w:id="1" w:name="_Hlk68819628"/>
      <w:r w:rsidRPr="0011597D">
        <w:rPr>
          <w:b/>
          <w:bCs/>
          <w:sz w:val="22"/>
          <w:szCs w:val="22"/>
          <w:u w:val="single"/>
        </w:rPr>
        <w:t xml:space="preserve">3 cas </w:t>
      </w:r>
      <w:r w:rsidR="0011597D">
        <w:rPr>
          <w:b/>
          <w:bCs/>
          <w:sz w:val="22"/>
          <w:szCs w:val="22"/>
          <w:u w:val="single"/>
        </w:rPr>
        <w:t xml:space="preserve">sont </w:t>
      </w:r>
      <w:r w:rsidR="0011597D" w:rsidRPr="0011597D">
        <w:rPr>
          <w:b/>
          <w:bCs/>
          <w:sz w:val="22"/>
          <w:szCs w:val="22"/>
          <w:u w:val="single"/>
        </w:rPr>
        <w:t>à envisager</w:t>
      </w:r>
      <w:r w:rsidR="0076441D" w:rsidRPr="0011597D">
        <w:rPr>
          <w:b/>
          <w:bCs/>
          <w:sz w:val="22"/>
          <w:szCs w:val="22"/>
          <w:u w:val="single"/>
        </w:rPr>
        <w:t> :</w:t>
      </w:r>
      <w:r w:rsidR="002E19C4" w:rsidRPr="0011597D">
        <w:rPr>
          <w:b/>
          <w:bCs/>
          <w:sz w:val="22"/>
          <w:szCs w:val="22"/>
          <w:u w:val="single"/>
        </w:rPr>
        <w:t xml:space="preserve"> </w:t>
      </w:r>
    </w:p>
    <w:p w14:paraId="1A2BB990" w14:textId="77777777" w:rsidR="00C50630" w:rsidRDefault="00B95A51" w:rsidP="0011597D">
      <w:pPr>
        <w:pStyle w:val="Default"/>
        <w:tabs>
          <w:tab w:val="left" w:pos="709"/>
          <w:tab w:val="left" w:pos="1560"/>
        </w:tabs>
        <w:spacing w:before="120"/>
        <w:ind w:firstLine="142"/>
        <w:rPr>
          <w:sz w:val="22"/>
          <w:szCs w:val="22"/>
        </w:rPr>
      </w:pPr>
      <w:bookmarkStart w:id="2" w:name="_Hlk67753555"/>
      <w:bookmarkEnd w:id="1"/>
      <w:r>
        <w:rPr>
          <w:sz w:val="22"/>
          <w:szCs w:val="22"/>
        </w:rPr>
        <w:tab/>
      </w:r>
      <w:r w:rsidR="00BE4AAB" w:rsidRPr="00BE4AAB">
        <w:rPr>
          <w:sz w:val="22"/>
          <w:szCs w:val="22"/>
          <w:u w:val="single"/>
        </w:rPr>
        <w:t>1</w:t>
      </w:r>
      <w:r w:rsidR="00BE4AAB" w:rsidRPr="00BE4AAB">
        <w:rPr>
          <w:sz w:val="22"/>
          <w:szCs w:val="22"/>
          <w:u w:val="single"/>
          <w:vertAlign w:val="superscript"/>
        </w:rPr>
        <w:t>er</w:t>
      </w:r>
      <w:r w:rsidR="00BE4AAB" w:rsidRPr="00BE4AAB">
        <w:rPr>
          <w:sz w:val="22"/>
          <w:szCs w:val="22"/>
          <w:u w:val="single"/>
        </w:rPr>
        <w:t xml:space="preserve"> cas :</w:t>
      </w:r>
      <w:r w:rsidR="00BE4AAB">
        <w:rPr>
          <w:sz w:val="22"/>
          <w:szCs w:val="22"/>
        </w:rPr>
        <w:t xml:space="preserve"> </w:t>
      </w:r>
      <w:r w:rsidR="00167975">
        <w:rPr>
          <w:sz w:val="22"/>
          <w:szCs w:val="22"/>
        </w:rPr>
        <w:tab/>
        <w:t>L</w:t>
      </w:r>
      <w:r w:rsidR="00BE4AAB">
        <w:rPr>
          <w:sz w:val="22"/>
          <w:szCs w:val="22"/>
        </w:rPr>
        <w:t>ettre du texte qui échoue absente du motif</w:t>
      </w:r>
    </w:p>
    <w:p w14:paraId="3A68099E" w14:textId="19BC8E43" w:rsidR="00BE4AAB" w:rsidRPr="00BE4AAB" w:rsidRDefault="00C50630" w:rsidP="006B41E9">
      <w:pPr>
        <w:pStyle w:val="Default"/>
        <w:tabs>
          <w:tab w:val="left" w:pos="709"/>
          <w:tab w:val="left" w:pos="1560"/>
        </w:tabs>
        <w:ind w:firstLine="142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E4AAB">
        <w:rPr>
          <w:sz w:val="22"/>
          <w:szCs w:val="22"/>
        </w:rPr>
        <w:t xml:space="preserve">-&gt; </w:t>
      </w:r>
      <w:r>
        <w:rPr>
          <w:sz w:val="22"/>
          <w:szCs w:val="22"/>
        </w:rPr>
        <w:t>D</w:t>
      </w:r>
      <w:r w:rsidR="00BE4AAB">
        <w:rPr>
          <w:sz w:val="22"/>
          <w:szCs w:val="22"/>
        </w:rPr>
        <w:t>écal</w:t>
      </w:r>
      <w:r>
        <w:rPr>
          <w:sz w:val="22"/>
          <w:szCs w:val="22"/>
        </w:rPr>
        <w:t>age</w:t>
      </w:r>
      <w:r w:rsidR="00BE4AAB">
        <w:rPr>
          <w:sz w:val="22"/>
          <w:szCs w:val="22"/>
        </w:rPr>
        <w:t xml:space="preserve"> de la longueur du motif</w:t>
      </w:r>
    </w:p>
    <w:p w14:paraId="0527D944" w14:textId="76246F55" w:rsidR="006B41E9" w:rsidRDefault="00C50630" w:rsidP="00C50630">
      <w:pPr>
        <w:pStyle w:val="Default"/>
        <w:tabs>
          <w:tab w:val="left" w:pos="709"/>
          <w:tab w:val="left" w:pos="1560"/>
        </w:tabs>
        <w:spacing w:before="120"/>
        <w:ind w:firstLine="142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29DD3EBA" wp14:editId="56637B87">
                <wp:simplePos x="0" y="0"/>
                <wp:positionH relativeFrom="column">
                  <wp:posOffset>1187068</wp:posOffset>
                </wp:positionH>
                <wp:positionV relativeFrom="paragraph">
                  <wp:posOffset>140765</wp:posOffset>
                </wp:positionV>
                <wp:extent cx="1128824" cy="3735606"/>
                <wp:effectExtent l="0" t="0" r="33655" b="17780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824" cy="3735606"/>
                          <a:chOff x="-13000" y="0"/>
                          <a:chExt cx="1128824" cy="3735606"/>
                        </a:xfrm>
                      </wpg:grpSpPr>
                      <wps:wsp>
                        <wps:cNvPr id="2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-13000" y="3085292"/>
                            <a:ext cx="0" cy="4686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2"/>
                        <wps:cNvCnPr>
                          <a:cxnSpLocks noChangeShapeType="1"/>
                        </wps:cNvCnPr>
                        <wps:spPr bwMode="auto">
                          <a:xfrm flipH="1">
                            <a:off x="210115" y="1432499"/>
                            <a:ext cx="10160" cy="4730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734886" y="5610"/>
                            <a:ext cx="635" cy="4527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1110744" y="0"/>
                            <a:ext cx="5080" cy="6089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372694" y="1448872"/>
                            <a:ext cx="20" cy="5446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325024" y="3109281"/>
                            <a:ext cx="1040" cy="6263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83E1C7" id="Groupe 8" o:spid="_x0000_s1026" style="position:absolute;margin-left:93.45pt;margin-top:11.1pt;width:88.9pt;height:294.15pt;z-index:251676160;mso-width-relative:margin;mso-height-relative:margin" coordorigin="-130" coordsize="11288,37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7" type="#_x0000_t32" style="position:absolute;left:-130;top:30852;width:0;height:46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" strokecolor="red">
                  <v:stroke dashstyle="1 1"/>
                </v:shape>
                <v:shape id="AutoShape 2" o:spid="_x0000_s1028" type="#_x0000_t32" style="position:absolute;left:2101;top:14324;width:101;height:47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" strokecolor="red">
                  <v:stroke dashstyle="1 1"/>
                </v:shape>
                <v:shape id="AutoShape 3" o:spid="_x0000_s1029" type="#_x0000_t32" style="position:absolute;left:7348;top:56;width:7;height:45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" strokecolor="red">
                  <v:stroke dashstyle="1 1"/>
                </v:shape>
                <v:shape id="AutoShape 11" o:spid="_x0000_s1030" type="#_x0000_t32" style="position:absolute;left:11107;width:51;height:6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" strokecolor="#a5a5a5 [2092]">
                  <v:stroke dashstyle="1 1"/>
                </v:shape>
                <v:shape id="AutoShape 7" o:spid="_x0000_s1031" type="#_x0000_t32" style="position:absolute;left:3726;top:14488;width:1;height:54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" strokecolor="#a5a5a5 [2092]">
                  <v:stroke dashstyle="1 1"/>
                </v:shape>
                <v:shape id="AutoShape 13" o:spid="_x0000_s1032" type="#_x0000_t32" style="position:absolute;left:3250;top:31092;width:10;height:62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" strokecolor="#a5a5a5 [2092]">
                  <v:stroke dashstyle="1 1"/>
                </v:shape>
              </v:group>
            </w:pict>
          </mc:Fallback>
        </mc:AlternateContent>
      </w:r>
      <w:r w:rsidR="00BE4AAB">
        <w:rPr>
          <w:sz w:val="22"/>
          <w:szCs w:val="22"/>
        </w:rPr>
        <w:tab/>
      </w:r>
      <w:r w:rsidR="006B41E9">
        <w:rPr>
          <w:sz w:val="22"/>
          <w:szCs w:val="22"/>
        </w:rPr>
        <w:t>Texte :</w:t>
      </w:r>
      <w:r w:rsidR="006B41E9">
        <w:rPr>
          <w:sz w:val="22"/>
          <w:szCs w:val="22"/>
        </w:rPr>
        <w:tab/>
      </w:r>
      <w:r w:rsidR="006B41E9" w:rsidRPr="006B41E9">
        <w:rPr>
          <w:sz w:val="22"/>
          <w:szCs w:val="22"/>
        </w:rPr>
        <w:t>À vaincre sans p</w:t>
      </w:r>
      <w:r w:rsidR="006B41E9" w:rsidRPr="006B41E9">
        <w:rPr>
          <w:color w:val="FF0000"/>
          <w:sz w:val="22"/>
          <w:szCs w:val="22"/>
        </w:rPr>
        <w:t>é</w:t>
      </w:r>
      <w:r w:rsidR="006B41E9" w:rsidRPr="006B41E9">
        <w:rPr>
          <w:sz w:val="22"/>
          <w:szCs w:val="22"/>
          <w:u w:val="single"/>
        </w:rPr>
        <w:t>ri</w:t>
      </w:r>
      <w:r w:rsidR="006B41E9" w:rsidRPr="00324C5E">
        <w:rPr>
          <w:b/>
          <w:bCs/>
          <w:sz w:val="22"/>
          <w:szCs w:val="22"/>
          <w:u w:val="single"/>
        </w:rPr>
        <w:t>l</w:t>
      </w:r>
      <w:r w:rsidR="006B41E9" w:rsidRPr="006B41E9">
        <w:rPr>
          <w:sz w:val="22"/>
          <w:szCs w:val="22"/>
        </w:rPr>
        <w:t>, on triomphe sans gloire.</w:t>
      </w:r>
    </w:p>
    <w:p w14:paraId="1E91DBF3" w14:textId="65BBF149" w:rsidR="006B41E9" w:rsidRPr="006B41E9" w:rsidRDefault="006B41E9" w:rsidP="006B41E9">
      <w:pPr>
        <w:pStyle w:val="Default"/>
        <w:tabs>
          <w:tab w:val="left" w:pos="709"/>
          <w:tab w:val="left" w:pos="2835"/>
        </w:tabs>
        <w:ind w:firstLine="142"/>
        <w:rPr>
          <w:sz w:val="22"/>
          <w:szCs w:val="22"/>
          <w:lang w:val="en-US"/>
        </w:rPr>
      </w:pPr>
      <w:r>
        <w:rPr>
          <w:sz w:val="22"/>
          <w:szCs w:val="22"/>
        </w:rPr>
        <w:tab/>
      </w:r>
      <w:proofErr w:type="gramStart"/>
      <w:r w:rsidRPr="006B41E9">
        <w:rPr>
          <w:sz w:val="22"/>
          <w:szCs w:val="22"/>
          <w:lang w:val="en-US"/>
        </w:rPr>
        <w:t>Motif :</w:t>
      </w:r>
      <w:proofErr w:type="gramEnd"/>
      <w:r w:rsidRPr="006B41E9">
        <w:rPr>
          <w:sz w:val="22"/>
          <w:szCs w:val="22"/>
          <w:lang w:val="en-US"/>
        </w:rPr>
        <w:tab/>
        <w:t xml:space="preserve"> </w:t>
      </w:r>
      <w:proofErr w:type="spellStart"/>
      <w:r w:rsidRPr="006B41E9">
        <w:rPr>
          <w:sz w:val="22"/>
          <w:szCs w:val="22"/>
          <w:lang w:val="en-US"/>
        </w:rPr>
        <w:t>b</w:t>
      </w:r>
      <w:r w:rsidRPr="006B41E9">
        <w:rPr>
          <w:color w:val="FF0000"/>
          <w:sz w:val="22"/>
          <w:szCs w:val="22"/>
          <w:lang w:val="en-US"/>
        </w:rPr>
        <w:t>a</w:t>
      </w:r>
      <w:r w:rsidRPr="006B41E9">
        <w:rPr>
          <w:sz w:val="22"/>
          <w:szCs w:val="22"/>
          <w:u w:val="single"/>
          <w:lang w:val="en-US"/>
        </w:rPr>
        <w:t>ri</w:t>
      </w:r>
      <w:r w:rsidRPr="00324C5E">
        <w:rPr>
          <w:b/>
          <w:bCs/>
          <w:sz w:val="22"/>
          <w:szCs w:val="22"/>
          <w:u w:val="single"/>
          <w:lang w:val="en-US"/>
        </w:rPr>
        <w:t>l</w:t>
      </w:r>
      <w:proofErr w:type="spellEnd"/>
      <w:r w:rsidRPr="006B41E9">
        <w:rPr>
          <w:sz w:val="22"/>
          <w:szCs w:val="22"/>
          <w:lang w:val="en-US"/>
        </w:rPr>
        <w:t> </w:t>
      </w:r>
      <w:r w:rsidRPr="006B41E9">
        <w:rPr>
          <w:sz w:val="22"/>
          <w:szCs w:val="22"/>
          <w:lang w:val="en-US"/>
        </w:rPr>
        <w:tab/>
      </w:r>
      <w:r w:rsidRPr="006B41E9">
        <w:rPr>
          <w:sz w:val="22"/>
          <w:szCs w:val="22"/>
          <w:lang w:val="en-US"/>
        </w:rPr>
        <w:tab/>
      </w:r>
      <w:proofErr w:type="spellStart"/>
      <w:r w:rsidRPr="006B41E9">
        <w:rPr>
          <w:sz w:val="22"/>
          <w:szCs w:val="22"/>
          <w:lang w:val="en-US"/>
        </w:rPr>
        <w:t>dicoMC</w:t>
      </w:r>
      <w:proofErr w:type="spellEnd"/>
      <w:r w:rsidRPr="006B41E9">
        <w:rPr>
          <w:sz w:val="22"/>
          <w:szCs w:val="22"/>
          <w:lang w:val="en-US"/>
        </w:rPr>
        <w:t xml:space="preserve"> = {'b': 4, 'a': 3, 'r': 2, '</w:t>
      </w:r>
      <w:proofErr w:type="spellStart"/>
      <w:r w:rsidRPr="006B41E9">
        <w:rPr>
          <w:sz w:val="22"/>
          <w:szCs w:val="22"/>
          <w:lang w:val="en-US"/>
        </w:rPr>
        <w:t>i</w:t>
      </w:r>
      <w:proofErr w:type="spellEnd"/>
      <w:r w:rsidRPr="006B41E9">
        <w:rPr>
          <w:sz w:val="22"/>
          <w:szCs w:val="22"/>
          <w:lang w:val="en-US"/>
        </w:rPr>
        <w:t>': 1}</w:t>
      </w:r>
    </w:p>
    <w:p w14:paraId="5A8059EA" w14:textId="2D6C99F3" w:rsidR="006B41E9" w:rsidRPr="006B41E9" w:rsidRDefault="006B41E9" w:rsidP="00BD62ED">
      <w:pPr>
        <w:pStyle w:val="Default"/>
        <w:tabs>
          <w:tab w:val="left" w:pos="709"/>
          <w:tab w:val="left" w:pos="1701"/>
        </w:tabs>
        <w:ind w:firstLine="142"/>
        <w:rPr>
          <w:sz w:val="12"/>
          <w:szCs w:val="12"/>
        </w:rPr>
      </w:pPr>
      <w:r w:rsidRPr="006B41E9">
        <w:rPr>
          <w:sz w:val="22"/>
          <w:szCs w:val="22"/>
          <w:lang w:val="en-US"/>
        </w:rPr>
        <w:tab/>
      </w:r>
      <w:r w:rsidRPr="006B41E9">
        <w:rPr>
          <w:sz w:val="22"/>
          <w:szCs w:val="22"/>
          <w:lang w:val="en-US"/>
        </w:rPr>
        <w:tab/>
      </w:r>
      <w:r w:rsidRPr="006B41E9">
        <w:rPr>
          <w:sz w:val="22"/>
          <w:szCs w:val="22"/>
          <w:lang w:val="en-US"/>
        </w:rPr>
        <w:tab/>
      </w:r>
      <w:r w:rsidRPr="006B41E9">
        <w:rPr>
          <w:sz w:val="22"/>
          <w:szCs w:val="22"/>
          <w:lang w:val="en-US"/>
        </w:rPr>
        <w:tab/>
        <w:t xml:space="preserve"> </w:t>
      </w:r>
      <w:proofErr w:type="gramStart"/>
      <w:r w:rsidRPr="006B41E9">
        <w:rPr>
          <w:sz w:val="12"/>
          <w:szCs w:val="12"/>
        </w:rPr>
        <w:t>4</w:t>
      </w:r>
      <w:r>
        <w:rPr>
          <w:sz w:val="12"/>
          <w:szCs w:val="12"/>
        </w:rPr>
        <w:t xml:space="preserve">  </w:t>
      </w:r>
      <w:r w:rsidRPr="006B41E9">
        <w:rPr>
          <w:sz w:val="12"/>
          <w:szCs w:val="12"/>
        </w:rPr>
        <w:t>3</w:t>
      </w:r>
      <w:proofErr w:type="gramEnd"/>
      <w:r>
        <w:rPr>
          <w:sz w:val="12"/>
          <w:szCs w:val="12"/>
        </w:rPr>
        <w:t xml:space="preserve"> </w:t>
      </w:r>
      <w:r w:rsidRPr="006B41E9">
        <w:rPr>
          <w:sz w:val="12"/>
          <w:szCs w:val="12"/>
        </w:rPr>
        <w:t>2</w:t>
      </w:r>
      <w:r>
        <w:rPr>
          <w:sz w:val="12"/>
          <w:szCs w:val="12"/>
        </w:rPr>
        <w:t xml:space="preserve"> </w:t>
      </w:r>
      <w:r w:rsidRPr="006B41E9">
        <w:rPr>
          <w:sz w:val="12"/>
          <w:szCs w:val="12"/>
        </w:rPr>
        <w:t>1</w:t>
      </w:r>
      <w:r w:rsidR="003C4B5B">
        <w:rPr>
          <w:sz w:val="12"/>
          <w:szCs w:val="12"/>
        </w:rPr>
        <w:t xml:space="preserve"> </w:t>
      </w:r>
      <w:r w:rsidRPr="006B41E9">
        <w:rPr>
          <w:sz w:val="12"/>
          <w:szCs w:val="12"/>
        </w:rPr>
        <w:t>0</w:t>
      </w:r>
    </w:p>
    <w:p w14:paraId="6F2BE80A" w14:textId="2000CD1D" w:rsidR="00CB165F" w:rsidRPr="00CB165F" w:rsidRDefault="006B41E9" w:rsidP="00CB165F">
      <w:pPr>
        <w:pStyle w:val="Default"/>
        <w:tabs>
          <w:tab w:val="left" w:pos="3261"/>
        </w:tabs>
        <w:ind w:right="-149" w:firstLine="142"/>
        <w:rPr>
          <w:color w:val="595959" w:themeColor="text1" w:themeTint="A6"/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="00CB165F" w:rsidRPr="009725A7">
        <w:rPr>
          <w:color w:val="595959" w:themeColor="text1" w:themeTint="A6"/>
          <w:sz w:val="22"/>
          <w:szCs w:val="22"/>
        </w:rPr>
        <w:t>baril</w:t>
      </w:r>
      <w:proofErr w:type="gramEnd"/>
    </w:p>
    <w:p w14:paraId="78A31F20" w14:textId="4157FC5B" w:rsidR="000B092C" w:rsidRDefault="00CB165F" w:rsidP="00A76D20">
      <w:pPr>
        <w:pStyle w:val="Default"/>
        <w:tabs>
          <w:tab w:val="left" w:pos="709"/>
          <w:tab w:val="left" w:pos="1560"/>
        </w:tabs>
        <w:ind w:right="-149" w:firstLine="142"/>
        <w:rPr>
          <w:sz w:val="22"/>
          <w:szCs w:val="22"/>
        </w:rPr>
      </w:pPr>
      <w:r>
        <w:rPr>
          <w:sz w:val="22"/>
          <w:szCs w:val="22"/>
        </w:rPr>
        <w:tab/>
      </w:r>
      <w:r w:rsidR="000B092C">
        <w:rPr>
          <w:sz w:val="22"/>
          <w:szCs w:val="22"/>
        </w:rPr>
        <w:t>Décalage</w:t>
      </w:r>
      <w:r w:rsidR="000B092C">
        <w:rPr>
          <w:sz w:val="22"/>
          <w:szCs w:val="22"/>
        </w:rPr>
        <w:tab/>
        <w:t>= 5</w:t>
      </w:r>
      <w:r w:rsidR="00A76D20">
        <w:rPr>
          <w:sz w:val="22"/>
          <w:szCs w:val="22"/>
        </w:rPr>
        <w:t xml:space="preserve"> (longueur du motif puisque </w:t>
      </w:r>
      <w:r w:rsidR="00A76D20" w:rsidRPr="00A76D20">
        <w:rPr>
          <w:sz w:val="22"/>
          <w:szCs w:val="22"/>
        </w:rPr>
        <w:t>'</w:t>
      </w:r>
      <w:r w:rsidR="00A76D20">
        <w:rPr>
          <w:sz w:val="22"/>
          <w:szCs w:val="22"/>
        </w:rPr>
        <w:t>é</w:t>
      </w:r>
      <w:r w:rsidR="00A76D20" w:rsidRPr="00A76D20">
        <w:rPr>
          <w:sz w:val="22"/>
          <w:szCs w:val="22"/>
        </w:rPr>
        <w:t>' n’est pas dans l</w:t>
      </w:r>
      <w:r w:rsidR="00A76D20">
        <w:rPr>
          <w:sz w:val="22"/>
          <w:szCs w:val="22"/>
        </w:rPr>
        <w:t>a table de saut Mauvais Caractère)</w:t>
      </w:r>
    </w:p>
    <w:p w14:paraId="77A1910B" w14:textId="77777777" w:rsidR="00C50630" w:rsidRDefault="00A76D20" w:rsidP="00167975">
      <w:pPr>
        <w:pStyle w:val="Default"/>
        <w:tabs>
          <w:tab w:val="left" w:pos="709"/>
          <w:tab w:val="left" w:pos="1701"/>
        </w:tabs>
        <w:spacing w:before="240"/>
        <w:ind w:left="1701" w:hanging="1559"/>
        <w:rPr>
          <w:sz w:val="22"/>
          <w:szCs w:val="22"/>
        </w:rPr>
      </w:pPr>
      <w:r>
        <w:rPr>
          <w:sz w:val="22"/>
          <w:szCs w:val="22"/>
        </w:rPr>
        <w:tab/>
      </w:r>
      <w:r w:rsidR="00167975">
        <w:rPr>
          <w:sz w:val="22"/>
          <w:szCs w:val="22"/>
          <w:u w:val="single"/>
        </w:rPr>
        <w:t>2</w:t>
      </w:r>
      <w:r w:rsidR="00167975">
        <w:rPr>
          <w:sz w:val="22"/>
          <w:szCs w:val="22"/>
          <w:u w:val="single"/>
          <w:vertAlign w:val="superscript"/>
        </w:rPr>
        <w:t>ème</w:t>
      </w:r>
      <w:r w:rsidR="00167975" w:rsidRPr="00BE4AAB">
        <w:rPr>
          <w:sz w:val="22"/>
          <w:szCs w:val="22"/>
          <w:u w:val="single"/>
        </w:rPr>
        <w:t xml:space="preserve"> cas :</w:t>
      </w:r>
      <w:r w:rsidR="00167975">
        <w:rPr>
          <w:sz w:val="22"/>
          <w:szCs w:val="22"/>
        </w:rPr>
        <w:tab/>
        <w:t>Lettre du texte qui échoue présente dans le motif</w:t>
      </w:r>
    </w:p>
    <w:p w14:paraId="218BE333" w14:textId="7A30B1A8" w:rsidR="00BE4AAB" w:rsidRDefault="00C50630" w:rsidP="00C50630">
      <w:pPr>
        <w:pStyle w:val="Default"/>
        <w:tabs>
          <w:tab w:val="left" w:pos="709"/>
          <w:tab w:val="left" w:pos="1701"/>
        </w:tabs>
        <w:ind w:left="1701" w:hanging="1559"/>
        <w:rPr>
          <w:sz w:val="22"/>
          <w:szCs w:val="22"/>
        </w:rPr>
      </w:pPr>
      <w:r w:rsidRPr="00C50630">
        <w:rPr>
          <w:sz w:val="22"/>
          <w:szCs w:val="22"/>
        </w:rPr>
        <w:tab/>
      </w:r>
      <w:r w:rsidRPr="00C50630">
        <w:rPr>
          <w:sz w:val="22"/>
          <w:szCs w:val="22"/>
        </w:rPr>
        <w:tab/>
      </w:r>
      <w:r w:rsidR="00167975">
        <w:rPr>
          <w:sz w:val="22"/>
          <w:szCs w:val="22"/>
        </w:rPr>
        <w:t xml:space="preserve">-&gt; </w:t>
      </w:r>
      <w:r>
        <w:rPr>
          <w:sz w:val="22"/>
          <w:szCs w:val="22"/>
        </w:rPr>
        <w:t>D</w:t>
      </w:r>
      <w:r w:rsidR="00167975">
        <w:rPr>
          <w:sz w:val="22"/>
          <w:szCs w:val="22"/>
        </w:rPr>
        <w:t>écal</w:t>
      </w:r>
      <w:r>
        <w:rPr>
          <w:sz w:val="22"/>
          <w:szCs w:val="22"/>
        </w:rPr>
        <w:t xml:space="preserve">age = </w:t>
      </w:r>
      <w:r w:rsidR="00167975">
        <w:rPr>
          <w:sz w:val="22"/>
          <w:szCs w:val="22"/>
        </w:rPr>
        <w:t xml:space="preserve">valeur du décalage dans </w:t>
      </w:r>
      <w:proofErr w:type="spellStart"/>
      <w:r w:rsidR="00167975">
        <w:rPr>
          <w:sz w:val="22"/>
          <w:szCs w:val="22"/>
        </w:rPr>
        <w:t>dicoMC</w:t>
      </w:r>
      <w:proofErr w:type="spellEnd"/>
      <w:r w:rsidR="0016797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- </w:t>
      </w:r>
      <w:r w:rsidR="00167975">
        <w:rPr>
          <w:sz w:val="22"/>
          <w:szCs w:val="22"/>
        </w:rPr>
        <w:t>position de la comparaison par rapport à la droite du motif</w:t>
      </w:r>
      <w:r>
        <w:rPr>
          <w:sz w:val="22"/>
          <w:szCs w:val="22"/>
        </w:rPr>
        <w:t xml:space="preserve"> (nb de lettres qui ont matché)</w:t>
      </w:r>
    </w:p>
    <w:p w14:paraId="6DD2CF5F" w14:textId="1E4AD88C" w:rsidR="00A76D20" w:rsidRDefault="00BE4AAB" w:rsidP="00C50630">
      <w:pPr>
        <w:pStyle w:val="Default"/>
        <w:tabs>
          <w:tab w:val="left" w:pos="709"/>
          <w:tab w:val="left" w:pos="1560"/>
        </w:tabs>
        <w:spacing w:before="120"/>
        <w:ind w:firstLine="142"/>
        <w:rPr>
          <w:sz w:val="22"/>
          <w:szCs w:val="22"/>
        </w:rPr>
      </w:pPr>
      <w:r>
        <w:rPr>
          <w:sz w:val="22"/>
          <w:szCs w:val="22"/>
        </w:rPr>
        <w:tab/>
      </w:r>
      <w:r w:rsidR="00A76D20">
        <w:rPr>
          <w:sz w:val="22"/>
          <w:szCs w:val="22"/>
        </w:rPr>
        <w:t>Texte :</w:t>
      </w:r>
      <w:r w:rsidR="00A76D20">
        <w:rPr>
          <w:sz w:val="22"/>
          <w:szCs w:val="22"/>
        </w:rPr>
        <w:tab/>
      </w:r>
      <w:r w:rsidR="00A76D20" w:rsidRPr="006B41E9">
        <w:rPr>
          <w:sz w:val="22"/>
          <w:szCs w:val="22"/>
        </w:rPr>
        <w:t>À vainc</w:t>
      </w:r>
      <w:r w:rsidR="00A76D20" w:rsidRPr="00CB165F">
        <w:rPr>
          <w:color w:val="FF0000"/>
          <w:sz w:val="22"/>
          <w:szCs w:val="22"/>
        </w:rPr>
        <w:t>r</w:t>
      </w:r>
      <w:r w:rsidR="00A76D20" w:rsidRPr="00324C5E">
        <w:rPr>
          <w:b/>
          <w:bCs/>
          <w:sz w:val="22"/>
          <w:szCs w:val="22"/>
          <w:u w:val="single"/>
        </w:rPr>
        <w:t>e</w:t>
      </w:r>
      <w:r w:rsidR="00A76D20" w:rsidRPr="006B41E9">
        <w:rPr>
          <w:sz w:val="22"/>
          <w:szCs w:val="22"/>
        </w:rPr>
        <w:t xml:space="preserve"> sans p</w:t>
      </w:r>
      <w:r w:rsidR="00A76D20" w:rsidRPr="00CB165F">
        <w:rPr>
          <w:color w:val="auto"/>
          <w:sz w:val="22"/>
          <w:szCs w:val="22"/>
        </w:rPr>
        <w:t>é</w:t>
      </w:r>
      <w:r w:rsidR="00A76D20" w:rsidRPr="00CB165F">
        <w:rPr>
          <w:sz w:val="22"/>
          <w:szCs w:val="22"/>
        </w:rPr>
        <w:t>ril</w:t>
      </w:r>
      <w:r w:rsidR="00A76D20" w:rsidRPr="006B41E9">
        <w:rPr>
          <w:sz w:val="22"/>
          <w:szCs w:val="22"/>
        </w:rPr>
        <w:t>, on triomphe sans gloire.</w:t>
      </w:r>
    </w:p>
    <w:p w14:paraId="4B6A5D22" w14:textId="0A25B985" w:rsidR="00A76D20" w:rsidRPr="009725A7" w:rsidRDefault="00A76D20" w:rsidP="00CB165F">
      <w:pPr>
        <w:pStyle w:val="Default"/>
        <w:tabs>
          <w:tab w:val="left" w:pos="709"/>
          <w:tab w:val="left" w:pos="1843"/>
        </w:tabs>
        <w:ind w:firstLine="142"/>
        <w:rPr>
          <w:sz w:val="22"/>
          <w:szCs w:val="22"/>
        </w:rPr>
      </w:pPr>
      <w:r>
        <w:rPr>
          <w:sz w:val="22"/>
          <w:szCs w:val="22"/>
        </w:rPr>
        <w:tab/>
      </w:r>
      <w:r w:rsidRPr="009725A7">
        <w:rPr>
          <w:sz w:val="22"/>
          <w:szCs w:val="22"/>
        </w:rPr>
        <w:t>Motif :</w:t>
      </w:r>
      <w:r w:rsidRPr="009725A7">
        <w:rPr>
          <w:sz w:val="22"/>
          <w:szCs w:val="22"/>
        </w:rPr>
        <w:tab/>
      </w:r>
      <w:r w:rsidR="00CB165F" w:rsidRPr="009725A7">
        <w:rPr>
          <w:sz w:val="22"/>
          <w:szCs w:val="22"/>
        </w:rPr>
        <w:t xml:space="preserve"> cri</w:t>
      </w:r>
      <w:r w:rsidR="00CB165F" w:rsidRPr="009725A7">
        <w:rPr>
          <w:color w:val="FF0000"/>
          <w:sz w:val="22"/>
          <w:szCs w:val="22"/>
        </w:rPr>
        <w:t>m</w:t>
      </w:r>
      <w:r w:rsidR="00CB165F" w:rsidRPr="00324C5E">
        <w:rPr>
          <w:b/>
          <w:bCs/>
          <w:sz w:val="22"/>
          <w:szCs w:val="22"/>
          <w:u w:val="single"/>
        </w:rPr>
        <w:t>e</w:t>
      </w:r>
      <w:r w:rsidRPr="009725A7">
        <w:rPr>
          <w:sz w:val="22"/>
          <w:szCs w:val="22"/>
        </w:rPr>
        <w:t> </w:t>
      </w:r>
      <w:r w:rsidRPr="009725A7">
        <w:rPr>
          <w:sz w:val="22"/>
          <w:szCs w:val="22"/>
        </w:rPr>
        <w:tab/>
      </w:r>
      <w:r w:rsidRPr="009725A7">
        <w:rPr>
          <w:sz w:val="22"/>
          <w:szCs w:val="22"/>
        </w:rPr>
        <w:tab/>
      </w:r>
      <w:r w:rsidR="00CB165F" w:rsidRPr="009725A7">
        <w:rPr>
          <w:sz w:val="22"/>
          <w:szCs w:val="22"/>
        </w:rPr>
        <w:tab/>
      </w:r>
      <w:proofErr w:type="spellStart"/>
      <w:r w:rsidRPr="009725A7">
        <w:rPr>
          <w:sz w:val="22"/>
          <w:szCs w:val="22"/>
        </w:rPr>
        <w:t>dicoMC</w:t>
      </w:r>
      <w:proofErr w:type="spellEnd"/>
      <w:r w:rsidRPr="009725A7">
        <w:rPr>
          <w:sz w:val="22"/>
          <w:szCs w:val="22"/>
        </w:rPr>
        <w:t xml:space="preserve"> = </w:t>
      </w:r>
      <w:r w:rsidR="00CB165F" w:rsidRPr="009725A7">
        <w:rPr>
          <w:sz w:val="22"/>
          <w:szCs w:val="22"/>
        </w:rPr>
        <w:t>{'c</w:t>
      </w:r>
      <w:proofErr w:type="gramStart"/>
      <w:r w:rsidR="00CB165F" w:rsidRPr="009725A7">
        <w:rPr>
          <w:sz w:val="22"/>
          <w:szCs w:val="22"/>
        </w:rPr>
        <w:t>':</w:t>
      </w:r>
      <w:proofErr w:type="gramEnd"/>
      <w:r w:rsidR="00CB165F" w:rsidRPr="009725A7">
        <w:rPr>
          <w:sz w:val="22"/>
          <w:szCs w:val="22"/>
        </w:rPr>
        <w:t xml:space="preserve"> 4, 'r': 3, 'i': 2, 'm': 1}</w:t>
      </w:r>
    </w:p>
    <w:p w14:paraId="4A83B14D" w14:textId="2E8413D9" w:rsidR="00A76D20" w:rsidRPr="006B41E9" w:rsidRDefault="00A76D20" w:rsidP="00CB165F">
      <w:pPr>
        <w:pStyle w:val="Default"/>
        <w:tabs>
          <w:tab w:val="left" w:pos="709"/>
          <w:tab w:val="left" w:pos="1843"/>
        </w:tabs>
        <w:ind w:firstLine="142"/>
        <w:rPr>
          <w:sz w:val="12"/>
          <w:szCs w:val="12"/>
        </w:rPr>
      </w:pPr>
      <w:r w:rsidRPr="009725A7">
        <w:rPr>
          <w:sz w:val="22"/>
          <w:szCs w:val="22"/>
        </w:rPr>
        <w:tab/>
      </w:r>
      <w:r w:rsidRPr="009725A7">
        <w:rPr>
          <w:sz w:val="22"/>
          <w:szCs w:val="22"/>
        </w:rPr>
        <w:tab/>
      </w:r>
      <w:r w:rsidR="00CB165F" w:rsidRPr="009725A7">
        <w:rPr>
          <w:sz w:val="22"/>
          <w:szCs w:val="22"/>
        </w:rPr>
        <w:t xml:space="preserve"> </w:t>
      </w:r>
      <w:r w:rsidRPr="006B41E9">
        <w:rPr>
          <w:sz w:val="12"/>
          <w:szCs w:val="12"/>
        </w:rPr>
        <w:t>4</w:t>
      </w:r>
      <w:r>
        <w:rPr>
          <w:sz w:val="12"/>
          <w:szCs w:val="12"/>
        </w:rPr>
        <w:t xml:space="preserve"> </w:t>
      </w:r>
      <w:r w:rsidRPr="006B41E9">
        <w:rPr>
          <w:sz w:val="12"/>
          <w:szCs w:val="12"/>
        </w:rPr>
        <w:t>3</w:t>
      </w:r>
      <w:r>
        <w:rPr>
          <w:sz w:val="12"/>
          <w:szCs w:val="12"/>
        </w:rPr>
        <w:t xml:space="preserve"> </w:t>
      </w:r>
      <w:proofErr w:type="gramStart"/>
      <w:r w:rsidRPr="006B41E9">
        <w:rPr>
          <w:sz w:val="12"/>
          <w:szCs w:val="12"/>
        </w:rPr>
        <w:t>2</w:t>
      </w:r>
      <w:r>
        <w:rPr>
          <w:sz w:val="12"/>
          <w:szCs w:val="12"/>
        </w:rPr>
        <w:t xml:space="preserve"> </w:t>
      </w:r>
      <w:r w:rsidR="009725A7">
        <w:rPr>
          <w:sz w:val="12"/>
          <w:szCs w:val="12"/>
        </w:rPr>
        <w:t xml:space="preserve"> </w:t>
      </w:r>
      <w:r w:rsidRPr="006B41E9">
        <w:rPr>
          <w:sz w:val="12"/>
          <w:szCs w:val="12"/>
        </w:rPr>
        <w:t>1</w:t>
      </w:r>
      <w:proofErr w:type="gramEnd"/>
      <w:r>
        <w:rPr>
          <w:sz w:val="12"/>
          <w:szCs w:val="12"/>
        </w:rPr>
        <w:t xml:space="preserve"> </w:t>
      </w:r>
      <w:r w:rsidR="00CB165F">
        <w:rPr>
          <w:sz w:val="12"/>
          <w:szCs w:val="12"/>
        </w:rPr>
        <w:t xml:space="preserve"> </w:t>
      </w:r>
      <w:r w:rsidRPr="006B41E9">
        <w:rPr>
          <w:sz w:val="12"/>
          <w:szCs w:val="12"/>
        </w:rPr>
        <w:t>0</w:t>
      </w:r>
    </w:p>
    <w:p w14:paraId="52FBEC40" w14:textId="061AD678" w:rsidR="00664A77" w:rsidRPr="00664A77" w:rsidRDefault="00CB165F" w:rsidP="00C50630">
      <w:pPr>
        <w:pStyle w:val="Default"/>
        <w:tabs>
          <w:tab w:val="left" w:pos="709"/>
          <w:tab w:val="left" w:pos="2268"/>
        </w:tabs>
        <w:ind w:right="-149" w:firstLine="142"/>
        <w:rPr>
          <w:color w:val="595959" w:themeColor="text1" w:themeTint="A6"/>
          <w:sz w:val="22"/>
          <w:szCs w:val="22"/>
        </w:rPr>
      </w:pPr>
      <w:r>
        <w:rPr>
          <w:sz w:val="22"/>
          <w:szCs w:val="22"/>
        </w:rPr>
        <w:tab/>
      </w:r>
      <w:r w:rsidR="00664A77">
        <w:rPr>
          <w:sz w:val="22"/>
          <w:szCs w:val="22"/>
        </w:rPr>
        <w:tab/>
      </w:r>
      <w:r w:rsidR="00C50630">
        <w:rPr>
          <w:sz w:val="22"/>
          <w:szCs w:val="22"/>
        </w:rPr>
        <w:t xml:space="preserve">   </w:t>
      </w:r>
      <w:proofErr w:type="gramStart"/>
      <w:r w:rsidR="00664A77" w:rsidRPr="009725A7">
        <w:rPr>
          <w:color w:val="595959" w:themeColor="text1" w:themeTint="A6"/>
          <w:sz w:val="22"/>
          <w:szCs w:val="22"/>
        </w:rPr>
        <w:t>crime</w:t>
      </w:r>
      <w:proofErr w:type="gramEnd"/>
    </w:p>
    <w:p w14:paraId="1B4B4FA4" w14:textId="3EF6ED1C" w:rsidR="00CB165F" w:rsidRPr="006A463C" w:rsidRDefault="00664A77" w:rsidP="00AD51B3">
      <w:pPr>
        <w:pStyle w:val="Default"/>
        <w:tabs>
          <w:tab w:val="left" w:pos="709"/>
          <w:tab w:val="left" w:pos="1560"/>
        </w:tabs>
        <w:ind w:left="1701" w:right="-149" w:hanging="1559"/>
        <w:rPr>
          <w:sz w:val="22"/>
          <w:szCs w:val="22"/>
        </w:rPr>
      </w:pPr>
      <w:r>
        <w:rPr>
          <w:sz w:val="22"/>
          <w:szCs w:val="22"/>
        </w:rPr>
        <w:tab/>
      </w:r>
      <w:r w:rsidR="00CB165F">
        <w:rPr>
          <w:sz w:val="22"/>
          <w:szCs w:val="22"/>
        </w:rPr>
        <w:t>Décalage</w:t>
      </w:r>
      <w:r w:rsidR="00CB165F">
        <w:rPr>
          <w:sz w:val="22"/>
          <w:szCs w:val="22"/>
        </w:rPr>
        <w:tab/>
        <w:t xml:space="preserve">= décalage pour </w:t>
      </w:r>
      <w:r w:rsidR="00442F58">
        <w:rPr>
          <w:sz w:val="22"/>
          <w:szCs w:val="22"/>
        </w:rPr>
        <w:t xml:space="preserve">r </w:t>
      </w:r>
      <w:r w:rsidR="00CB165F">
        <w:rPr>
          <w:sz w:val="22"/>
          <w:szCs w:val="22"/>
        </w:rPr>
        <w:t>(</w:t>
      </w:r>
      <w:r w:rsidR="00CB165F" w:rsidRPr="0076441D">
        <w:rPr>
          <w:sz w:val="16"/>
          <w:szCs w:val="16"/>
        </w:rPr>
        <w:t>caractère qui échoue à la comparaison</w:t>
      </w:r>
      <w:r w:rsidR="00CB165F">
        <w:rPr>
          <w:sz w:val="22"/>
          <w:szCs w:val="22"/>
        </w:rPr>
        <w:t xml:space="preserve">) – position de la comparaison par rapport à la </w:t>
      </w:r>
      <w:r w:rsidR="00167975">
        <w:rPr>
          <w:sz w:val="22"/>
          <w:szCs w:val="22"/>
        </w:rPr>
        <w:t>droite</w:t>
      </w:r>
      <w:r w:rsidR="00AD51B3">
        <w:rPr>
          <w:sz w:val="22"/>
          <w:szCs w:val="22"/>
        </w:rPr>
        <w:t xml:space="preserve"> du motif (</w:t>
      </w:r>
      <w:r w:rsidR="00AD51B3">
        <w:rPr>
          <w:sz w:val="22"/>
          <w:szCs w:val="22"/>
        </w:rPr>
        <w:t>nb de lettres qui ont matché)</w:t>
      </w:r>
    </w:p>
    <w:p w14:paraId="333B13FB" w14:textId="2549FFBA" w:rsidR="00CB165F" w:rsidRDefault="00CB165F" w:rsidP="00CB165F">
      <w:pPr>
        <w:tabs>
          <w:tab w:val="left" w:pos="1560"/>
        </w:tabs>
        <w:autoSpaceDE w:val="0"/>
        <w:autoSpaceDN w:val="0"/>
        <w:adjustRightInd w:val="0"/>
        <w:spacing w:after="0"/>
        <w:ind w:firstLine="0"/>
        <w:rPr>
          <w:rFonts w:ascii="Calibri" w:hAnsi="Calibri" w:cs="Calibri"/>
          <w:color w:val="000000"/>
          <w:szCs w:val="22"/>
          <w:lang w:eastAsia="fr-FR"/>
        </w:rPr>
      </w:pPr>
      <w:r w:rsidRPr="0076441D">
        <w:rPr>
          <w:rFonts w:ascii="Calibri" w:hAnsi="Calibri" w:cs="Calibri"/>
          <w:color w:val="000000"/>
          <w:szCs w:val="22"/>
          <w:lang w:eastAsia="fr-FR"/>
        </w:rPr>
        <w:tab/>
        <w:t xml:space="preserve">= </w:t>
      </w:r>
      <w:r w:rsidR="00664A77">
        <w:rPr>
          <w:rFonts w:ascii="Calibri" w:hAnsi="Calibri" w:cs="Calibri"/>
          <w:color w:val="000000"/>
          <w:szCs w:val="22"/>
          <w:lang w:eastAsia="fr-FR"/>
        </w:rPr>
        <w:t>3</w:t>
      </w:r>
      <w:r>
        <w:rPr>
          <w:rFonts w:ascii="Calibri" w:hAnsi="Calibri" w:cs="Calibri"/>
          <w:color w:val="000000"/>
          <w:szCs w:val="22"/>
          <w:lang w:eastAsia="fr-FR"/>
        </w:rPr>
        <w:t xml:space="preserve"> – </w:t>
      </w:r>
      <w:r w:rsidR="00664A77">
        <w:rPr>
          <w:rFonts w:ascii="Calibri" w:hAnsi="Calibri" w:cs="Calibri"/>
          <w:color w:val="000000"/>
          <w:szCs w:val="22"/>
          <w:lang w:eastAsia="fr-FR"/>
        </w:rPr>
        <w:t>1</w:t>
      </w:r>
      <w:r>
        <w:rPr>
          <w:rFonts w:ascii="Calibri" w:hAnsi="Calibri" w:cs="Calibri"/>
          <w:color w:val="000000"/>
          <w:szCs w:val="22"/>
          <w:lang w:eastAsia="fr-FR"/>
        </w:rPr>
        <w:t xml:space="preserve"> = </w:t>
      </w:r>
      <w:r w:rsidR="00664A77">
        <w:rPr>
          <w:rFonts w:ascii="Calibri" w:hAnsi="Calibri" w:cs="Calibri"/>
          <w:color w:val="000000"/>
          <w:szCs w:val="22"/>
          <w:lang w:eastAsia="fr-FR"/>
        </w:rPr>
        <w:t>2</w:t>
      </w:r>
    </w:p>
    <w:p w14:paraId="337BC105" w14:textId="3BC8E55A" w:rsidR="005F649A" w:rsidRDefault="005F649A" w:rsidP="005F649A">
      <w:pPr>
        <w:pStyle w:val="Default"/>
        <w:tabs>
          <w:tab w:val="left" w:pos="1560"/>
        </w:tabs>
        <w:spacing w:before="240"/>
        <w:ind w:left="709" w:hanging="709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  <w:u w:val="single"/>
        </w:rPr>
        <w:t>3</w:t>
      </w:r>
      <w:r>
        <w:rPr>
          <w:sz w:val="22"/>
          <w:szCs w:val="22"/>
          <w:u w:val="single"/>
          <w:vertAlign w:val="superscript"/>
        </w:rPr>
        <w:t>ème</w:t>
      </w:r>
      <w:r w:rsidRPr="00BE4AAB">
        <w:rPr>
          <w:sz w:val="22"/>
          <w:szCs w:val="22"/>
          <w:u w:val="single"/>
        </w:rPr>
        <w:t xml:space="preserve"> cas :</w:t>
      </w:r>
      <w:r>
        <w:rPr>
          <w:sz w:val="22"/>
          <w:szCs w:val="22"/>
        </w:rPr>
        <w:t xml:space="preserve"> Lettre du texte qui échoue présente dans le motif mais décalage calculé négatif donc incohérent -&gt; on </w:t>
      </w:r>
    </w:p>
    <w:p w14:paraId="2DA89D1B" w14:textId="71F00FBD" w:rsidR="005F649A" w:rsidRPr="00BE4AAB" w:rsidRDefault="005F649A" w:rsidP="005F649A">
      <w:pPr>
        <w:pStyle w:val="Default"/>
        <w:tabs>
          <w:tab w:val="left" w:pos="1560"/>
        </w:tabs>
        <w:ind w:left="709" w:hanging="709"/>
        <w:rPr>
          <w:sz w:val="22"/>
          <w:szCs w:val="22"/>
        </w:rPr>
      </w:pPr>
      <w:r w:rsidRPr="0047269F">
        <w:rPr>
          <w:sz w:val="22"/>
          <w:szCs w:val="22"/>
        </w:rPr>
        <w:tab/>
      </w:r>
      <w:r w:rsidRPr="0047269F"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décale</w:t>
      </w:r>
      <w:proofErr w:type="gramEnd"/>
      <w:r>
        <w:rPr>
          <w:sz w:val="22"/>
          <w:szCs w:val="22"/>
        </w:rPr>
        <w:t xml:space="preserve"> de 1</w:t>
      </w:r>
    </w:p>
    <w:p w14:paraId="5D248ED7" w14:textId="6FA5F152" w:rsidR="000424F1" w:rsidRDefault="000B092C" w:rsidP="005F649A">
      <w:pPr>
        <w:pStyle w:val="Default"/>
        <w:tabs>
          <w:tab w:val="left" w:pos="709"/>
          <w:tab w:val="left" w:pos="1701"/>
        </w:tabs>
        <w:spacing w:before="60"/>
        <w:ind w:firstLine="142"/>
        <w:rPr>
          <w:sz w:val="22"/>
          <w:szCs w:val="22"/>
        </w:rPr>
      </w:pPr>
      <w:r>
        <w:rPr>
          <w:sz w:val="22"/>
          <w:szCs w:val="22"/>
        </w:rPr>
        <w:tab/>
      </w:r>
      <w:r w:rsidR="000424F1">
        <w:rPr>
          <w:sz w:val="22"/>
          <w:szCs w:val="22"/>
        </w:rPr>
        <w:t xml:space="preserve">Texte : </w:t>
      </w:r>
      <w:r w:rsidR="006B41E9">
        <w:rPr>
          <w:sz w:val="22"/>
          <w:szCs w:val="22"/>
        </w:rPr>
        <w:t xml:space="preserve">   </w:t>
      </w:r>
      <w:r w:rsidR="00BD62ED">
        <w:rPr>
          <w:sz w:val="22"/>
          <w:szCs w:val="22"/>
        </w:rPr>
        <w:t>Il</w:t>
      </w:r>
      <w:r w:rsidR="00BD62ED">
        <w:rPr>
          <w:sz w:val="22"/>
          <w:szCs w:val="22"/>
        </w:rPr>
        <w:tab/>
        <w:t>fr</w:t>
      </w:r>
      <w:r w:rsidR="00BD62ED" w:rsidRPr="00BD62ED">
        <w:rPr>
          <w:color w:val="FF0000"/>
          <w:sz w:val="22"/>
          <w:szCs w:val="22"/>
        </w:rPr>
        <w:t>i</w:t>
      </w:r>
      <w:r w:rsidR="00BD62ED" w:rsidRPr="00BD62ED">
        <w:rPr>
          <w:sz w:val="22"/>
          <w:szCs w:val="22"/>
          <w:u w:val="single"/>
        </w:rPr>
        <w:t>ctio</w:t>
      </w:r>
      <w:r w:rsidR="00BD62ED" w:rsidRPr="00324C5E">
        <w:rPr>
          <w:b/>
          <w:bCs/>
          <w:sz w:val="22"/>
          <w:szCs w:val="22"/>
          <w:u w:val="single"/>
        </w:rPr>
        <w:t>n</w:t>
      </w:r>
      <w:r w:rsidR="00BD62ED">
        <w:rPr>
          <w:sz w:val="22"/>
          <w:szCs w:val="22"/>
        </w:rPr>
        <w:t>ne sa jambe.</w:t>
      </w:r>
    </w:p>
    <w:p w14:paraId="5E88C324" w14:textId="0DA06111" w:rsidR="00B95A51" w:rsidRDefault="000424F1" w:rsidP="00BD62ED">
      <w:pPr>
        <w:pStyle w:val="Default"/>
        <w:tabs>
          <w:tab w:val="left" w:pos="1560"/>
        </w:tabs>
        <w:ind w:firstLine="708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Motif : </w:t>
      </w:r>
      <w:proofErr w:type="gramStart"/>
      <w:r>
        <w:rPr>
          <w:sz w:val="22"/>
          <w:szCs w:val="22"/>
        </w:rPr>
        <w:tab/>
      </w:r>
      <w:r w:rsidR="00BD62ED">
        <w:rPr>
          <w:sz w:val="22"/>
          <w:szCs w:val="22"/>
        </w:rPr>
        <w:t xml:space="preserve">  fo</w:t>
      </w:r>
      <w:r w:rsidR="00BD62ED" w:rsidRPr="00BD62ED">
        <w:rPr>
          <w:color w:val="FF0000"/>
          <w:sz w:val="22"/>
          <w:szCs w:val="22"/>
        </w:rPr>
        <w:t>n</w:t>
      </w:r>
      <w:r w:rsidR="00BD62ED" w:rsidRPr="00BD62ED">
        <w:rPr>
          <w:sz w:val="22"/>
          <w:szCs w:val="22"/>
          <w:u w:val="single"/>
        </w:rPr>
        <w:t>ctio</w:t>
      </w:r>
      <w:r w:rsidR="00BD62ED" w:rsidRPr="00324C5E">
        <w:rPr>
          <w:b/>
          <w:bCs/>
          <w:sz w:val="22"/>
          <w:szCs w:val="22"/>
          <w:u w:val="single"/>
        </w:rPr>
        <w:t>n</w:t>
      </w:r>
      <w:proofErr w:type="gramEnd"/>
      <w:r w:rsidR="00BD62ED" w:rsidRPr="00BD62ED">
        <w:rPr>
          <w:sz w:val="22"/>
          <w:szCs w:val="22"/>
        </w:rPr>
        <w:tab/>
      </w:r>
      <w:r w:rsidR="00BD62ED" w:rsidRPr="00BD62ED">
        <w:rPr>
          <w:sz w:val="22"/>
          <w:szCs w:val="22"/>
        </w:rPr>
        <w:tab/>
      </w:r>
      <w:r w:rsidR="00BD62ED" w:rsidRPr="00BD62ED">
        <w:rPr>
          <w:sz w:val="22"/>
          <w:szCs w:val="22"/>
        </w:rPr>
        <w:tab/>
      </w:r>
      <w:proofErr w:type="spellStart"/>
      <w:r w:rsidR="00BD62ED">
        <w:rPr>
          <w:sz w:val="22"/>
          <w:szCs w:val="22"/>
        </w:rPr>
        <w:t>dicoMC</w:t>
      </w:r>
      <w:proofErr w:type="spellEnd"/>
      <w:r w:rsidR="00BD62ED">
        <w:rPr>
          <w:sz w:val="22"/>
          <w:szCs w:val="22"/>
        </w:rPr>
        <w:t xml:space="preserve"> = </w:t>
      </w:r>
      <w:r w:rsidR="00BD62ED" w:rsidRPr="00BD62ED">
        <w:rPr>
          <w:sz w:val="22"/>
          <w:szCs w:val="22"/>
        </w:rPr>
        <w:t>{'f': 7, 'o': 1, 'n': 5, 'c': 4, 't': 3, 'i': 2}</w:t>
      </w:r>
    </w:p>
    <w:p w14:paraId="3FB331A4" w14:textId="260B4459" w:rsidR="000424F1" w:rsidRPr="0076441D" w:rsidRDefault="0076441D" w:rsidP="0076441D">
      <w:pPr>
        <w:pStyle w:val="Default"/>
        <w:tabs>
          <w:tab w:val="left" w:pos="1560"/>
        </w:tabs>
        <w:rPr>
          <w:i/>
          <w:iCs/>
          <w:sz w:val="22"/>
          <w:szCs w:val="22"/>
        </w:rPr>
      </w:pPr>
      <w:r>
        <w:rPr>
          <w:sz w:val="22"/>
          <w:szCs w:val="22"/>
        </w:rPr>
        <w:tab/>
        <w:t xml:space="preserve">  </w:t>
      </w:r>
      <w:r w:rsidRPr="0076441D">
        <w:rPr>
          <w:i/>
          <w:iCs/>
          <w:sz w:val="12"/>
          <w:szCs w:val="12"/>
        </w:rPr>
        <w:t xml:space="preserve">7 </w:t>
      </w:r>
      <w:proofErr w:type="gramStart"/>
      <w:r w:rsidRPr="0076441D">
        <w:rPr>
          <w:i/>
          <w:iCs/>
          <w:sz w:val="12"/>
          <w:szCs w:val="12"/>
        </w:rPr>
        <w:t xml:space="preserve">6 </w:t>
      </w:r>
      <w:r>
        <w:rPr>
          <w:i/>
          <w:iCs/>
          <w:sz w:val="12"/>
          <w:szCs w:val="12"/>
        </w:rPr>
        <w:t xml:space="preserve"> </w:t>
      </w:r>
      <w:r w:rsidRPr="0076441D">
        <w:rPr>
          <w:i/>
          <w:iCs/>
          <w:sz w:val="12"/>
          <w:szCs w:val="12"/>
        </w:rPr>
        <w:t>5</w:t>
      </w:r>
      <w:proofErr w:type="gramEnd"/>
      <w:r w:rsidRPr="0076441D">
        <w:rPr>
          <w:i/>
          <w:iCs/>
          <w:sz w:val="12"/>
          <w:szCs w:val="12"/>
        </w:rPr>
        <w:t xml:space="preserve"> 4 3</w:t>
      </w:r>
      <w:r>
        <w:rPr>
          <w:i/>
          <w:iCs/>
          <w:sz w:val="12"/>
          <w:szCs w:val="12"/>
        </w:rPr>
        <w:t xml:space="preserve"> </w:t>
      </w:r>
      <w:r w:rsidRPr="0076441D">
        <w:rPr>
          <w:i/>
          <w:iCs/>
          <w:sz w:val="12"/>
          <w:szCs w:val="12"/>
        </w:rPr>
        <w:t>2 1 0</w:t>
      </w:r>
    </w:p>
    <w:p w14:paraId="5A9EEED0" w14:textId="10C78241" w:rsidR="00CB165F" w:rsidRPr="00CB165F" w:rsidRDefault="00881424" w:rsidP="003C4B5B">
      <w:pPr>
        <w:pStyle w:val="Default"/>
        <w:tabs>
          <w:tab w:val="left" w:pos="709"/>
          <w:tab w:val="left" w:pos="1560"/>
        </w:tabs>
        <w:ind w:right="-149" w:firstLine="142"/>
        <w:rPr>
          <w:color w:val="595959" w:themeColor="text1" w:themeTint="A6"/>
          <w:sz w:val="22"/>
          <w:szCs w:val="22"/>
        </w:rPr>
      </w:pPr>
      <w:r w:rsidRPr="006A463C">
        <w:rPr>
          <w:sz w:val="22"/>
          <w:szCs w:val="22"/>
        </w:rPr>
        <w:t xml:space="preserve"> </w:t>
      </w:r>
      <w:r w:rsidR="0076441D">
        <w:rPr>
          <w:sz w:val="22"/>
          <w:szCs w:val="22"/>
        </w:rPr>
        <w:tab/>
      </w:r>
      <w:r w:rsidR="00CB165F">
        <w:rPr>
          <w:sz w:val="22"/>
          <w:szCs w:val="22"/>
        </w:rPr>
        <w:tab/>
        <w:t xml:space="preserve"> </w:t>
      </w:r>
      <w:r w:rsidR="003C4B5B">
        <w:rPr>
          <w:sz w:val="22"/>
          <w:szCs w:val="22"/>
        </w:rPr>
        <w:t xml:space="preserve">  </w:t>
      </w:r>
      <w:proofErr w:type="gramStart"/>
      <w:r w:rsidR="00CB165F" w:rsidRPr="00CB165F">
        <w:rPr>
          <w:color w:val="595959" w:themeColor="text1" w:themeTint="A6"/>
          <w:sz w:val="22"/>
          <w:szCs w:val="22"/>
        </w:rPr>
        <w:t>fonction</w:t>
      </w:r>
      <w:proofErr w:type="gramEnd"/>
    </w:p>
    <w:p w14:paraId="58843A31" w14:textId="1E3C7A34" w:rsidR="00881424" w:rsidRPr="006A463C" w:rsidRDefault="00CB165F" w:rsidP="0076441D">
      <w:pPr>
        <w:pStyle w:val="Default"/>
        <w:tabs>
          <w:tab w:val="left" w:pos="709"/>
          <w:tab w:val="left" w:pos="1560"/>
        </w:tabs>
        <w:ind w:right="-149" w:firstLine="142"/>
        <w:rPr>
          <w:sz w:val="22"/>
          <w:szCs w:val="22"/>
        </w:rPr>
      </w:pPr>
      <w:r>
        <w:rPr>
          <w:sz w:val="22"/>
          <w:szCs w:val="22"/>
        </w:rPr>
        <w:tab/>
      </w:r>
      <w:r w:rsidR="0076441D">
        <w:rPr>
          <w:sz w:val="22"/>
          <w:szCs w:val="22"/>
        </w:rPr>
        <w:t>Décalage</w:t>
      </w:r>
      <w:r w:rsidR="0076441D">
        <w:rPr>
          <w:sz w:val="22"/>
          <w:szCs w:val="22"/>
        </w:rPr>
        <w:tab/>
        <w:t>= décalage pour i (</w:t>
      </w:r>
      <w:r w:rsidR="0076441D" w:rsidRPr="0076441D">
        <w:rPr>
          <w:sz w:val="16"/>
          <w:szCs w:val="16"/>
        </w:rPr>
        <w:t>caractère qui échoue à la comparaison</w:t>
      </w:r>
      <w:r w:rsidR="0076441D">
        <w:rPr>
          <w:sz w:val="22"/>
          <w:szCs w:val="22"/>
        </w:rPr>
        <w:t>) – position de la comparaison par rapport à la gauche</w:t>
      </w:r>
    </w:p>
    <w:p w14:paraId="63B94CEE" w14:textId="7659A346" w:rsidR="00881424" w:rsidRPr="0076441D" w:rsidRDefault="0076441D" w:rsidP="0076441D">
      <w:pPr>
        <w:tabs>
          <w:tab w:val="left" w:pos="1560"/>
        </w:tabs>
        <w:autoSpaceDE w:val="0"/>
        <w:autoSpaceDN w:val="0"/>
        <w:adjustRightInd w:val="0"/>
        <w:spacing w:after="0"/>
        <w:ind w:firstLine="0"/>
        <w:rPr>
          <w:rFonts w:ascii="Calibri" w:hAnsi="Calibri" w:cs="Calibri"/>
          <w:color w:val="000000"/>
          <w:szCs w:val="22"/>
          <w:lang w:eastAsia="fr-FR"/>
        </w:rPr>
      </w:pPr>
      <w:r w:rsidRPr="0076441D">
        <w:rPr>
          <w:rFonts w:ascii="Calibri" w:hAnsi="Calibri" w:cs="Calibri"/>
          <w:color w:val="000000"/>
          <w:szCs w:val="22"/>
          <w:lang w:eastAsia="fr-FR"/>
        </w:rPr>
        <w:tab/>
        <w:t xml:space="preserve">= </w:t>
      </w:r>
      <w:r>
        <w:rPr>
          <w:rFonts w:ascii="Calibri" w:hAnsi="Calibri" w:cs="Calibri"/>
          <w:color w:val="000000"/>
          <w:szCs w:val="22"/>
          <w:lang w:eastAsia="fr-FR"/>
        </w:rPr>
        <w:t>2 – 5 = -3</w:t>
      </w:r>
      <w:r>
        <w:rPr>
          <w:rFonts w:ascii="Calibri" w:hAnsi="Calibri" w:cs="Calibri"/>
          <w:color w:val="000000"/>
          <w:szCs w:val="22"/>
          <w:lang w:eastAsia="fr-FR"/>
        </w:rPr>
        <w:tab/>
        <w:t>on prend dans ce cas un décalage de 1</w:t>
      </w:r>
    </w:p>
    <w:bookmarkEnd w:id="2"/>
    <w:p w14:paraId="7EB20714" w14:textId="1DBFBBAF" w:rsidR="00FF1610" w:rsidRPr="00C3223D" w:rsidRDefault="00FF1610" w:rsidP="00FF1610">
      <w:pPr>
        <w:pStyle w:val="Titre1"/>
        <w:numPr>
          <w:ilvl w:val="0"/>
          <w:numId w:val="44"/>
        </w:numPr>
        <w:spacing w:before="600"/>
        <w:ind w:left="1701" w:hanging="1701"/>
        <w:rPr>
          <w:rFonts w:ascii="Calibri" w:eastAsia="Calisto MT" w:hAnsi="Calibri" w:cs="Calibri"/>
          <w:color w:val="000000"/>
          <w:sz w:val="22"/>
          <w:szCs w:val="22"/>
        </w:rPr>
      </w:pPr>
      <w:r>
        <w:rPr>
          <w:rFonts w:ascii="Calibri" w:eastAsia="Calisto MT" w:hAnsi="Calibri" w:cs="Calibri"/>
          <w:color w:val="000000"/>
        </w:rPr>
        <w:t>Codage de l’algo de recherche textuelle Boyer-Moore-</w:t>
      </w:r>
      <w:proofErr w:type="spellStart"/>
      <w:r>
        <w:rPr>
          <w:rFonts w:ascii="Calibri" w:eastAsia="Calisto MT" w:hAnsi="Calibri" w:cs="Calibri"/>
          <w:color w:val="000000"/>
        </w:rPr>
        <w:t>Horspool</w:t>
      </w:r>
      <w:proofErr w:type="spellEnd"/>
      <w:r>
        <w:rPr>
          <w:rFonts w:ascii="Calibri" w:eastAsia="Calisto MT" w:hAnsi="Calibri" w:cs="Calibri"/>
          <w:color w:val="000000"/>
        </w:rPr>
        <w:t xml:space="preserve"> (dit </w:t>
      </w:r>
      <w:proofErr w:type="spellStart"/>
      <w:r>
        <w:rPr>
          <w:rFonts w:ascii="Calibri" w:eastAsia="Calisto MT" w:hAnsi="Calibri" w:cs="Calibri"/>
          <w:color w:val="000000"/>
        </w:rPr>
        <w:t>Horspool</w:t>
      </w:r>
      <w:proofErr w:type="spellEnd"/>
      <w:r>
        <w:rPr>
          <w:rFonts w:ascii="Calibri" w:eastAsia="Calisto MT" w:hAnsi="Calibri" w:cs="Calibri"/>
          <w:color w:val="000000"/>
        </w:rPr>
        <w:t>)</w:t>
      </w:r>
    </w:p>
    <w:p w14:paraId="4086F810" w14:textId="77777777" w:rsidR="00002B01" w:rsidRDefault="00FF1610" w:rsidP="00C3223D">
      <w:pPr>
        <w:pStyle w:val="Default"/>
        <w:spacing w:before="120"/>
        <w:ind w:firstLine="142"/>
        <w:rPr>
          <w:sz w:val="22"/>
          <w:szCs w:val="22"/>
        </w:rPr>
      </w:pPr>
      <w:r w:rsidRPr="006A463C">
        <w:rPr>
          <w:sz w:val="22"/>
          <w:szCs w:val="22"/>
        </w:rPr>
        <w:t xml:space="preserve">Toujours dans </w:t>
      </w:r>
      <w:r w:rsidR="00AD6240" w:rsidRPr="006A463C">
        <w:rPr>
          <w:sz w:val="22"/>
          <w:szCs w:val="22"/>
        </w:rPr>
        <w:t>le fichier</w:t>
      </w:r>
      <w:r w:rsidRPr="006A463C">
        <w:rPr>
          <w:sz w:val="22"/>
          <w:szCs w:val="22"/>
        </w:rPr>
        <w:t xml:space="preserve"> nommé </w:t>
      </w:r>
      <w:r w:rsidRPr="006A463C">
        <w:rPr>
          <w:i/>
          <w:iCs/>
          <w:color w:val="E36C0A" w:themeColor="accent6" w:themeShade="BF"/>
          <w:sz w:val="22"/>
          <w:szCs w:val="22"/>
        </w:rPr>
        <w:t>algoHorspool.py</w:t>
      </w:r>
      <w:r w:rsidRPr="006A463C">
        <w:rPr>
          <w:sz w:val="22"/>
          <w:szCs w:val="22"/>
        </w:rPr>
        <w:t>, écrire la fonction</w:t>
      </w:r>
      <w:r w:rsidR="00002B01">
        <w:rPr>
          <w:sz w:val="22"/>
          <w:szCs w:val="22"/>
        </w:rPr>
        <w:t> :</w:t>
      </w:r>
    </w:p>
    <w:p w14:paraId="0EC686F3" w14:textId="518DC057" w:rsidR="00FF1610" w:rsidRPr="00002B01" w:rsidRDefault="00E16BF6" w:rsidP="00002B01">
      <w:pPr>
        <w:pStyle w:val="Default"/>
        <w:spacing w:before="60" w:after="60"/>
        <w:ind w:firstLine="708"/>
        <w:rPr>
          <w:i/>
          <w:iCs/>
          <w:color w:val="E36C0A" w:themeColor="accent6" w:themeShade="BF"/>
          <w:sz w:val="22"/>
          <w:szCs w:val="22"/>
        </w:rPr>
      </w:pPr>
      <w:proofErr w:type="spellStart"/>
      <w:proofErr w:type="gramStart"/>
      <w:r w:rsidRPr="00002B01">
        <w:rPr>
          <w:i/>
          <w:iCs/>
          <w:color w:val="E36C0A" w:themeColor="accent6" w:themeShade="BF"/>
          <w:sz w:val="22"/>
          <w:szCs w:val="22"/>
        </w:rPr>
        <w:t>horspool</w:t>
      </w:r>
      <w:proofErr w:type="spellEnd"/>
      <w:r w:rsidR="00FF1610" w:rsidRPr="00002B01">
        <w:rPr>
          <w:i/>
          <w:iCs/>
          <w:color w:val="E36C0A" w:themeColor="accent6" w:themeShade="BF"/>
          <w:sz w:val="22"/>
          <w:szCs w:val="22"/>
        </w:rPr>
        <w:t>(</w:t>
      </w:r>
      <w:proofErr w:type="gramEnd"/>
      <w:r w:rsidR="00FF1610" w:rsidRPr="00002B01">
        <w:rPr>
          <w:i/>
          <w:iCs/>
          <w:color w:val="E36C0A" w:themeColor="accent6" w:themeShade="BF"/>
          <w:sz w:val="22"/>
          <w:szCs w:val="22"/>
        </w:rPr>
        <w:t xml:space="preserve">texte: </w:t>
      </w:r>
      <w:proofErr w:type="spellStart"/>
      <w:r w:rsidR="00FF1610" w:rsidRPr="00002B01">
        <w:rPr>
          <w:i/>
          <w:iCs/>
          <w:color w:val="E36C0A" w:themeColor="accent6" w:themeShade="BF"/>
          <w:sz w:val="22"/>
          <w:szCs w:val="22"/>
        </w:rPr>
        <w:t>str</w:t>
      </w:r>
      <w:proofErr w:type="spellEnd"/>
      <w:r w:rsidR="00FF1610" w:rsidRPr="00002B01">
        <w:rPr>
          <w:i/>
          <w:iCs/>
          <w:color w:val="E36C0A" w:themeColor="accent6" w:themeShade="BF"/>
          <w:sz w:val="22"/>
          <w:szCs w:val="22"/>
        </w:rPr>
        <w:t xml:space="preserve">, motif: </w:t>
      </w:r>
      <w:proofErr w:type="spellStart"/>
      <w:r w:rsidR="00FF1610" w:rsidRPr="00002B01">
        <w:rPr>
          <w:i/>
          <w:iCs/>
          <w:color w:val="E36C0A" w:themeColor="accent6" w:themeShade="BF"/>
          <w:sz w:val="22"/>
          <w:szCs w:val="22"/>
        </w:rPr>
        <w:t>str</w:t>
      </w:r>
      <w:proofErr w:type="spellEnd"/>
      <w:r w:rsidR="00FF1610" w:rsidRPr="00002B01">
        <w:rPr>
          <w:i/>
          <w:iCs/>
          <w:color w:val="E36C0A" w:themeColor="accent6" w:themeShade="BF"/>
          <w:sz w:val="22"/>
          <w:szCs w:val="22"/>
        </w:rPr>
        <w:t xml:space="preserve">) : </w:t>
      </w:r>
    </w:p>
    <w:p w14:paraId="7133D557" w14:textId="662EBB19" w:rsidR="00FF1610" w:rsidRPr="006A463C" w:rsidRDefault="00E16BF6" w:rsidP="00FF1610">
      <w:pPr>
        <w:pStyle w:val="Default"/>
        <w:ind w:firstLine="142"/>
        <w:rPr>
          <w:sz w:val="22"/>
          <w:szCs w:val="22"/>
        </w:rPr>
      </w:pPr>
      <w:r w:rsidRPr="00E16BF6">
        <w:rPr>
          <w:sz w:val="22"/>
          <w:szCs w:val="22"/>
        </w:rPr>
        <w:t>Cette fonction devra renvoyer le nombre de comparaisons effectuées, ainsi que le nombre d’occurrences du motif dans le texte avec leurs positions sous forme d’une liste.</w:t>
      </w:r>
      <w:r w:rsidR="00FF1610" w:rsidRPr="006A463C">
        <w:rPr>
          <w:sz w:val="22"/>
          <w:szCs w:val="22"/>
        </w:rPr>
        <w:t xml:space="preserve"> </w:t>
      </w:r>
    </w:p>
    <w:p w14:paraId="1444BA3D" w14:textId="77777777" w:rsidR="00E16BF6" w:rsidRPr="00C1585D" w:rsidRDefault="00E16BF6" w:rsidP="00E16BF6">
      <w:pPr>
        <w:shd w:val="clear" w:color="auto" w:fill="FFFFFF"/>
        <w:spacing w:before="120" w:after="60"/>
        <w:rPr>
          <w:rFonts w:ascii="Calibri" w:hAnsi="Calibri" w:cs="Calibri"/>
          <w:color w:val="000000"/>
          <w:szCs w:val="22"/>
          <w:u w:val="single"/>
        </w:rPr>
      </w:pPr>
      <w:r w:rsidRPr="00C1585D">
        <w:rPr>
          <w:rFonts w:ascii="Calibri" w:hAnsi="Calibri" w:cs="Calibri"/>
          <w:color w:val="000000"/>
          <w:szCs w:val="22"/>
          <w:u w:val="single"/>
        </w:rPr>
        <w:t>Exemple</w:t>
      </w:r>
      <w:r>
        <w:rPr>
          <w:rFonts w:ascii="Calibri" w:hAnsi="Calibri" w:cs="Calibri"/>
          <w:color w:val="000000"/>
          <w:szCs w:val="22"/>
          <w:u w:val="single"/>
        </w:rPr>
        <w:t xml:space="preserve"> </w:t>
      </w:r>
      <w:proofErr w:type="gramStart"/>
      <w:r>
        <w:rPr>
          <w:rFonts w:ascii="Calibri" w:hAnsi="Calibri" w:cs="Calibri"/>
          <w:color w:val="000000"/>
          <w:szCs w:val="22"/>
          <w:u w:val="single"/>
        </w:rPr>
        <w:t>1</w:t>
      </w:r>
      <w:r w:rsidRPr="00C1585D">
        <w:rPr>
          <w:rFonts w:ascii="Calibri" w:hAnsi="Calibri" w:cs="Calibri"/>
          <w:color w:val="000000"/>
          <w:szCs w:val="22"/>
          <w:u w:val="single"/>
        </w:rPr>
        <w:t>:</w:t>
      </w:r>
      <w:proofErr w:type="gramEnd"/>
    </w:p>
    <w:p w14:paraId="2BA9696A" w14:textId="77777777" w:rsidR="00E16BF6" w:rsidRDefault="00E16BF6" w:rsidP="00E16BF6">
      <w:pPr>
        <w:shd w:val="clear" w:color="auto" w:fill="FFFFFF"/>
        <w:spacing w:before="120" w:after="0"/>
        <w:ind w:left="284" w:firstLine="0"/>
        <w:rPr>
          <w:rFonts w:ascii="Calibri" w:hAnsi="Calibri" w:cs="Calibri"/>
          <w:color w:val="000000"/>
          <w:szCs w:val="22"/>
        </w:rPr>
      </w:pPr>
      <w:proofErr w:type="gramStart"/>
      <w:r>
        <w:rPr>
          <w:rFonts w:ascii="Calibri" w:hAnsi="Calibri" w:cs="Calibri"/>
          <w:color w:val="000000"/>
          <w:szCs w:val="22"/>
        </w:rPr>
        <w:t>texte</w:t>
      </w:r>
      <w:proofErr w:type="gramEnd"/>
      <w:r>
        <w:rPr>
          <w:rFonts w:ascii="Calibri" w:hAnsi="Calibri" w:cs="Calibri"/>
          <w:color w:val="000000"/>
          <w:szCs w:val="22"/>
        </w:rPr>
        <w:t> = "</w:t>
      </w:r>
      <w:r w:rsidRPr="00C1585D">
        <w:rPr>
          <w:rFonts w:ascii="Calibri" w:hAnsi="Calibri" w:cs="Calibri"/>
          <w:color w:val="000000"/>
          <w:szCs w:val="22"/>
        </w:rPr>
        <w:t>Il y a deux histoires : l'histoire officielle, menteuse, qu’on enseigne, puis l'</w:t>
      </w:r>
      <w:r>
        <w:rPr>
          <w:rFonts w:ascii="Calibri" w:hAnsi="Calibri" w:cs="Calibri"/>
          <w:color w:val="000000"/>
          <w:szCs w:val="22"/>
        </w:rPr>
        <w:t>h</w:t>
      </w:r>
      <w:r w:rsidRPr="00C1585D">
        <w:rPr>
          <w:rFonts w:ascii="Calibri" w:hAnsi="Calibri" w:cs="Calibri"/>
          <w:color w:val="000000"/>
          <w:szCs w:val="22"/>
        </w:rPr>
        <w:t>istoire secrète, où sont les véritables causes des événements.</w:t>
      </w:r>
      <w:r>
        <w:rPr>
          <w:rFonts w:ascii="Calibri" w:hAnsi="Calibri" w:cs="Calibri"/>
          <w:color w:val="000000"/>
          <w:szCs w:val="22"/>
        </w:rPr>
        <w:t>"</w:t>
      </w:r>
    </w:p>
    <w:p w14:paraId="1D3DC447" w14:textId="77777777" w:rsidR="00E16BF6" w:rsidRDefault="00E16BF6" w:rsidP="00E16BF6">
      <w:pPr>
        <w:shd w:val="clear" w:color="auto" w:fill="FFFFFF"/>
        <w:spacing w:after="60"/>
        <w:ind w:left="284" w:firstLine="0"/>
        <w:rPr>
          <w:rFonts w:ascii="Calibri" w:hAnsi="Calibri" w:cs="Calibri"/>
          <w:color w:val="000000"/>
          <w:szCs w:val="22"/>
        </w:rPr>
      </w:pPr>
      <w:proofErr w:type="gramStart"/>
      <w:r>
        <w:rPr>
          <w:rFonts w:ascii="Calibri" w:hAnsi="Calibri" w:cs="Calibri"/>
          <w:color w:val="000000"/>
          <w:szCs w:val="22"/>
        </w:rPr>
        <w:t>motif</w:t>
      </w:r>
      <w:proofErr w:type="gramEnd"/>
      <w:r>
        <w:rPr>
          <w:rFonts w:ascii="Calibri" w:hAnsi="Calibri" w:cs="Calibri"/>
          <w:color w:val="000000"/>
          <w:szCs w:val="22"/>
        </w:rPr>
        <w:t xml:space="preserve"> = "histoire"</w:t>
      </w:r>
    </w:p>
    <w:p w14:paraId="659F972E" w14:textId="6C927C99" w:rsidR="00E16BF6" w:rsidRPr="00E16BF6" w:rsidRDefault="00E16BF6" w:rsidP="00E16BF6">
      <w:pPr>
        <w:shd w:val="clear" w:color="auto" w:fill="FFFFFF"/>
        <w:spacing w:after="60"/>
        <w:ind w:left="284" w:firstLine="0"/>
        <w:rPr>
          <w:rFonts w:asciiTheme="minorHAnsi" w:hAnsiTheme="minorHAnsi" w:cstheme="minorHAnsi"/>
          <w:color w:val="000000"/>
          <w:szCs w:val="22"/>
        </w:rPr>
      </w:pPr>
      <w:proofErr w:type="spellStart"/>
      <w:proofErr w:type="gramStart"/>
      <w:r w:rsidRPr="00E16BF6">
        <w:rPr>
          <w:rFonts w:asciiTheme="minorHAnsi" w:hAnsiTheme="minorHAnsi" w:cstheme="minorHAnsi"/>
          <w:color w:val="000000"/>
          <w:szCs w:val="22"/>
        </w:rPr>
        <w:t>print</w:t>
      </w:r>
      <w:proofErr w:type="spellEnd"/>
      <w:proofErr w:type="gramEnd"/>
      <w:r w:rsidRPr="00E16BF6">
        <w:rPr>
          <w:rFonts w:asciiTheme="minorHAnsi" w:hAnsiTheme="minorHAnsi" w:cstheme="minorHAnsi"/>
          <w:color w:val="000000"/>
          <w:szCs w:val="22"/>
        </w:rPr>
        <w:t>(</w:t>
      </w:r>
      <w:proofErr w:type="spellStart"/>
      <w:r w:rsidRPr="00E16BF6">
        <w:rPr>
          <w:rFonts w:asciiTheme="minorHAnsi" w:hAnsiTheme="minorHAnsi" w:cstheme="minorHAnsi"/>
          <w:szCs w:val="22"/>
        </w:rPr>
        <w:t>horspool</w:t>
      </w:r>
      <w:proofErr w:type="spellEnd"/>
      <w:r w:rsidRPr="00E16BF6">
        <w:rPr>
          <w:rFonts w:asciiTheme="minorHAnsi" w:hAnsiTheme="minorHAnsi" w:cstheme="minorHAnsi"/>
          <w:color w:val="000000"/>
          <w:szCs w:val="22"/>
        </w:rPr>
        <w:t>(</w:t>
      </w:r>
      <w:proofErr w:type="spellStart"/>
      <w:r w:rsidRPr="00E16BF6">
        <w:rPr>
          <w:rFonts w:asciiTheme="minorHAnsi" w:hAnsiTheme="minorHAnsi" w:cstheme="minorHAnsi"/>
          <w:color w:val="000000"/>
          <w:szCs w:val="22"/>
        </w:rPr>
        <w:t>texte,motif</w:t>
      </w:r>
      <w:proofErr w:type="spellEnd"/>
      <w:r w:rsidRPr="00E16BF6">
        <w:rPr>
          <w:rFonts w:asciiTheme="minorHAnsi" w:hAnsiTheme="minorHAnsi" w:cstheme="minorHAnsi"/>
          <w:color w:val="000000"/>
          <w:szCs w:val="22"/>
        </w:rPr>
        <w:t>))</w:t>
      </w:r>
    </w:p>
    <w:p w14:paraId="3677B32D" w14:textId="51B2ADA5" w:rsidR="00E16BF6" w:rsidRDefault="00E16BF6" w:rsidP="00E16BF6">
      <w:pPr>
        <w:shd w:val="clear" w:color="auto" w:fill="FFFFFF"/>
        <w:spacing w:after="60"/>
        <w:ind w:left="284" w:firstLine="0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 xml:space="preserve">-----&gt; </w:t>
      </w:r>
      <w:r w:rsidR="00C3223D">
        <w:rPr>
          <w:rFonts w:ascii="Calibri" w:hAnsi="Calibri" w:cs="Calibri"/>
          <w:color w:val="000000"/>
          <w:szCs w:val="22"/>
        </w:rPr>
        <w:t>25</w:t>
      </w:r>
      <w:r>
        <w:rPr>
          <w:rFonts w:ascii="Calibri" w:hAnsi="Calibri" w:cs="Calibri"/>
          <w:color w:val="000000"/>
          <w:szCs w:val="22"/>
        </w:rPr>
        <w:t>, 3, [12, 26, 80]</w:t>
      </w:r>
    </w:p>
    <w:p w14:paraId="29219BAB" w14:textId="37CD5818" w:rsidR="00E16BF6" w:rsidRDefault="00E16BF6" w:rsidP="00E16BF6">
      <w:pPr>
        <w:shd w:val="clear" w:color="auto" w:fill="FFFFFF"/>
        <w:spacing w:before="120" w:after="0"/>
        <w:ind w:left="284" w:firstLine="0"/>
        <w:rPr>
          <w:rFonts w:ascii="Calibri" w:hAnsi="Calibri" w:cs="Calibri"/>
          <w:color w:val="000000"/>
          <w:szCs w:val="22"/>
        </w:rPr>
      </w:pPr>
      <w:r w:rsidRPr="00195634">
        <w:rPr>
          <w:rFonts w:ascii="Calibri" w:hAnsi="Calibri" w:cs="Calibri"/>
          <w:color w:val="000000"/>
          <w:szCs w:val="22"/>
        </w:rPr>
        <w:t xml:space="preserve">Ce </w:t>
      </w:r>
      <w:r>
        <w:rPr>
          <w:rFonts w:ascii="Calibri" w:hAnsi="Calibri" w:cs="Calibri"/>
          <w:color w:val="000000"/>
          <w:szCs w:val="22"/>
        </w:rPr>
        <w:t xml:space="preserve">qui veut dire </w:t>
      </w:r>
      <w:r w:rsidR="00C3223D">
        <w:rPr>
          <w:rFonts w:ascii="Calibri" w:hAnsi="Calibri" w:cs="Calibri"/>
          <w:color w:val="000000"/>
          <w:szCs w:val="22"/>
        </w:rPr>
        <w:t>25</w:t>
      </w:r>
      <w:r>
        <w:rPr>
          <w:rFonts w:ascii="Calibri" w:hAnsi="Calibri" w:cs="Calibri"/>
          <w:color w:val="000000"/>
          <w:szCs w:val="22"/>
        </w:rPr>
        <w:t xml:space="preserve"> comparaisons, 3 occurrences du motif trouvées, positions des motifs trouvés dans le texte : 12, 26, 80</w:t>
      </w:r>
    </w:p>
    <w:p w14:paraId="7D8E6C88" w14:textId="77777777" w:rsidR="0011597D" w:rsidRDefault="0011597D">
      <w:pPr>
        <w:spacing w:after="0"/>
        <w:ind w:firstLine="0"/>
        <w:rPr>
          <w:rFonts w:ascii="Calibri" w:hAnsi="Calibri" w:cs="Calibri"/>
          <w:color w:val="000000"/>
          <w:szCs w:val="22"/>
          <w:u w:val="single"/>
        </w:rPr>
      </w:pPr>
      <w:r>
        <w:rPr>
          <w:rFonts w:ascii="Calibri" w:hAnsi="Calibri" w:cs="Calibri"/>
          <w:color w:val="000000"/>
          <w:szCs w:val="22"/>
          <w:u w:val="single"/>
        </w:rPr>
        <w:br w:type="page"/>
      </w:r>
    </w:p>
    <w:p w14:paraId="69A388B3" w14:textId="338E84EE" w:rsidR="00E16BF6" w:rsidRPr="00C1585D" w:rsidRDefault="00E16BF6" w:rsidP="00E16BF6">
      <w:pPr>
        <w:shd w:val="clear" w:color="auto" w:fill="FFFFFF"/>
        <w:spacing w:before="120" w:after="60"/>
        <w:rPr>
          <w:rFonts w:ascii="Calibri" w:hAnsi="Calibri" w:cs="Calibri"/>
          <w:color w:val="000000"/>
          <w:szCs w:val="22"/>
          <w:u w:val="single"/>
        </w:rPr>
      </w:pPr>
      <w:r w:rsidRPr="00C1585D">
        <w:rPr>
          <w:rFonts w:ascii="Calibri" w:hAnsi="Calibri" w:cs="Calibri"/>
          <w:color w:val="000000"/>
          <w:szCs w:val="22"/>
          <w:u w:val="single"/>
        </w:rPr>
        <w:lastRenderedPageBreak/>
        <w:t>Exemple</w:t>
      </w:r>
      <w:r>
        <w:rPr>
          <w:rFonts w:ascii="Calibri" w:hAnsi="Calibri" w:cs="Calibri"/>
          <w:color w:val="000000"/>
          <w:szCs w:val="22"/>
          <w:u w:val="single"/>
        </w:rPr>
        <w:t xml:space="preserve"> </w:t>
      </w:r>
      <w:proofErr w:type="gramStart"/>
      <w:r>
        <w:rPr>
          <w:rFonts w:ascii="Calibri" w:hAnsi="Calibri" w:cs="Calibri"/>
          <w:color w:val="000000"/>
          <w:szCs w:val="22"/>
          <w:u w:val="single"/>
        </w:rPr>
        <w:t>2</w:t>
      </w:r>
      <w:r w:rsidRPr="00C1585D">
        <w:rPr>
          <w:rFonts w:ascii="Calibri" w:hAnsi="Calibri" w:cs="Calibri"/>
          <w:color w:val="000000"/>
          <w:szCs w:val="22"/>
          <w:u w:val="single"/>
        </w:rPr>
        <w:t>:</w:t>
      </w:r>
      <w:proofErr w:type="gramEnd"/>
    </w:p>
    <w:p w14:paraId="41C01E02" w14:textId="489283F6" w:rsidR="00E16BF6" w:rsidRDefault="00E16BF6" w:rsidP="00E16BF6">
      <w:pPr>
        <w:shd w:val="clear" w:color="auto" w:fill="FFFFFF"/>
        <w:spacing w:before="120" w:after="0"/>
        <w:ind w:left="284" w:firstLine="0"/>
        <w:rPr>
          <w:rFonts w:ascii="Calibri" w:hAnsi="Calibri" w:cs="Calibri"/>
          <w:color w:val="000000"/>
          <w:szCs w:val="22"/>
        </w:rPr>
      </w:pPr>
      <w:proofErr w:type="gramStart"/>
      <w:r>
        <w:rPr>
          <w:rFonts w:ascii="Calibri" w:hAnsi="Calibri" w:cs="Calibri"/>
          <w:color w:val="000000"/>
          <w:szCs w:val="22"/>
        </w:rPr>
        <w:t>texte</w:t>
      </w:r>
      <w:proofErr w:type="gramEnd"/>
      <w:r>
        <w:rPr>
          <w:rFonts w:ascii="Calibri" w:hAnsi="Calibri" w:cs="Calibri"/>
          <w:color w:val="000000"/>
          <w:szCs w:val="22"/>
        </w:rPr>
        <w:t> = "</w:t>
      </w:r>
      <w:r w:rsidRPr="00A1585B">
        <w:rPr>
          <w:rFonts w:ascii="Calibri" w:hAnsi="Calibri" w:cs="Calibri"/>
          <w:color w:val="000000"/>
          <w:szCs w:val="22"/>
        </w:rPr>
        <w:t>Rien de grand ne s'est accompli dans le monde sans passion</w:t>
      </w:r>
      <w:r w:rsidR="00F86692">
        <w:rPr>
          <w:rFonts w:ascii="Calibri" w:hAnsi="Calibri" w:cs="Calibri"/>
          <w:color w:val="000000"/>
          <w:szCs w:val="22"/>
        </w:rPr>
        <w:t>.</w:t>
      </w:r>
      <w:r>
        <w:rPr>
          <w:rFonts w:ascii="Calibri" w:hAnsi="Calibri" w:cs="Calibri"/>
          <w:color w:val="000000"/>
          <w:szCs w:val="22"/>
        </w:rPr>
        <w:t>"</w:t>
      </w:r>
    </w:p>
    <w:p w14:paraId="024C0A8C" w14:textId="77777777" w:rsidR="00E16BF6" w:rsidRDefault="00E16BF6" w:rsidP="00E16BF6">
      <w:pPr>
        <w:shd w:val="clear" w:color="auto" w:fill="FFFFFF"/>
        <w:spacing w:after="60"/>
        <w:ind w:left="284" w:firstLine="0"/>
        <w:rPr>
          <w:rFonts w:ascii="Calibri" w:hAnsi="Calibri" w:cs="Calibri"/>
          <w:color w:val="000000"/>
          <w:szCs w:val="22"/>
        </w:rPr>
      </w:pPr>
      <w:proofErr w:type="gramStart"/>
      <w:r>
        <w:rPr>
          <w:rFonts w:ascii="Calibri" w:hAnsi="Calibri" w:cs="Calibri"/>
          <w:color w:val="000000"/>
          <w:szCs w:val="22"/>
        </w:rPr>
        <w:t>motif</w:t>
      </w:r>
      <w:proofErr w:type="gramEnd"/>
      <w:r>
        <w:rPr>
          <w:rFonts w:ascii="Calibri" w:hAnsi="Calibri" w:cs="Calibri"/>
          <w:color w:val="000000"/>
          <w:szCs w:val="22"/>
        </w:rPr>
        <w:t xml:space="preserve"> = "savant"</w:t>
      </w:r>
    </w:p>
    <w:p w14:paraId="3A3D4BD7" w14:textId="6529E5A7" w:rsidR="00E16BF6" w:rsidRDefault="00E16BF6" w:rsidP="00E16BF6">
      <w:pPr>
        <w:shd w:val="clear" w:color="auto" w:fill="FFFFFF"/>
        <w:spacing w:after="60"/>
        <w:ind w:left="284" w:firstLine="0"/>
        <w:rPr>
          <w:rFonts w:ascii="Calibri" w:hAnsi="Calibri" w:cs="Calibri"/>
          <w:color w:val="000000"/>
          <w:szCs w:val="22"/>
        </w:rPr>
      </w:pPr>
      <w:proofErr w:type="spellStart"/>
      <w:proofErr w:type="gramStart"/>
      <w:r>
        <w:rPr>
          <w:rFonts w:ascii="Calibri" w:hAnsi="Calibri" w:cs="Calibri"/>
          <w:color w:val="000000"/>
          <w:szCs w:val="22"/>
        </w:rPr>
        <w:t>print</w:t>
      </w:r>
      <w:proofErr w:type="spellEnd"/>
      <w:proofErr w:type="gramEnd"/>
      <w:r>
        <w:rPr>
          <w:rFonts w:ascii="Calibri" w:hAnsi="Calibri" w:cs="Calibri"/>
          <w:color w:val="000000"/>
          <w:szCs w:val="22"/>
        </w:rPr>
        <w:t>(</w:t>
      </w:r>
      <w:proofErr w:type="spellStart"/>
      <w:r w:rsidRPr="00E16BF6">
        <w:rPr>
          <w:rFonts w:asciiTheme="minorHAnsi" w:hAnsiTheme="minorHAnsi" w:cstheme="minorHAnsi"/>
          <w:szCs w:val="22"/>
        </w:rPr>
        <w:t>horspool</w:t>
      </w:r>
      <w:proofErr w:type="spellEnd"/>
      <w:r w:rsidRPr="001B287E">
        <w:rPr>
          <w:rFonts w:ascii="Calibri" w:hAnsi="Calibri" w:cs="Calibri"/>
          <w:color w:val="000000"/>
          <w:szCs w:val="22"/>
        </w:rPr>
        <w:t>(</w:t>
      </w:r>
      <w:proofErr w:type="spellStart"/>
      <w:r>
        <w:rPr>
          <w:rFonts w:ascii="Calibri" w:hAnsi="Calibri" w:cs="Calibri"/>
          <w:color w:val="000000"/>
          <w:szCs w:val="22"/>
        </w:rPr>
        <w:t>texte</w:t>
      </w:r>
      <w:r w:rsidRPr="001B287E">
        <w:rPr>
          <w:rFonts w:ascii="Calibri" w:hAnsi="Calibri" w:cs="Calibri"/>
          <w:color w:val="000000"/>
          <w:szCs w:val="22"/>
        </w:rPr>
        <w:t>,</w:t>
      </w:r>
      <w:r>
        <w:rPr>
          <w:rFonts w:ascii="Calibri" w:hAnsi="Calibri" w:cs="Calibri"/>
          <w:color w:val="000000"/>
          <w:szCs w:val="22"/>
        </w:rPr>
        <w:t>motif</w:t>
      </w:r>
      <w:proofErr w:type="spellEnd"/>
      <w:r w:rsidRPr="001B287E">
        <w:rPr>
          <w:rFonts w:ascii="Calibri" w:hAnsi="Calibri" w:cs="Calibri"/>
          <w:color w:val="000000"/>
          <w:szCs w:val="22"/>
        </w:rPr>
        <w:t>)</w:t>
      </w:r>
      <w:r>
        <w:rPr>
          <w:rFonts w:ascii="Calibri" w:hAnsi="Calibri" w:cs="Calibri"/>
          <w:color w:val="000000"/>
          <w:szCs w:val="22"/>
        </w:rPr>
        <w:t>)</w:t>
      </w:r>
    </w:p>
    <w:p w14:paraId="5C934CAD" w14:textId="2DE05379" w:rsidR="00E16BF6" w:rsidRDefault="00E16BF6" w:rsidP="00E16BF6">
      <w:pPr>
        <w:shd w:val="clear" w:color="auto" w:fill="FFFFFF"/>
        <w:spacing w:after="60"/>
        <w:ind w:left="284" w:firstLine="0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 xml:space="preserve">-----&gt; </w:t>
      </w:r>
      <w:r w:rsidR="00F86692">
        <w:rPr>
          <w:rFonts w:ascii="Calibri" w:hAnsi="Calibri" w:cs="Calibri"/>
          <w:color w:val="000000"/>
          <w:szCs w:val="22"/>
        </w:rPr>
        <w:t>11</w:t>
      </w:r>
      <w:r>
        <w:rPr>
          <w:rFonts w:ascii="Calibri" w:hAnsi="Calibri" w:cs="Calibri"/>
          <w:color w:val="000000"/>
          <w:szCs w:val="22"/>
        </w:rPr>
        <w:t>, 0, []</w:t>
      </w:r>
    </w:p>
    <w:p w14:paraId="19F163F7" w14:textId="24C6D6DC" w:rsidR="00E16BF6" w:rsidRDefault="00E16BF6" w:rsidP="00E16BF6">
      <w:pPr>
        <w:shd w:val="clear" w:color="auto" w:fill="FFFFFF"/>
        <w:spacing w:before="120" w:after="0"/>
        <w:ind w:left="284" w:firstLine="0"/>
        <w:rPr>
          <w:rFonts w:ascii="Calibri" w:hAnsi="Calibri" w:cs="Calibri"/>
          <w:color w:val="000000"/>
          <w:szCs w:val="22"/>
        </w:rPr>
      </w:pPr>
      <w:r w:rsidRPr="00195634">
        <w:rPr>
          <w:rFonts w:ascii="Calibri" w:hAnsi="Calibri" w:cs="Calibri"/>
          <w:color w:val="000000"/>
          <w:szCs w:val="22"/>
        </w:rPr>
        <w:t xml:space="preserve">Ce </w:t>
      </w:r>
      <w:r>
        <w:rPr>
          <w:rFonts w:ascii="Calibri" w:hAnsi="Calibri" w:cs="Calibri"/>
          <w:color w:val="000000"/>
          <w:szCs w:val="22"/>
        </w:rPr>
        <w:t xml:space="preserve">qui veut dire </w:t>
      </w:r>
      <w:r w:rsidR="00F86692">
        <w:rPr>
          <w:rFonts w:ascii="Calibri" w:hAnsi="Calibri" w:cs="Calibri"/>
          <w:color w:val="000000"/>
          <w:szCs w:val="22"/>
        </w:rPr>
        <w:t>11</w:t>
      </w:r>
      <w:r>
        <w:rPr>
          <w:rFonts w:ascii="Calibri" w:hAnsi="Calibri" w:cs="Calibri"/>
          <w:color w:val="000000"/>
          <w:szCs w:val="22"/>
        </w:rPr>
        <w:t xml:space="preserve"> comparaisons, 0 occurrence du motif trouvée, pas de positions de motifs trouvés dans le texte</w:t>
      </w:r>
    </w:p>
    <w:p w14:paraId="621D096C" w14:textId="5E07B843" w:rsidR="00AE46AB" w:rsidRPr="00C3223D" w:rsidRDefault="00AE46AB" w:rsidP="00AE46AB">
      <w:pPr>
        <w:pStyle w:val="Titre1"/>
        <w:numPr>
          <w:ilvl w:val="0"/>
          <w:numId w:val="44"/>
        </w:numPr>
        <w:spacing w:before="600"/>
        <w:ind w:left="1701" w:hanging="1701"/>
        <w:rPr>
          <w:rFonts w:ascii="Calibri" w:eastAsia="Calisto MT" w:hAnsi="Calibri" w:cs="Calibri"/>
          <w:color w:val="000000"/>
          <w:sz w:val="22"/>
          <w:szCs w:val="22"/>
        </w:rPr>
      </w:pPr>
      <w:r>
        <w:rPr>
          <w:rFonts w:ascii="Calibri" w:eastAsia="Calisto MT" w:hAnsi="Calibri" w:cs="Calibri"/>
          <w:color w:val="000000"/>
        </w:rPr>
        <w:t xml:space="preserve">Comparaison algorithmes Naïf et </w:t>
      </w:r>
      <w:proofErr w:type="spellStart"/>
      <w:r>
        <w:rPr>
          <w:rFonts w:ascii="Calibri" w:eastAsia="Calisto MT" w:hAnsi="Calibri" w:cs="Calibri"/>
          <w:color w:val="000000"/>
        </w:rPr>
        <w:t>Horspool</w:t>
      </w:r>
      <w:proofErr w:type="spellEnd"/>
    </w:p>
    <w:p w14:paraId="0EFF59B1" w14:textId="37F35036" w:rsidR="00AE46AB" w:rsidRDefault="00AE46AB" w:rsidP="00AE46AB">
      <w:pPr>
        <w:pStyle w:val="Default"/>
        <w:spacing w:before="120"/>
        <w:ind w:firstLine="142"/>
        <w:rPr>
          <w:sz w:val="22"/>
          <w:szCs w:val="22"/>
        </w:rPr>
      </w:pPr>
      <w:r>
        <w:rPr>
          <w:sz w:val="22"/>
          <w:szCs w:val="22"/>
        </w:rPr>
        <w:t>Ouvrir l</w:t>
      </w:r>
      <w:r w:rsidRPr="006A463C">
        <w:rPr>
          <w:sz w:val="22"/>
          <w:szCs w:val="22"/>
        </w:rPr>
        <w:t xml:space="preserve">e fichier nommé </w:t>
      </w:r>
      <w:r w:rsidRPr="00AE46AB">
        <w:rPr>
          <w:i/>
          <w:iCs/>
          <w:color w:val="E36C0A" w:themeColor="accent6" w:themeShade="BF"/>
          <w:sz w:val="22"/>
          <w:szCs w:val="22"/>
        </w:rPr>
        <w:t>03_ComparaisonAlgosNaifHorspool</w:t>
      </w:r>
      <w:r>
        <w:rPr>
          <w:i/>
          <w:iCs/>
          <w:color w:val="E36C0A" w:themeColor="accent6" w:themeShade="BF"/>
          <w:sz w:val="22"/>
          <w:szCs w:val="22"/>
        </w:rPr>
        <w:t>.py</w:t>
      </w:r>
      <w:r w:rsidRPr="006A463C">
        <w:rPr>
          <w:sz w:val="22"/>
          <w:szCs w:val="22"/>
        </w:rPr>
        <w:t xml:space="preserve">, </w:t>
      </w:r>
      <w:r>
        <w:rPr>
          <w:sz w:val="22"/>
          <w:szCs w:val="22"/>
        </w:rPr>
        <w:t>puis adapter les noms des fichiers importés ainsi que les noms des fonctions avec les vôtres (attention les _ ne sont pas acceptés dans un import !).</w:t>
      </w:r>
    </w:p>
    <w:p w14:paraId="1D00FD23" w14:textId="586C093B" w:rsidR="00AE46AB" w:rsidRDefault="00AE46AB" w:rsidP="00AE46AB">
      <w:pPr>
        <w:pStyle w:val="Default"/>
        <w:spacing w:before="120"/>
        <w:ind w:firstLine="142"/>
        <w:rPr>
          <w:sz w:val="22"/>
          <w:szCs w:val="22"/>
        </w:rPr>
      </w:pPr>
      <w:r>
        <w:rPr>
          <w:sz w:val="22"/>
          <w:szCs w:val="22"/>
        </w:rPr>
        <w:t>Exécuter ce fichier, et indiquer quel est le gain en pourcentage de temps avec l’algorithme d’</w:t>
      </w:r>
      <w:proofErr w:type="spellStart"/>
      <w:r>
        <w:rPr>
          <w:sz w:val="22"/>
          <w:szCs w:val="22"/>
        </w:rPr>
        <w:t>Horspool</w:t>
      </w:r>
      <w:proofErr w:type="spellEnd"/>
      <w:r>
        <w:rPr>
          <w:sz w:val="22"/>
          <w:szCs w:val="22"/>
        </w:rPr>
        <w:t> ?</w:t>
      </w:r>
    </w:p>
    <w:p w14:paraId="43AB10A6" w14:textId="09D9FF82" w:rsidR="00AE46AB" w:rsidRPr="00AE46AB" w:rsidRDefault="00AE46AB" w:rsidP="00AE46AB">
      <w:pPr>
        <w:pStyle w:val="Default"/>
        <w:spacing w:before="120"/>
        <w:ind w:firstLine="142"/>
        <w:rPr>
          <w:sz w:val="22"/>
          <w:szCs w:val="22"/>
          <w:lang w:val="en-US"/>
        </w:rPr>
      </w:pPr>
      <w:r>
        <w:rPr>
          <w:sz w:val="22"/>
          <w:szCs w:val="22"/>
        </w:rPr>
        <w:tab/>
      </w:r>
      <w:r w:rsidRPr="00AE46AB">
        <w:rPr>
          <w:sz w:val="22"/>
          <w:szCs w:val="22"/>
          <w:lang w:val="en-US"/>
        </w:rPr>
        <w:t>Gain</w:t>
      </w:r>
      <w:r>
        <w:rPr>
          <w:sz w:val="22"/>
          <w:szCs w:val="22"/>
          <w:lang w:val="en-US"/>
        </w:rPr>
        <w:t xml:space="preserve"> = </w:t>
      </w:r>
      <w:r w:rsidR="008A1F1A">
        <w:rPr>
          <w:color w:val="auto"/>
          <w:sz w:val="22"/>
          <w:szCs w:val="22"/>
          <w:lang w:val="en-US"/>
        </w:rPr>
        <w:t>……………………</w:t>
      </w:r>
      <w:proofErr w:type="gramStart"/>
      <w:r w:rsidR="008A1F1A">
        <w:rPr>
          <w:color w:val="auto"/>
          <w:sz w:val="22"/>
          <w:szCs w:val="22"/>
          <w:lang w:val="en-US"/>
        </w:rPr>
        <w:t>…..</w:t>
      </w:r>
      <w:proofErr w:type="gramEnd"/>
      <w:r w:rsidR="008A1F1A">
        <w:rPr>
          <w:color w:val="auto"/>
          <w:sz w:val="22"/>
          <w:szCs w:val="22"/>
          <w:lang w:val="en-US"/>
        </w:rPr>
        <w:t xml:space="preserve"> %</w:t>
      </w:r>
    </w:p>
    <w:p w14:paraId="7B2D8964" w14:textId="77777777" w:rsidR="00AE46AB" w:rsidRPr="00AE46AB" w:rsidRDefault="00AE46AB" w:rsidP="00E16BF6">
      <w:pPr>
        <w:shd w:val="clear" w:color="auto" w:fill="FFFFFF"/>
        <w:spacing w:before="120" w:after="0"/>
        <w:ind w:left="284" w:firstLine="0"/>
        <w:rPr>
          <w:rFonts w:ascii="Calibri" w:hAnsi="Calibri" w:cs="Calibri"/>
          <w:color w:val="000000"/>
          <w:szCs w:val="22"/>
          <w:lang w:val="en-US"/>
        </w:rPr>
      </w:pPr>
    </w:p>
    <w:sectPr w:rsidR="00AE46AB" w:rsidRPr="00AE46AB" w:rsidSect="00203D3E">
      <w:headerReference w:type="default" r:id="rId10"/>
      <w:pgSz w:w="11900" w:h="16840"/>
      <w:pgMar w:top="567" w:right="567" w:bottom="851" w:left="567" w:header="430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DDED2" w14:textId="77777777" w:rsidR="00E81555" w:rsidRDefault="00E81555" w:rsidP="00C2641B">
      <w:r>
        <w:separator/>
      </w:r>
    </w:p>
  </w:endnote>
  <w:endnote w:type="continuationSeparator" w:id="0">
    <w:p w14:paraId="05279A50" w14:textId="77777777" w:rsidR="00E81555" w:rsidRDefault="00E81555" w:rsidP="00C26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MSY9">
    <w:altName w:val="Cambria"/>
    <w:panose1 w:val="00000000000000000000"/>
    <w:charset w:val="00"/>
    <w:family w:val="roman"/>
    <w:notTrueType/>
    <w:pitch w:val="default"/>
  </w:font>
  <w:font w:name="SFSS0900">
    <w:altName w:val="Cambria"/>
    <w:panose1 w:val="00000000000000000000"/>
    <w:charset w:val="00"/>
    <w:family w:val="roman"/>
    <w:notTrueType/>
    <w:pitch w:val="default"/>
  </w:font>
  <w:font w:name="CMMI9">
    <w:altName w:val="Cambria"/>
    <w:panose1 w:val="00000000000000000000"/>
    <w:charset w:val="00"/>
    <w:family w:val="roman"/>
    <w:notTrueType/>
    <w:pitch w:val="default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5828166"/>
      <w:docPartObj>
        <w:docPartGallery w:val="Page Numbers (Bottom of Page)"/>
        <w:docPartUnique/>
      </w:docPartObj>
    </w:sdtPr>
    <w:sdtEndPr/>
    <w:sdtContent>
      <w:p w14:paraId="2E619C02" w14:textId="77777777" w:rsidR="00B95A51" w:rsidRPr="00842DE1" w:rsidRDefault="00B95A51" w:rsidP="00884160">
        <w:pPr>
          <w:pStyle w:val="Pieddepage"/>
          <w:tabs>
            <w:tab w:val="clear" w:pos="9406"/>
            <w:tab w:val="right" w:pos="10773"/>
          </w:tabs>
        </w:pPr>
        <w:r>
          <w:rPr>
            <w:color w:val="FF0000"/>
          </w:rPr>
          <w:t xml:space="preserve">NSI </w:t>
        </w:r>
        <w:r>
          <w:t>– TD – Recherche textuelle (Algorithmes de Boyer Moore</w:t>
        </w:r>
        <w:r w:rsidRPr="00881424">
          <w:t xml:space="preserve"> </w:t>
        </w:r>
        <w:proofErr w:type="spellStart"/>
        <w:r>
          <w:t>Horspool</w:t>
        </w:r>
        <w:proofErr w:type="spellEnd"/>
        <w:r>
          <w:t>)</w:t>
        </w:r>
        <w:r>
          <w:tab/>
          <w:t xml:space="preserve">Page </w:t>
        </w:r>
        <w:r w:rsidR="00C94C8A">
          <w:fldChar w:fldCharType="begin"/>
        </w:r>
        <w:r w:rsidR="00C94C8A">
          <w:instrText xml:space="preserve"> PAGE   \* MERGEFORMAT </w:instrText>
        </w:r>
        <w:r w:rsidR="00C94C8A">
          <w:fldChar w:fldCharType="separate"/>
        </w:r>
        <w:r w:rsidR="000424F1">
          <w:rPr>
            <w:noProof/>
          </w:rPr>
          <w:t>2</w:t>
        </w:r>
        <w:r w:rsidR="00C94C8A">
          <w:rPr>
            <w:noProof/>
          </w:rPr>
          <w:fldChar w:fldCharType="end"/>
        </w:r>
        <w:r>
          <w:t>/</w:t>
        </w:r>
        <w:fldSimple w:instr=" NUMPAGES   \* MERGEFORMAT ">
          <w:r w:rsidR="000424F1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2EDCE" w14:textId="77777777" w:rsidR="00E81555" w:rsidRDefault="00E81555" w:rsidP="00C2641B">
      <w:r>
        <w:separator/>
      </w:r>
    </w:p>
  </w:footnote>
  <w:footnote w:type="continuationSeparator" w:id="0">
    <w:p w14:paraId="7AD99293" w14:textId="77777777" w:rsidR="00E81555" w:rsidRDefault="00E81555" w:rsidP="00C26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au3"/>
      <w:tblW w:w="10840" w:type="dxa"/>
      <w:tblBorders>
        <w:top w:val="single" w:sz="8" w:space="0" w:color="1F497D" w:themeColor="text2"/>
        <w:left w:val="single" w:sz="8" w:space="0" w:color="1F497D" w:themeColor="text2"/>
        <w:bottom w:val="single" w:sz="8" w:space="0" w:color="1F497D" w:themeColor="text2"/>
        <w:right w:val="single" w:sz="8" w:space="0" w:color="1F497D" w:themeColor="text2"/>
        <w:insideH w:val="single" w:sz="8" w:space="0" w:color="1F497D" w:themeColor="text2"/>
        <w:insideV w:val="single" w:sz="8" w:space="0" w:color="1F497D" w:themeColor="text2"/>
      </w:tblBorders>
      <w:tblLook w:val="0000" w:firstRow="0" w:lastRow="0" w:firstColumn="0" w:lastColumn="0" w:noHBand="0" w:noVBand="0"/>
    </w:tblPr>
    <w:tblGrid>
      <w:gridCol w:w="1040"/>
      <w:gridCol w:w="8788"/>
      <w:gridCol w:w="1012"/>
    </w:tblGrid>
    <w:tr w:rsidR="00B95A51" w:rsidRPr="00340165" w14:paraId="10D905CA" w14:textId="77777777" w:rsidTr="004F34C6">
      <w:trPr>
        <w:trHeight w:val="838"/>
        <w:tblHeader/>
      </w:trPr>
      <w:tc>
        <w:tcPr>
          <w:tcW w:w="1040" w:type="dxa"/>
          <w:vAlign w:val="center"/>
        </w:tcPr>
        <w:p w14:paraId="24A46FA9" w14:textId="77777777" w:rsidR="00B95A51" w:rsidRPr="00A742AF" w:rsidRDefault="00B95A51" w:rsidP="00A742AF">
          <w:pPr>
            <w:spacing w:after="0"/>
            <w:ind w:firstLine="0"/>
            <w:jc w:val="center"/>
            <w:rPr>
              <w:b/>
              <w:i/>
              <w:color w:val="1F497D" w:themeColor="text2"/>
              <w:sz w:val="20"/>
            </w:rPr>
          </w:pPr>
          <w:r w:rsidRPr="00BE1C50">
            <w:rPr>
              <w:rFonts w:ascii="Berlin Sans FB Demi" w:hAnsi="Berlin Sans FB Demi"/>
              <w:b/>
              <w:color w:val="1F497D" w:themeColor="text2"/>
              <w:sz w:val="56"/>
              <w:szCs w:val="20"/>
              <w:lang w:eastAsia="fr-FR"/>
            </w:rPr>
            <w:t>NSI</w:t>
          </w:r>
        </w:p>
      </w:tc>
      <w:tc>
        <w:tcPr>
          <w:tcW w:w="8788" w:type="dxa"/>
          <w:vAlign w:val="center"/>
        </w:tcPr>
        <w:p w14:paraId="6A956FF9" w14:textId="77777777" w:rsidR="00654FD8" w:rsidRDefault="00654FD8" w:rsidP="00654FD8">
          <w:pPr>
            <w:spacing w:before="40" w:after="0"/>
            <w:ind w:right="114" w:firstLine="0"/>
            <w:jc w:val="center"/>
            <w:rPr>
              <w:i/>
              <w:sz w:val="36"/>
              <w:szCs w:val="36"/>
              <w:lang w:eastAsia="fr-FR"/>
            </w:rPr>
          </w:pPr>
          <w:r>
            <w:rPr>
              <w:b/>
              <w:color w:val="1F497D" w:themeColor="text2"/>
              <w:sz w:val="28"/>
              <w:szCs w:val="10"/>
              <w:lang w:eastAsia="fr-FR"/>
            </w:rPr>
            <w:t>T</w:t>
          </w:r>
          <w:r>
            <w:rPr>
              <w:sz w:val="28"/>
              <w:szCs w:val="10"/>
              <w:lang w:eastAsia="fr-FR"/>
            </w:rPr>
            <w:t xml:space="preserve">ravaux </w:t>
          </w:r>
          <w:r w:rsidRPr="0066720B">
            <w:rPr>
              <w:b/>
              <w:color w:val="1F497D" w:themeColor="text2"/>
              <w:sz w:val="28"/>
              <w:szCs w:val="10"/>
              <w:lang w:eastAsia="fr-FR"/>
            </w:rPr>
            <w:t>D</w:t>
          </w:r>
          <w:r>
            <w:rPr>
              <w:sz w:val="28"/>
              <w:szCs w:val="10"/>
              <w:lang w:eastAsia="fr-FR"/>
            </w:rPr>
            <w:t xml:space="preserve">irigés - </w:t>
          </w:r>
          <w:r w:rsidRPr="00921C6B">
            <w:rPr>
              <w:b/>
              <w:color w:val="1F497D" w:themeColor="text2"/>
              <w:sz w:val="28"/>
              <w:szCs w:val="10"/>
              <w:lang w:eastAsia="fr-FR"/>
            </w:rPr>
            <w:t>R</w:t>
          </w:r>
          <w:r w:rsidRPr="00921C6B">
            <w:rPr>
              <w:sz w:val="28"/>
              <w:szCs w:val="10"/>
              <w:lang w:eastAsia="fr-FR"/>
            </w:rPr>
            <w:t xml:space="preserve">echerche </w:t>
          </w:r>
          <w:r w:rsidRPr="00921C6B">
            <w:rPr>
              <w:b/>
              <w:color w:val="1F497D" w:themeColor="text2"/>
              <w:sz w:val="28"/>
              <w:szCs w:val="10"/>
              <w:lang w:eastAsia="fr-FR"/>
            </w:rPr>
            <w:t>T</w:t>
          </w:r>
          <w:r w:rsidRPr="00921C6B">
            <w:rPr>
              <w:sz w:val="28"/>
              <w:szCs w:val="10"/>
              <w:lang w:eastAsia="fr-FR"/>
            </w:rPr>
            <w:t>extuelle</w:t>
          </w:r>
        </w:p>
        <w:p w14:paraId="1CDA128D" w14:textId="01F58637" w:rsidR="00B95A51" w:rsidRPr="003138EB" w:rsidRDefault="00654FD8" w:rsidP="00654FD8">
          <w:pPr>
            <w:spacing w:before="60" w:after="40"/>
            <w:ind w:right="114" w:firstLine="0"/>
            <w:jc w:val="center"/>
            <w:rPr>
              <w:i/>
              <w:sz w:val="34"/>
              <w:szCs w:val="34"/>
              <w:lang w:eastAsia="fr-FR"/>
            </w:rPr>
          </w:pPr>
          <w:r w:rsidRPr="00010343">
            <w:rPr>
              <w:b/>
              <w:i/>
              <w:iCs/>
              <w:color w:val="1F497D" w:themeColor="text2"/>
              <w:sz w:val="36"/>
              <w:szCs w:val="36"/>
              <w:lang w:eastAsia="fr-FR"/>
            </w:rPr>
            <w:t>A</w:t>
          </w:r>
          <w:r>
            <w:rPr>
              <w:i/>
              <w:sz w:val="36"/>
              <w:szCs w:val="36"/>
              <w:lang w:eastAsia="fr-FR"/>
            </w:rPr>
            <w:t xml:space="preserve">lgorithme de </w:t>
          </w:r>
          <w:proofErr w:type="spellStart"/>
          <w:r w:rsidRPr="00AF7E53">
            <w:rPr>
              <w:b/>
              <w:i/>
              <w:iCs/>
              <w:color w:val="1F497D" w:themeColor="text2"/>
              <w:sz w:val="36"/>
              <w:szCs w:val="36"/>
              <w:lang w:eastAsia="fr-FR"/>
            </w:rPr>
            <w:t>H</w:t>
          </w:r>
          <w:r>
            <w:rPr>
              <w:i/>
              <w:sz w:val="36"/>
              <w:szCs w:val="36"/>
              <w:lang w:eastAsia="fr-FR"/>
            </w:rPr>
            <w:t>orspool</w:t>
          </w:r>
          <w:proofErr w:type="spellEnd"/>
          <w:r>
            <w:rPr>
              <w:i/>
              <w:sz w:val="36"/>
              <w:szCs w:val="36"/>
              <w:lang w:eastAsia="fr-FR"/>
            </w:rPr>
            <w:t xml:space="preserve"> (</w:t>
          </w:r>
          <w:r w:rsidRPr="006075BA">
            <w:rPr>
              <w:b/>
              <w:i/>
              <w:iCs/>
              <w:color w:val="1F497D" w:themeColor="text2"/>
              <w:sz w:val="36"/>
              <w:szCs w:val="36"/>
              <w:lang w:eastAsia="fr-FR"/>
            </w:rPr>
            <w:t>B</w:t>
          </w:r>
          <w:r w:rsidRPr="00AF7E53">
            <w:rPr>
              <w:i/>
              <w:sz w:val="36"/>
              <w:szCs w:val="36"/>
              <w:lang w:eastAsia="fr-FR"/>
            </w:rPr>
            <w:t>oyer</w:t>
          </w:r>
          <w:r w:rsidRPr="006075BA">
            <w:rPr>
              <w:b/>
              <w:i/>
              <w:iCs/>
              <w:color w:val="1F497D" w:themeColor="text2"/>
              <w:sz w:val="36"/>
              <w:szCs w:val="36"/>
              <w:lang w:eastAsia="fr-FR"/>
            </w:rPr>
            <w:t xml:space="preserve"> M</w:t>
          </w:r>
          <w:r w:rsidRPr="00AF7E53">
            <w:rPr>
              <w:i/>
              <w:sz w:val="36"/>
              <w:szCs w:val="36"/>
              <w:lang w:eastAsia="fr-FR"/>
            </w:rPr>
            <w:t>oore</w:t>
          </w:r>
          <w:r w:rsidRPr="00010343">
            <w:rPr>
              <w:b/>
              <w:i/>
              <w:iCs/>
              <w:color w:val="1F497D" w:themeColor="text2"/>
              <w:sz w:val="36"/>
              <w:szCs w:val="36"/>
              <w:lang w:eastAsia="fr-FR"/>
            </w:rPr>
            <w:t xml:space="preserve"> </w:t>
          </w:r>
          <w:proofErr w:type="spellStart"/>
          <w:r w:rsidRPr="00AF7E53">
            <w:rPr>
              <w:b/>
              <w:i/>
              <w:iCs/>
              <w:color w:val="1F497D" w:themeColor="text2"/>
              <w:sz w:val="36"/>
              <w:szCs w:val="36"/>
              <w:lang w:eastAsia="fr-FR"/>
            </w:rPr>
            <w:t>H</w:t>
          </w:r>
          <w:r w:rsidRPr="00AF7E53">
            <w:rPr>
              <w:i/>
              <w:sz w:val="36"/>
              <w:szCs w:val="36"/>
              <w:lang w:eastAsia="fr-FR"/>
            </w:rPr>
            <w:t>orspool</w:t>
          </w:r>
          <w:proofErr w:type="spellEnd"/>
          <w:r w:rsidRPr="00AF7E53">
            <w:rPr>
              <w:i/>
              <w:sz w:val="36"/>
              <w:szCs w:val="36"/>
              <w:lang w:eastAsia="fr-FR"/>
            </w:rPr>
            <w:t>)</w:t>
          </w:r>
        </w:p>
      </w:tc>
      <w:tc>
        <w:tcPr>
          <w:tcW w:w="1012" w:type="dxa"/>
          <w:vAlign w:val="center"/>
        </w:tcPr>
        <w:p w14:paraId="7506618B" w14:textId="77777777" w:rsidR="00B95A51" w:rsidRPr="00EA4066" w:rsidRDefault="00B95A51" w:rsidP="00D0115A">
          <w:pPr>
            <w:spacing w:after="0"/>
            <w:ind w:firstLine="0"/>
            <w:jc w:val="center"/>
            <w:rPr>
              <w:rFonts w:ascii="Ink Free" w:hAnsi="Ink Free"/>
              <w:bCs/>
              <w:sz w:val="28"/>
              <w:szCs w:val="32"/>
            </w:rPr>
          </w:pPr>
          <w:r w:rsidRPr="00BE1C50">
            <w:rPr>
              <w:rFonts w:ascii="Ink Free" w:eastAsia="Calisto MT" w:hAnsi="Ink Free"/>
              <w:bCs/>
              <w:i/>
              <w:color w:val="1F497D" w:themeColor="text2"/>
              <w:sz w:val="28"/>
              <w:szCs w:val="32"/>
            </w:rPr>
            <w:t>Lycée Aragon</w:t>
          </w:r>
        </w:p>
      </w:tc>
    </w:tr>
  </w:tbl>
  <w:p w14:paraId="70BFC642" w14:textId="77777777" w:rsidR="00B95A51" w:rsidRPr="00884160" w:rsidRDefault="00B95A51" w:rsidP="00C2641B">
    <w:pPr>
      <w:pStyle w:val="En-tte"/>
      <w:rPr>
        <w:sz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41161" w14:textId="77777777" w:rsidR="0012421C" w:rsidRPr="00884160" w:rsidRDefault="0012421C" w:rsidP="00C2641B">
    <w:pPr>
      <w:pStyle w:val="En-tte"/>
      <w:rPr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FD7"/>
    <w:multiLevelType w:val="hybridMultilevel"/>
    <w:tmpl w:val="3EF47326"/>
    <w:lvl w:ilvl="0" w:tplc="040C000F">
      <w:start w:val="1"/>
      <w:numFmt w:val="decimal"/>
      <w:lvlText w:val="%1."/>
      <w:lvlJc w:val="lef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1C22D4F"/>
    <w:multiLevelType w:val="hybridMultilevel"/>
    <w:tmpl w:val="EF8C6002"/>
    <w:lvl w:ilvl="0" w:tplc="040C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3CB211E"/>
    <w:multiLevelType w:val="hybridMultilevel"/>
    <w:tmpl w:val="460A7806"/>
    <w:lvl w:ilvl="0" w:tplc="040C000F">
      <w:start w:val="1"/>
      <w:numFmt w:val="decimal"/>
      <w:lvlText w:val="%1."/>
      <w:lvlJc w:val="left"/>
      <w:pPr>
        <w:ind w:left="862" w:hanging="360"/>
      </w:p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066F0388"/>
    <w:multiLevelType w:val="hybridMultilevel"/>
    <w:tmpl w:val="114CFBEC"/>
    <w:lvl w:ilvl="0" w:tplc="040C000F">
      <w:start w:val="1"/>
      <w:numFmt w:val="decimal"/>
      <w:lvlText w:val="%1."/>
      <w:lvlJc w:val="lef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F7B03BE"/>
    <w:multiLevelType w:val="hybridMultilevel"/>
    <w:tmpl w:val="8EEC9ED4"/>
    <w:lvl w:ilvl="0" w:tplc="040C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0FF01A76"/>
    <w:multiLevelType w:val="hybridMultilevel"/>
    <w:tmpl w:val="D0EA25DA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3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6" w15:restartNumberingAfterBreak="0">
    <w:nsid w:val="10374417"/>
    <w:multiLevelType w:val="hybridMultilevel"/>
    <w:tmpl w:val="C27235A8"/>
    <w:lvl w:ilvl="0" w:tplc="040C000F">
      <w:start w:val="1"/>
      <w:numFmt w:val="decimal"/>
      <w:lvlText w:val="%1."/>
      <w:lvlJc w:val="left"/>
      <w:pPr>
        <w:ind w:left="862" w:hanging="360"/>
      </w:p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116E4F5E"/>
    <w:multiLevelType w:val="multilevel"/>
    <w:tmpl w:val="F7FC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9B3DCF"/>
    <w:multiLevelType w:val="hybridMultilevel"/>
    <w:tmpl w:val="C79EA3EA"/>
    <w:lvl w:ilvl="0" w:tplc="040C0001">
      <w:start w:val="1"/>
      <w:numFmt w:val="bullet"/>
      <w:lvlText w:val=""/>
      <w:lvlJc w:val="left"/>
      <w:pPr>
        <w:ind w:left="91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9" w15:restartNumberingAfterBreak="0">
    <w:nsid w:val="19FF0267"/>
    <w:multiLevelType w:val="hybridMultilevel"/>
    <w:tmpl w:val="A4CEE63E"/>
    <w:lvl w:ilvl="0" w:tplc="68F2AD68">
      <w:start w:val="1"/>
      <w:numFmt w:val="decimal"/>
      <w:lvlText w:val="Question %1."/>
      <w:lvlJc w:val="left"/>
      <w:pPr>
        <w:ind w:left="938" w:hanging="360"/>
      </w:pPr>
      <w:rPr>
        <w:rFonts w:ascii="Ink Free" w:hAnsi="Ink Free" w:hint="default"/>
        <w:b/>
        <w:bCs/>
        <w:i w:val="0"/>
        <w:color w:val="943634" w:themeColor="accent2" w:themeShade="BF"/>
        <w:sz w:val="24"/>
        <w:szCs w:val="24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658" w:hanging="360"/>
      </w:pPr>
    </w:lvl>
    <w:lvl w:ilvl="2" w:tplc="040C001B" w:tentative="1">
      <w:start w:val="1"/>
      <w:numFmt w:val="lowerRoman"/>
      <w:lvlText w:val="%3."/>
      <w:lvlJc w:val="right"/>
      <w:pPr>
        <w:ind w:left="2378" w:hanging="180"/>
      </w:pPr>
    </w:lvl>
    <w:lvl w:ilvl="3" w:tplc="040C000F" w:tentative="1">
      <w:start w:val="1"/>
      <w:numFmt w:val="decimal"/>
      <w:lvlText w:val="%4."/>
      <w:lvlJc w:val="left"/>
      <w:pPr>
        <w:ind w:left="3098" w:hanging="360"/>
      </w:pPr>
    </w:lvl>
    <w:lvl w:ilvl="4" w:tplc="040C0019" w:tentative="1">
      <w:start w:val="1"/>
      <w:numFmt w:val="lowerLetter"/>
      <w:lvlText w:val="%5."/>
      <w:lvlJc w:val="left"/>
      <w:pPr>
        <w:ind w:left="3818" w:hanging="360"/>
      </w:pPr>
    </w:lvl>
    <w:lvl w:ilvl="5" w:tplc="040C001B" w:tentative="1">
      <w:start w:val="1"/>
      <w:numFmt w:val="lowerRoman"/>
      <w:lvlText w:val="%6."/>
      <w:lvlJc w:val="right"/>
      <w:pPr>
        <w:ind w:left="4538" w:hanging="180"/>
      </w:pPr>
    </w:lvl>
    <w:lvl w:ilvl="6" w:tplc="040C000F" w:tentative="1">
      <w:start w:val="1"/>
      <w:numFmt w:val="decimal"/>
      <w:lvlText w:val="%7."/>
      <w:lvlJc w:val="left"/>
      <w:pPr>
        <w:ind w:left="5258" w:hanging="360"/>
      </w:pPr>
    </w:lvl>
    <w:lvl w:ilvl="7" w:tplc="040C0019" w:tentative="1">
      <w:start w:val="1"/>
      <w:numFmt w:val="lowerLetter"/>
      <w:lvlText w:val="%8."/>
      <w:lvlJc w:val="left"/>
      <w:pPr>
        <w:ind w:left="5978" w:hanging="360"/>
      </w:pPr>
    </w:lvl>
    <w:lvl w:ilvl="8" w:tplc="040C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0" w15:restartNumberingAfterBreak="0">
    <w:nsid w:val="1C227F92"/>
    <w:multiLevelType w:val="hybridMultilevel"/>
    <w:tmpl w:val="EEA8452E"/>
    <w:lvl w:ilvl="0" w:tplc="040C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1D782D05"/>
    <w:multiLevelType w:val="hybridMultilevel"/>
    <w:tmpl w:val="AA5CFF5C"/>
    <w:lvl w:ilvl="0" w:tplc="040C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1FD312BB"/>
    <w:multiLevelType w:val="hybridMultilevel"/>
    <w:tmpl w:val="F1505532"/>
    <w:lvl w:ilvl="0" w:tplc="040C000F">
      <w:start w:val="1"/>
      <w:numFmt w:val="decimal"/>
      <w:lvlText w:val="%1."/>
      <w:lvlJc w:val="lef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217A70ED"/>
    <w:multiLevelType w:val="multilevel"/>
    <w:tmpl w:val="F74CAE4E"/>
    <w:lvl w:ilvl="0">
      <w:start w:val="1"/>
      <w:numFmt w:val="decimal"/>
      <w:lvlText w:val="Exercice n°%1."/>
      <w:lvlJc w:val="left"/>
      <w:pPr>
        <w:ind w:left="3268" w:hanging="432"/>
      </w:pPr>
      <w:rPr>
        <w:rFonts w:ascii="Ink Free" w:hAnsi="Ink Free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943634" w:themeColor="accent2" w:themeShade="BF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1F497D" w:themeColor="text2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/>
        <w:i/>
        <w:iCs/>
        <w:caps w:val="0"/>
        <w:smallCaps w:val="0"/>
        <w:strike w:val="0"/>
        <w:dstrike w:val="0"/>
        <w:noProof w:val="0"/>
        <w:vanish w:val="0"/>
        <w:color w:val="1F497D" w:themeColor="text2"/>
        <w:spacing w:val="0"/>
        <w:kern w:val="0"/>
        <w:position w:val="0"/>
        <w:sz w:val="22"/>
        <w:szCs w:val="24"/>
        <w:u w:val="none"/>
        <w:effect w:val="none"/>
        <w:vertAlign w:val="baseline"/>
        <w:em w:val="none"/>
        <w:lang w:val="fr-FR"/>
        <w:specVanish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A721917"/>
    <w:multiLevelType w:val="hybridMultilevel"/>
    <w:tmpl w:val="5A7CD230"/>
    <w:lvl w:ilvl="0" w:tplc="040C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2E4253B0"/>
    <w:multiLevelType w:val="hybridMultilevel"/>
    <w:tmpl w:val="B6601332"/>
    <w:lvl w:ilvl="0" w:tplc="040C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2F766B9A"/>
    <w:multiLevelType w:val="multilevel"/>
    <w:tmpl w:val="A37C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7C145E"/>
    <w:multiLevelType w:val="hybridMultilevel"/>
    <w:tmpl w:val="BD58502C"/>
    <w:lvl w:ilvl="0" w:tplc="040C0003">
      <w:start w:val="1"/>
      <w:numFmt w:val="bullet"/>
      <w:lvlText w:val="o"/>
      <w:lvlJc w:val="left"/>
      <w:pPr>
        <w:ind w:left="913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18" w15:restartNumberingAfterBreak="0">
    <w:nsid w:val="32F76B78"/>
    <w:multiLevelType w:val="hybridMultilevel"/>
    <w:tmpl w:val="E9724D96"/>
    <w:lvl w:ilvl="0" w:tplc="DCFA1C52">
      <w:start w:val="1"/>
      <w:numFmt w:val="bullet"/>
      <w:lvlText w:val="-"/>
      <w:lvlJc w:val="left"/>
      <w:pPr>
        <w:ind w:left="3762" w:hanging="360"/>
      </w:pPr>
      <w:rPr>
        <w:rFonts w:ascii="Arial" w:eastAsia="Calisto MT" w:hAnsi="Arial" w:cs="Arial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abstractNum w:abstractNumId="19" w15:restartNumberingAfterBreak="0">
    <w:nsid w:val="33975466"/>
    <w:multiLevelType w:val="hybridMultilevel"/>
    <w:tmpl w:val="F7561F1A"/>
    <w:lvl w:ilvl="0" w:tplc="040C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34E91746"/>
    <w:multiLevelType w:val="multilevel"/>
    <w:tmpl w:val="21D085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378D49E0"/>
    <w:multiLevelType w:val="hybridMultilevel"/>
    <w:tmpl w:val="A926BD6C"/>
    <w:lvl w:ilvl="0" w:tplc="040C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37D22A5B"/>
    <w:multiLevelType w:val="hybridMultilevel"/>
    <w:tmpl w:val="28E2CAF8"/>
    <w:lvl w:ilvl="0" w:tplc="040C0011">
      <w:start w:val="1"/>
      <w:numFmt w:val="decimal"/>
      <w:lvlText w:val="%1)"/>
      <w:lvlJc w:val="left"/>
      <w:pPr>
        <w:ind w:left="862" w:hanging="360"/>
      </w:p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3" w15:restartNumberingAfterBreak="0">
    <w:nsid w:val="38044337"/>
    <w:multiLevelType w:val="hybridMultilevel"/>
    <w:tmpl w:val="BBFADF68"/>
    <w:lvl w:ilvl="0" w:tplc="040C0003">
      <w:start w:val="1"/>
      <w:numFmt w:val="bullet"/>
      <w:lvlText w:val="o"/>
      <w:lvlJc w:val="left"/>
      <w:pPr>
        <w:ind w:left="89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24" w15:restartNumberingAfterBreak="0">
    <w:nsid w:val="390775B8"/>
    <w:multiLevelType w:val="multilevel"/>
    <w:tmpl w:val="675CD412"/>
    <w:lvl w:ilvl="0">
      <w:start w:val="1"/>
      <w:numFmt w:val="decimal"/>
      <w:pStyle w:val="Titre1"/>
      <w:lvlText w:val="%1.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F497D" w:themeColor="text2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1F497D" w:themeColor="text2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/>
        <w:i/>
        <w:iCs/>
        <w:caps w:val="0"/>
        <w:smallCaps w:val="0"/>
        <w:strike w:val="0"/>
        <w:dstrike w:val="0"/>
        <w:noProof w:val="0"/>
        <w:vanish w:val="0"/>
        <w:color w:val="1F497D" w:themeColor="text2"/>
        <w:spacing w:val="0"/>
        <w:kern w:val="0"/>
        <w:position w:val="0"/>
        <w:sz w:val="22"/>
        <w:szCs w:val="24"/>
        <w:u w:val="none"/>
        <w:effect w:val="none"/>
        <w:vertAlign w:val="baseline"/>
        <w:em w:val="none"/>
        <w:lang w:val="fr-FR"/>
        <w:specVanish w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3C8207F2"/>
    <w:multiLevelType w:val="hybridMultilevel"/>
    <w:tmpl w:val="FB744022"/>
    <w:lvl w:ilvl="0" w:tplc="040C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6" w15:restartNumberingAfterBreak="0">
    <w:nsid w:val="40386A80"/>
    <w:multiLevelType w:val="hybridMultilevel"/>
    <w:tmpl w:val="02F4B6B2"/>
    <w:lvl w:ilvl="0" w:tplc="040C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 w15:restartNumberingAfterBreak="0">
    <w:nsid w:val="42101B6C"/>
    <w:multiLevelType w:val="hybridMultilevel"/>
    <w:tmpl w:val="64A43F78"/>
    <w:lvl w:ilvl="0" w:tplc="040C000F">
      <w:start w:val="1"/>
      <w:numFmt w:val="decimal"/>
      <w:lvlText w:val="%1."/>
      <w:lvlJc w:val="left"/>
      <w:pPr>
        <w:ind w:left="862" w:hanging="360"/>
      </w:p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8" w15:restartNumberingAfterBreak="0">
    <w:nsid w:val="439B41B1"/>
    <w:multiLevelType w:val="multilevel"/>
    <w:tmpl w:val="A62C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F1508F"/>
    <w:multiLevelType w:val="hybridMultilevel"/>
    <w:tmpl w:val="9C60B29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324818"/>
    <w:multiLevelType w:val="hybridMultilevel"/>
    <w:tmpl w:val="F314D46C"/>
    <w:lvl w:ilvl="0" w:tplc="9AAC226C">
      <w:start w:val="1"/>
      <w:numFmt w:val="bullet"/>
      <w:lvlText w:val="­"/>
      <w:lvlJc w:val="left"/>
      <w:pPr>
        <w:ind w:left="862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 w15:restartNumberingAfterBreak="0">
    <w:nsid w:val="564E41CE"/>
    <w:multiLevelType w:val="hybridMultilevel"/>
    <w:tmpl w:val="C8A28EB4"/>
    <w:lvl w:ilvl="0" w:tplc="040C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2" w15:restartNumberingAfterBreak="0">
    <w:nsid w:val="56DC031C"/>
    <w:multiLevelType w:val="hybridMultilevel"/>
    <w:tmpl w:val="684EEEA0"/>
    <w:lvl w:ilvl="0" w:tplc="040C000F">
      <w:start w:val="1"/>
      <w:numFmt w:val="decimal"/>
      <w:lvlText w:val="%1."/>
      <w:lvlJc w:val="lef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57273FC4"/>
    <w:multiLevelType w:val="hybridMultilevel"/>
    <w:tmpl w:val="0D42DAE0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3" w:hanging="360"/>
      </w:pPr>
      <w:rPr>
        <w:rFonts w:ascii="Courier New" w:hAnsi="Courier New" w:hint="default"/>
      </w:rPr>
    </w:lvl>
    <w:lvl w:ilvl="2" w:tplc="9AAC226C">
      <w:start w:val="1"/>
      <w:numFmt w:val="bullet"/>
      <w:lvlText w:val="­"/>
      <w:lvlJc w:val="left"/>
      <w:pPr>
        <w:ind w:left="2933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34" w15:restartNumberingAfterBreak="0">
    <w:nsid w:val="5D6E120B"/>
    <w:multiLevelType w:val="hybridMultilevel"/>
    <w:tmpl w:val="AD46C33C"/>
    <w:lvl w:ilvl="0" w:tplc="040C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5" w15:restartNumberingAfterBreak="0">
    <w:nsid w:val="62C1486E"/>
    <w:multiLevelType w:val="hybridMultilevel"/>
    <w:tmpl w:val="AF106CA6"/>
    <w:lvl w:ilvl="0" w:tplc="9AAC226C">
      <w:start w:val="1"/>
      <w:numFmt w:val="bullet"/>
      <w:lvlText w:val="­"/>
      <w:lvlJc w:val="left"/>
      <w:pPr>
        <w:ind w:left="862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6" w15:restartNumberingAfterBreak="0">
    <w:nsid w:val="63EB0A59"/>
    <w:multiLevelType w:val="hybridMultilevel"/>
    <w:tmpl w:val="7932EAFA"/>
    <w:lvl w:ilvl="0" w:tplc="30CA191E">
      <w:start w:val="1"/>
      <w:numFmt w:val="decimal"/>
      <w:lvlText w:val="%1."/>
      <w:lvlJc w:val="left"/>
      <w:pPr>
        <w:ind w:left="578" w:hanging="360"/>
      </w:pPr>
      <w:rPr>
        <w:rFonts w:ascii="Arial" w:hAnsi="Arial" w:cs="Arial"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298" w:hanging="360"/>
      </w:pPr>
    </w:lvl>
    <w:lvl w:ilvl="2" w:tplc="040C001B" w:tentative="1">
      <w:start w:val="1"/>
      <w:numFmt w:val="lowerRoman"/>
      <w:lvlText w:val="%3."/>
      <w:lvlJc w:val="right"/>
      <w:pPr>
        <w:ind w:left="2018" w:hanging="180"/>
      </w:pPr>
    </w:lvl>
    <w:lvl w:ilvl="3" w:tplc="040C000F" w:tentative="1">
      <w:start w:val="1"/>
      <w:numFmt w:val="decimal"/>
      <w:lvlText w:val="%4."/>
      <w:lvlJc w:val="left"/>
      <w:pPr>
        <w:ind w:left="2738" w:hanging="360"/>
      </w:pPr>
    </w:lvl>
    <w:lvl w:ilvl="4" w:tplc="040C0019" w:tentative="1">
      <w:start w:val="1"/>
      <w:numFmt w:val="lowerLetter"/>
      <w:lvlText w:val="%5."/>
      <w:lvlJc w:val="left"/>
      <w:pPr>
        <w:ind w:left="3458" w:hanging="360"/>
      </w:pPr>
    </w:lvl>
    <w:lvl w:ilvl="5" w:tplc="040C001B" w:tentative="1">
      <w:start w:val="1"/>
      <w:numFmt w:val="lowerRoman"/>
      <w:lvlText w:val="%6."/>
      <w:lvlJc w:val="right"/>
      <w:pPr>
        <w:ind w:left="4178" w:hanging="180"/>
      </w:pPr>
    </w:lvl>
    <w:lvl w:ilvl="6" w:tplc="040C000F" w:tentative="1">
      <w:start w:val="1"/>
      <w:numFmt w:val="decimal"/>
      <w:lvlText w:val="%7."/>
      <w:lvlJc w:val="left"/>
      <w:pPr>
        <w:ind w:left="4898" w:hanging="360"/>
      </w:pPr>
    </w:lvl>
    <w:lvl w:ilvl="7" w:tplc="040C0019" w:tentative="1">
      <w:start w:val="1"/>
      <w:numFmt w:val="lowerLetter"/>
      <w:lvlText w:val="%8."/>
      <w:lvlJc w:val="left"/>
      <w:pPr>
        <w:ind w:left="5618" w:hanging="360"/>
      </w:pPr>
    </w:lvl>
    <w:lvl w:ilvl="8" w:tplc="040C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7" w15:restartNumberingAfterBreak="0">
    <w:nsid w:val="65803E5F"/>
    <w:multiLevelType w:val="hybridMultilevel"/>
    <w:tmpl w:val="9B082E34"/>
    <w:lvl w:ilvl="0" w:tplc="040C000F">
      <w:start w:val="1"/>
      <w:numFmt w:val="decimal"/>
      <w:lvlText w:val="%1."/>
      <w:lvlJc w:val="lef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 w15:restartNumberingAfterBreak="0">
    <w:nsid w:val="6A784007"/>
    <w:multiLevelType w:val="hybridMultilevel"/>
    <w:tmpl w:val="3ECA5736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3" w:hanging="360"/>
      </w:pPr>
      <w:rPr>
        <w:rFonts w:ascii="Courier New" w:hAnsi="Courier New" w:hint="default"/>
      </w:rPr>
    </w:lvl>
    <w:lvl w:ilvl="2" w:tplc="9AAC226C">
      <w:start w:val="1"/>
      <w:numFmt w:val="bullet"/>
      <w:lvlText w:val="­"/>
      <w:lvlJc w:val="left"/>
      <w:pPr>
        <w:ind w:left="2933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6"/>
  </w:num>
  <w:num w:numId="3">
    <w:abstractNumId w:val="20"/>
  </w:num>
  <w:num w:numId="4">
    <w:abstractNumId w:val="15"/>
  </w:num>
  <w:num w:numId="5">
    <w:abstractNumId w:val="16"/>
  </w:num>
  <w:num w:numId="6">
    <w:abstractNumId w:val="8"/>
  </w:num>
  <w:num w:numId="7">
    <w:abstractNumId w:val="17"/>
  </w:num>
  <w:num w:numId="8">
    <w:abstractNumId w:val="14"/>
  </w:num>
  <w:num w:numId="9">
    <w:abstractNumId w:val="7"/>
  </w:num>
  <w:num w:numId="10">
    <w:abstractNumId w:val="5"/>
  </w:num>
  <w:num w:numId="11">
    <w:abstractNumId w:val="33"/>
  </w:num>
  <w:num w:numId="12">
    <w:abstractNumId w:val="38"/>
  </w:num>
  <w:num w:numId="13">
    <w:abstractNumId w:val="19"/>
  </w:num>
  <w:num w:numId="14">
    <w:abstractNumId w:val="10"/>
  </w:num>
  <w:num w:numId="15">
    <w:abstractNumId w:val="27"/>
  </w:num>
  <w:num w:numId="16">
    <w:abstractNumId w:val="29"/>
  </w:num>
  <w:num w:numId="17">
    <w:abstractNumId w:val="6"/>
  </w:num>
  <w:num w:numId="18">
    <w:abstractNumId w:val="3"/>
  </w:num>
  <w:num w:numId="19">
    <w:abstractNumId w:val="32"/>
  </w:num>
  <w:num w:numId="20">
    <w:abstractNumId w:val="0"/>
  </w:num>
  <w:num w:numId="21">
    <w:abstractNumId w:val="12"/>
  </w:num>
  <w:num w:numId="22">
    <w:abstractNumId w:val="37"/>
  </w:num>
  <w:num w:numId="23">
    <w:abstractNumId w:val="24"/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</w:num>
  <w:num w:numId="26">
    <w:abstractNumId w:val="4"/>
  </w:num>
  <w:num w:numId="27">
    <w:abstractNumId w:val="21"/>
  </w:num>
  <w:num w:numId="28">
    <w:abstractNumId w:val="11"/>
  </w:num>
  <w:num w:numId="29">
    <w:abstractNumId w:val="34"/>
  </w:num>
  <w:num w:numId="30">
    <w:abstractNumId w:val="31"/>
  </w:num>
  <w:num w:numId="31">
    <w:abstractNumId w:val="30"/>
  </w:num>
  <w:num w:numId="32">
    <w:abstractNumId w:val="24"/>
  </w:num>
  <w:num w:numId="33">
    <w:abstractNumId w:val="24"/>
  </w:num>
  <w:num w:numId="34">
    <w:abstractNumId w:val="35"/>
  </w:num>
  <w:num w:numId="35">
    <w:abstractNumId w:val="28"/>
  </w:num>
  <w:num w:numId="36">
    <w:abstractNumId w:val="1"/>
  </w:num>
  <w:num w:numId="37">
    <w:abstractNumId w:val="24"/>
  </w:num>
  <w:num w:numId="38">
    <w:abstractNumId w:val="24"/>
  </w:num>
  <w:num w:numId="39">
    <w:abstractNumId w:val="2"/>
  </w:num>
  <w:num w:numId="40">
    <w:abstractNumId w:val="36"/>
  </w:num>
  <w:num w:numId="41">
    <w:abstractNumId w:val="9"/>
  </w:num>
  <w:num w:numId="42">
    <w:abstractNumId w:val="25"/>
  </w:num>
  <w:num w:numId="43">
    <w:abstractNumId w:val="18"/>
  </w:num>
  <w:num w:numId="44">
    <w:abstractNumId w:val="13"/>
  </w:num>
  <w:num w:numId="45">
    <w:abstractNumId w:val="22"/>
  </w:num>
  <w:num w:numId="46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embedSystemFonts/>
  <w:proofState w:spelling="clean" w:grammar="clean"/>
  <w:attachedTemplate r:id="rId1"/>
  <w:defaultTabStop w:val="708"/>
  <w:hyphenationZone w:val="425"/>
  <w:drawingGridHorizontalSpacing w:val="57"/>
  <w:drawingGridVerticalSpacing w:val="57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E6B"/>
    <w:rsid w:val="000014C3"/>
    <w:rsid w:val="00002A27"/>
    <w:rsid w:val="00002B01"/>
    <w:rsid w:val="000045C3"/>
    <w:rsid w:val="00005B39"/>
    <w:rsid w:val="00005E8E"/>
    <w:rsid w:val="00010343"/>
    <w:rsid w:val="00012797"/>
    <w:rsid w:val="00013B18"/>
    <w:rsid w:val="00015785"/>
    <w:rsid w:val="0001613D"/>
    <w:rsid w:val="000177B6"/>
    <w:rsid w:val="00017FCD"/>
    <w:rsid w:val="00020215"/>
    <w:rsid w:val="00020D19"/>
    <w:rsid w:val="000218FA"/>
    <w:rsid w:val="00021D34"/>
    <w:rsid w:val="000220FB"/>
    <w:rsid w:val="00025F24"/>
    <w:rsid w:val="00026EEA"/>
    <w:rsid w:val="000275DA"/>
    <w:rsid w:val="000315E0"/>
    <w:rsid w:val="00035702"/>
    <w:rsid w:val="0004007B"/>
    <w:rsid w:val="00040892"/>
    <w:rsid w:val="000424F1"/>
    <w:rsid w:val="00053BFD"/>
    <w:rsid w:val="00053E23"/>
    <w:rsid w:val="00054A30"/>
    <w:rsid w:val="00057CC9"/>
    <w:rsid w:val="0006012B"/>
    <w:rsid w:val="00060528"/>
    <w:rsid w:val="00063151"/>
    <w:rsid w:val="00064066"/>
    <w:rsid w:val="00064A52"/>
    <w:rsid w:val="000652AF"/>
    <w:rsid w:val="00067685"/>
    <w:rsid w:val="00067D3D"/>
    <w:rsid w:val="000718F6"/>
    <w:rsid w:val="00073E70"/>
    <w:rsid w:val="00075CAF"/>
    <w:rsid w:val="0007756F"/>
    <w:rsid w:val="00080976"/>
    <w:rsid w:val="00087DC5"/>
    <w:rsid w:val="00090911"/>
    <w:rsid w:val="00090BF7"/>
    <w:rsid w:val="00092A34"/>
    <w:rsid w:val="00094187"/>
    <w:rsid w:val="00094467"/>
    <w:rsid w:val="000951FD"/>
    <w:rsid w:val="0009639F"/>
    <w:rsid w:val="00096809"/>
    <w:rsid w:val="00097018"/>
    <w:rsid w:val="000974B7"/>
    <w:rsid w:val="000A1077"/>
    <w:rsid w:val="000A2DF5"/>
    <w:rsid w:val="000A4BBD"/>
    <w:rsid w:val="000A4D31"/>
    <w:rsid w:val="000A5C45"/>
    <w:rsid w:val="000A69B9"/>
    <w:rsid w:val="000A747E"/>
    <w:rsid w:val="000B092C"/>
    <w:rsid w:val="000B1428"/>
    <w:rsid w:val="000B3A6E"/>
    <w:rsid w:val="000B4217"/>
    <w:rsid w:val="000B7540"/>
    <w:rsid w:val="000B79DE"/>
    <w:rsid w:val="000B7ED1"/>
    <w:rsid w:val="000C03EF"/>
    <w:rsid w:val="000C05B6"/>
    <w:rsid w:val="000C1C58"/>
    <w:rsid w:val="000C2400"/>
    <w:rsid w:val="000C37DC"/>
    <w:rsid w:val="000C4A65"/>
    <w:rsid w:val="000C53E3"/>
    <w:rsid w:val="000C6526"/>
    <w:rsid w:val="000C6F79"/>
    <w:rsid w:val="000D06D2"/>
    <w:rsid w:val="000D1819"/>
    <w:rsid w:val="000D3396"/>
    <w:rsid w:val="000D432E"/>
    <w:rsid w:val="000D5213"/>
    <w:rsid w:val="000D527A"/>
    <w:rsid w:val="000E63BB"/>
    <w:rsid w:val="000F02CB"/>
    <w:rsid w:val="000F0F94"/>
    <w:rsid w:val="000F1A12"/>
    <w:rsid w:val="000F35B6"/>
    <w:rsid w:val="000F58B0"/>
    <w:rsid w:val="000F7DC9"/>
    <w:rsid w:val="001021C4"/>
    <w:rsid w:val="001037C2"/>
    <w:rsid w:val="00105A5A"/>
    <w:rsid w:val="00106D44"/>
    <w:rsid w:val="00107C0C"/>
    <w:rsid w:val="0011135A"/>
    <w:rsid w:val="00111466"/>
    <w:rsid w:val="001125FE"/>
    <w:rsid w:val="001127C8"/>
    <w:rsid w:val="0011597D"/>
    <w:rsid w:val="0012055C"/>
    <w:rsid w:val="001229EB"/>
    <w:rsid w:val="00123C38"/>
    <w:rsid w:val="0012421C"/>
    <w:rsid w:val="0012423E"/>
    <w:rsid w:val="00125221"/>
    <w:rsid w:val="0012560F"/>
    <w:rsid w:val="00125CF0"/>
    <w:rsid w:val="00126880"/>
    <w:rsid w:val="001275F5"/>
    <w:rsid w:val="0013055E"/>
    <w:rsid w:val="001316B4"/>
    <w:rsid w:val="001317C5"/>
    <w:rsid w:val="00132A47"/>
    <w:rsid w:val="00134E60"/>
    <w:rsid w:val="00136D45"/>
    <w:rsid w:val="001370C0"/>
    <w:rsid w:val="00141650"/>
    <w:rsid w:val="00143FF2"/>
    <w:rsid w:val="00144850"/>
    <w:rsid w:val="00144C73"/>
    <w:rsid w:val="00145265"/>
    <w:rsid w:val="00150B2E"/>
    <w:rsid w:val="00152D6E"/>
    <w:rsid w:val="001613B1"/>
    <w:rsid w:val="00161F31"/>
    <w:rsid w:val="00163BDF"/>
    <w:rsid w:val="0016411F"/>
    <w:rsid w:val="00164D7C"/>
    <w:rsid w:val="00164E77"/>
    <w:rsid w:val="00165E15"/>
    <w:rsid w:val="001663E2"/>
    <w:rsid w:val="00166C23"/>
    <w:rsid w:val="00166D0F"/>
    <w:rsid w:val="00166DE9"/>
    <w:rsid w:val="00166EC0"/>
    <w:rsid w:val="00167313"/>
    <w:rsid w:val="00167975"/>
    <w:rsid w:val="001719AC"/>
    <w:rsid w:val="0017310D"/>
    <w:rsid w:val="00173B13"/>
    <w:rsid w:val="0017486C"/>
    <w:rsid w:val="00175578"/>
    <w:rsid w:val="0017561A"/>
    <w:rsid w:val="001760D3"/>
    <w:rsid w:val="00177259"/>
    <w:rsid w:val="00177B54"/>
    <w:rsid w:val="001813F6"/>
    <w:rsid w:val="00182286"/>
    <w:rsid w:val="00183439"/>
    <w:rsid w:val="0018597B"/>
    <w:rsid w:val="00185F80"/>
    <w:rsid w:val="00187000"/>
    <w:rsid w:val="0018766C"/>
    <w:rsid w:val="00190D92"/>
    <w:rsid w:val="00192D66"/>
    <w:rsid w:val="0019314E"/>
    <w:rsid w:val="00194552"/>
    <w:rsid w:val="0019674E"/>
    <w:rsid w:val="001972C3"/>
    <w:rsid w:val="001979BB"/>
    <w:rsid w:val="001A05A7"/>
    <w:rsid w:val="001A07C4"/>
    <w:rsid w:val="001A3A5C"/>
    <w:rsid w:val="001A55B1"/>
    <w:rsid w:val="001A58D5"/>
    <w:rsid w:val="001A77E3"/>
    <w:rsid w:val="001A7DA9"/>
    <w:rsid w:val="001B2279"/>
    <w:rsid w:val="001B287E"/>
    <w:rsid w:val="001B37A6"/>
    <w:rsid w:val="001B5910"/>
    <w:rsid w:val="001B5F88"/>
    <w:rsid w:val="001B726F"/>
    <w:rsid w:val="001B7633"/>
    <w:rsid w:val="001C099D"/>
    <w:rsid w:val="001C0F99"/>
    <w:rsid w:val="001C2294"/>
    <w:rsid w:val="001C2391"/>
    <w:rsid w:val="001C6936"/>
    <w:rsid w:val="001D029E"/>
    <w:rsid w:val="001D0EC7"/>
    <w:rsid w:val="001D0FC2"/>
    <w:rsid w:val="001D1A4B"/>
    <w:rsid w:val="001D2F7A"/>
    <w:rsid w:val="001D3766"/>
    <w:rsid w:val="001D37F7"/>
    <w:rsid w:val="001D4E8A"/>
    <w:rsid w:val="001D74AB"/>
    <w:rsid w:val="001E31AA"/>
    <w:rsid w:val="001E3989"/>
    <w:rsid w:val="001E4904"/>
    <w:rsid w:val="001E4C10"/>
    <w:rsid w:val="001E6118"/>
    <w:rsid w:val="001E78C4"/>
    <w:rsid w:val="001F0477"/>
    <w:rsid w:val="001F098A"/>
    <w:rsid w:val="001F0A39"/>
    <w:rsid w:val="001F14FB"/>
    <w:rsid w:val="001F1C77"/>
    <w:rsid w:val="001F2525"/>
    <w:rsid w:val="001F4FDE"/>
    <w:rsid w:val="001F5DA7"/>
    <w:rsid w:val="001F76E0"/>
    <w:rsid w:val="001F7E33"/>
    <w:rsid w:val="0020104C"/>
    <w:rsid w:val="00201FBA"/>
    <w:rsid w:val="00203D3E"/>
    <w:rsid w:val="0020601B"/>
    <w:rsid w:val="002114CF"/>
    <w:rsid w:val="002123C8"/>
    <w:rsid w:val="00214764"/>
    <w:rsid w:val="00215FD2"/>
    <w:rsid w:val="00220275"/>
    <w:rsid w:val="00221FBA"/>
    <w:rsid w:val="00225FBE"/>
    <w:rsid w:val="00232008"/>
    <w:rsid w:val="002330C9"/>
    <w:rsid w:val="0023463C"/>
    <w:rsid w:val="0023578E"/>
    <w:rsid w:val="0023637E"/>
    <w:rsid w:val="00240B49"/>
    <w:rsid w:val="00240EB2"/>
    <w:rsid w:val="00241222"/>
    <w:rsid w:val="00241E77"/>
    <w:rsid w:val="002429BD"/>
    <w:rsid w:val="00243588"/>
    <w:rsid w:val="002435D4"/>
    <w:rsid w:val="00244905"/>
    <w:rsid w:val="002461D2"/>
    <w:rsid w:val="00247C9C"/>
    <w:rsid w:val="00252076"/>
    <w:rsid w:val="002529AA"/>
    <w:rsid w:val="002564ED"/>
    <w:rsid w:val="00264DA4"/>
    <w:rsid w:val="002657CC"/>
    <w:rsid w:val="00265D9A"/>
    <w:rsid w:val="00266F06"/>
    <w:rsid w:val="002702A7"/>
    <w:rsid w:val="0027056A"/>
    <w:rsid w:val="00271290"/>
    <w:rsid w:val="0027464F"/>
    <w:rsid w:val="00274C42"/>
    <w:rsid w:val="0027543F"/>
    <w:rsid w:val="002756B3"/>
    <w:rsid w:val="00281233"/>
    <w:rsid w:val="00281267"/>
    <w:rsid w:val="00281F10"/>
    <w:rsid w:val="002824B2"/>
    <w:rsid w:val="0028614C"/>
    <w:rsid w:val="00286C5A"/>
    <w:rsid w:val="00290030"/>
    <w:rsid w:val="002905E5"/>
    <w:rsid w:val="0029075D"/>
    <w:rsid w:val="002926CB"/>
    <w:rsid w:val="00293B81"/>
    <w:rsid w:val="00293F59"/>
    <w:rsid w:val="0029422A"/>
    <w:rsid w:val="002942C1"/>
    <w:rsid w:val="00294E50"/>
    <w:rsid w:val="00295F6B"/>
    <w:rsid w:val="00296176"/>
    <w:rsid w:val="00296834"/>
    <w:rsid w:val="00296B9B"/>
    <w:rsid w:val="0029744A"/>
    <w:rsid w:val="002A0716"/>
    <w:rsid w:val="002A381C"/>
    <w:rsid w:val="002A4444"/>
    <w:rsid w:val="002A4C67"/>
    <w:rsid w:val="002A6190"/>
    <w:rsid w:val="002A740D"/>
    <w:rsid w:val="002B11F8"/>
    <w:rsid w:val="002B1486"/>
    <w:rsid w:val="002B3682"/>
    <w:rsid w:val="002B3C23"/>
    <w:rsid w:val="002B53F9"/>
    <w:rsid w:val="002B7795"/>
    <w:rsid w:val="002C19F1"/>
    <w:rsid w:val="002D0E80"/>
    <w:rsid w:val="002D322F"/>
    <w:rsid w:val="002D6830"/>
    <w:rsid w:val="002D6B5D"/>
    <w:rsid w:val="002D7002"/>
    <w:rsid w:val="002E19C4"/>
    <w:rsid w:val="002E1DD1"/>
    <w:rsid w:val="002E2ECB"/>
    <w:rsid w:val="002E392B"/>
    <w:rsid w:val="002E3A59"/>
    <w:rsid w:val="002F16DA"/>
    <w:rsid w:val="002F3D91"/>
    <w:rsid w:val="002F49A0"/>
    <w:rsid w:val="002F5142"/>
    <w:rsid w:val="002F560C"/>
    <w:rsid w:val="002F79C8"/>
    <w:rsid w:val="00301438"/>
    <w:rsid w:val="00301A88"/>
    <w:rsid w:val="0030209C"/>
    <w:rsid w:val="00304206"/>
    <w:rsid w:val="003054A0"/>
    <w:rsid w:val="00305FFE"/>
    <w:rsid w:val="003070CA"/>
    <w:rsid w:val="00307349"/>
    <w:rsid w:val="00310B98"/>
    <w:rsid w:val="003110C0"/>
    <w:rsid w:val="0031221B"/>
    <w:rsid w:val="0031269C"/>
    <w:rsid w:val="0031369C"/>
    <w:rsid w:val="003138EB"/>
    <w:rsid w:val="003138F6"/>
    <w:rsid w:val="0031602D"/>
    <w:rsid w:val="0031679C"/>
    <w:rsid w:val="00317CBC"/>
    <w:rsid w:val="00322533"/>
    <w:rsid w:val="00323662"/>
    <w:rsid w:val="00323E47"/>
    <w:rsid w:val="00324C5E"/>
    <w:rsid w:val="003272D8"/>
    <w:rsid w:val="00330586"/>
    <w:rsid w:val="003307F6"/>
    <w:rsid w:val="003344D8"/>
    <w:rsid w:val="00334F84"/>
    <w:rsid w:val="0033594E"/>
    <w:rsid w:val="0033682A"/>
    <w:rsid w:val="00343436"/>
    <w:rsid w:val="00345A6F"/>
    <w:rsid w:val="00345BF4"/>
    <w:rsid w:val="003523DE"/>
    <w:rsid w:val="003524FF"/>
    <w:rsid w:val="00354222"/>
    <w:rsid w:val="00357707"/>
    <w:rsid w:val="00361A29"/>
    <w:rsid w:val="00361A37"/>
    <w:rsid w:val="00365334"/>
    <w:rsid w:val="00366379"/>
    <w:rsid w:val="00366494"/>
    <w:rsid w:val="0037046F"/>
    <w:rsid w:val="00370D76"/>
    <w:rsid w:val="00371C4F"/>
    <w:rsid w:val="00371FC7"/>
    <w:rsid w:val="00372601"/>
    <w:rsid w:val="00372A1B"/>
    <w:rsid w:val="003745CD"/>
    <w:rsid w:val="003751B7"/>
    <w:rsid w:val="00376E03"/>
    <w:rsid w:val="00377395"/>
    <w:rsid w:val="00377DBB"/>
    <w:rsid w:val="00377E11"/>
    <w:rsid w:val="003827D7"/>
    <w:rsid w:val="00382966"/>
    <w:rsid w:val="0038435C"/>
    <w:rsid w:val="003849C0"/>
    <w:rsid w:val="00385264"/>
    <w:rsid w:val="003853E1"/>
    <w:rsid w:val="00387612"/>
    <w:rsid w:val="003877D1"/>
    <w:rsid w:val="00391305"/>
    <w:rsid w:val="003937BC"/>
    <w:rsid w:val="00394183"/>
    <w:rsid w:val="00394631"/>
    <w:rsid w:val="003957E5"/>
    <w:rsid w:val="003A00FE"/>
    <w:rsid w:val="003A11B4"/>
    <w:rsid w:val="003A1C90"/>
    <w:rsid w:val="003A31BF"/>
    <w:rsid w:val="003A42B0"/>
    <w:rsid w:val="003A578E"/>
    <w:rsid w:val="003A6801"/>
    <w:rsid w:val="003A6D3E"/>
    <w:rsid w:val="003B0CFB"/>
    <w:rsid w:val="003B2093"/>
    <w:rsid w:val="003B3180"/>
    <w:rsid w:val="003B38C3"/>
    <w:rsid w:val="003B5EEC"/>
    <w:rsid w:val="003B6928"/>
    <w:rsid w:val="003C1E00"/>
    <w:rsid w:val="003C3259"/>
    <w:rsid w:val="003C474D"/>
    <w:rsid w:val="003C4B5B"/>
    <w:rsid w:val="003C5425"/>
    <w:rsid w:val="003C567C"/>
    <w:rsid w:val="003C69CF"/>
    <w:rsid w:val="003D1925"/>
    <w:rsid w:val="003D3C63"/>
    <w:rsid w:val="003D3D8D"/>
    <w:rsid w:val="003D403F"/>
    <w:rsid w:val="003D5135"/>
    <w:rsid w:val="003D704A"/>
    <w:rsid w:val="003E11B1"/>
    <w:rsid w:val="003E296A"/>
    <w:rsid w:val="003E29E8"/>
    <w:rsid w:val="003E394B"/>
    <w:rsid w:val="003E506B"/>
    <w:rsid w:val="003E64BE"/>
    <w:rsid w:val="003F0B95"/>
    <w:rsid w:val="003F7CB0"/>
    <w:rsid w:val="004019C0"/>
    <w:rsid w:val="00404177"/>
    <w:rsid w:val="00404E6D"/>
    <w:rsid w:val="00405438"/>
    <w:rsid w:val="00405C5F"/>
    <w:rsid w:val="00412701"/>
    <w:rsid w:val="00414B16"/>
    <w:rsid w:val="00414BD2"/>
    <w:rsid w:val="00415427"/>
    <w:rsid w:val="00415755"/>
    <w:rsid w:val="00416A32"/>
    <w:rsid w:val="00416C87"/>
    <w:rsid w:val="00417EC9"/>
    <w:rsid w:val="00420E58"/>
    <w:rsid w:val="004227C8"/>
    <w:rsid w:val="00424517"/>
    <w:rsid w:val="00424CEF"/>
    <w:rsid w:val="0042609A"/>
    <w:rsid w:val="00427E39"/>
    <w:rsid w:val="00431551"/>
    <w:rsid w:val="00431A41"/>
    <w:rsid w:val="004321F2"/>
    <w:rsid w:val="00432940"/>
    <w:rsid w:val="00432D8C"/>
    <w:rsid w:val="004340DC"/>
    <w:rsid w:val="004343EB"/>
    <w:rsid w:val="00435D08"/>
    <w:rsid w:val="00435F76"/>
    <w:rsid w:val="00436529"/>
    <w:rsid w:val="00437248"/>
    <w:rsid w:val="00437AEF"/>
    <w:rsid w:val="0044019A"/>
    <w:rsid w:val="0044133D"/>
    <w:rsid w:val="00441578"/>
    <w:rsid w:val="0044293C"/>
    <w:rsid w:val="00442B51"/>
    <w:rsid w:val="00442F58"/>
    <w:rsid w:val="00443360"/>
    <w:rsid w:val="00443D98"/>
    <w:rsid w:val="0044403F"/>
    <w:rsid w:val="0044471F"/>
    <w:rsid w:val="00445887"/>
    <w:rsid w:val="00446104"/>
    <w:rsid w:val="004469CB"/>
    <w:rsid w:val="004476D8"/>
    <w:rsid w:val="004478A4"/>
    <w:rsid w:val="00452BCC"/>
    <w:rsid w:val="00453536"/>
    <w:rsid w:val="00453B9F"/>
    <w:rsid w:val="0045524A"/>
    <w:rsid w:val="004560B2"/>
    <w:rsid w:val="00457697"/>
    <w:rsid w:val="0046451B"/>
    <w:rsid w:val="00465E78"/>
    <w:rsid w:val="00466649"/>
    <w:rsid w:val="0047184A"/>
    <w:rsid w:val="00473190"/>
    <w:rsid w:val="004731D2"/>
    <w:rsid w:val="004753BC"/>
    <w:rsid w:val="00476A49"/>
    <w:rsid w:val="00480232"/>
    <w:rsid w:val="0048053B"/>
    <w:rsid w:val="0048340A"/>
    <w:rsid w:val="00483449"/>
    <w:rsid w:val="004839F9"/>
    <w:rsid w:val="004840E2"/>
    <w:rsid w:val="00484C12"/>
    <w:rsid w:val="004914DD"/>
    <w:rsid w:val="00492490"/>
    <w:rsid w:val="00492F36"/>
    <w:rsid w:val="00493A54"/>
    <w:rsid w:val="00494648"/>
    <w:rsid w:val="00494808"/>
    <w:rsid w:val="0049495C"/>
    <w:rsid w:val="00495381"/>
    <w:rsid w:val="004A1730"/>
    <w:rsid w:val="004A23F1"/>
    <w:rsid w:val="004B2DA4"/>
    <w:rsid w:val="004B37BA"/>
    <w:rsid w:val="004B6460"/>
    <w:rsid w:val="004C0D3D"/>
    <w:rsid w:val="004C33E1"/>
    <w:rsid w:val="004C38D7"/>
    <w:rsid w:val="004C4168"/>
    <w:rsid w:val="004C4361"/>
    <w:rsid w:val="004C43DA"/>
    <w:rsid w:val="004C4941"/>
    <w:rsid w:val="004C6891"/>
    <w:rsid w:val="004C7C41"/>
    <w:rsid w:val="004D0CBC"/>
    <w:rsid w:val="004D0DA6"/>
    <w:rsid w:val="004D3706"/>
    <w:rsid w:val="004D3FAE"/>
    <w:rsid w:val="004D4095"/>
    <w:rsid w:val="004D59D8"/>
    <w:rsid w:val="004E20F9"/>
    <w:rsid w:val="004E31DF"/>
    <w:rsid w:val="004E37CE"/>
    <w:rsid w:val="004E5852"/>
    <w:rsid w:val="004E611F"/>
    <w:rsid w:val="004E7666"/>
    <w:rsid w:val="004E77E8"/>
    <w:rsid w:val="004F011C"/>
    <w:rsid w:val="004F1DA4"/>
    <w:rsid w:val="004F2A5D"/>
    <w:rsid w:val="004F34C6"/>
    <w:rsid w:val="004F46E7"/>
    <w:rsid w:val="004F4F07"/>
    <w:rsid w:val="004F5FA5"/>
    <w:rsid w:val="004F7EA9"/>
    <w:rsid w:val="00503C29"/>
    <w:rsid w:val="00504699"/>
    <w:rsid w:val="005055E2"/>
    <w:rsid w:val="00505DC7"/>
    <w:rsid w:val="005067E4"/>
    <w:rsid w:val="00506DDA"/>
    <w:rsid w:val="00507B98"/>
    <w:rsid w:val="00513B57"/>
    <w:rsid w:val="00515C84"/>
    <w:rsid w:val="00515F79"/>
    <w:rsid w:val="00516972"/>
    <w:rsid w:val="00520508"/>
    <w:rsid w:val="00520AD4"/>
    <w:rsid w:val="00523077"/>
    <w:rsid w:val="005251E0"/>
    <w:rsid w:val="00525ADE"/>
    <w:rsid w:val="005266B2"/>
    <w:rsid w:val="00533F8F"/>
    <w:rsid w:val="00534198"/>
    <w:rsid w:val="00537254"/>
    <w:rsid w:val="005376FE"/>
    <w:rsid w:val="005439BD"/>
    <w:rsid w:val="005445CB"/>
    <w:rsid w:val="00547D93"/>
    <w:rsid w:val="00550411"/>
    <w:rsid w:val="005550FD"/>
    <w:rsid w:val="00557CBC"/>
    <w:rsid w:val="00557D83"/>
    <w:rsid w:val="00561820"/>
    <w:rsid w:val="005628E4"/>
    <w:rsid w:val="00562BF0"/>
    <w:rsid w:val="00563B2D"/>
    <w:rsid w:val="00564523"/>
    <w:rsid w:val="00566531"/>
    <w:rsid w:val="00567403"/>
    <w:rsid w:val="0057069E"/>
    <w:rsid w:val="00572274"/>
    <w:rsid w:val="005724EB"/>
    <w:rsid w:val="00573884"/>
    <w:rsid w:val="00576A84"/>
    <w:rsid w:val="00577199"/>
    <w:rsid w:val="005851F2"/>
    <w:rsid w:val="00585760"/>
    <w:rsid w:val="00585F5F"/>
    <w:rsid w:val="00586E3D"/>
    <w:rsid w:val="00591428"/>
    <w:rsid w:val="00592EAD"/>
    <w:rsid w:val="00593156"/>
    <w:rsid w:val="005932BB"/>
    <w:rsid w:val="00593B37"/>
    <w:rsid w:val="00593E65"/>
    <w:rsid w:val="005941F5"/>
    <w:rsid w:val="005951B4"/>
    <w:rsid w:val="00595752"/>
    <w:rsid w:val="00596942"/>
    <w:rsid w:val="0059761C"/>
    <w:rsid w:val="00597C93"/>
    <w:rsid w:val="005A1C6B"/>
    <w:rsid w:val="005A3095"/>
    <w:rsid w:val="005A3249"/>
    <w:rsid w:val="005A3595"/>
    <w:rsid w:val="005A6BD8"/>
    <w:rsid w:val="005A7629"/>
    <w:rsid w:val="005B2A1B"/>
    <w:rsid w:val="005B2D66"/>
    <w:rsid w:val="005B2D87"/>
    <w:rsid w:val="005B3A53"/>
    <w:rsid w:val="005B6589"/>
    <w:rsid w:val="005B7A55"/>
    <w:rsid w:val="005C1582"/>
    <w:rsid w:val="005C5D41"/>
    <w:rsid w:val="005D16DC"/>
    <w:rsid w:val="005D1E0E"/>
    <w:rsid w:val="005D20DA"/>
    <w:rsid w:val="005D2FFC"/>
    <w:rsid w:val="005D47D7"/>
    <w:rsid w:val="005D53A2"/>
    <w:rsid w:val="005E0199"/>
    <w:rsid w:val="005E0C18"/>
    <w:rsid w:val="005E18BA"/>
    <w:rsid w:val="005E29AF"/>
    <w:rsid w:val="005E2CBB"/>
    <w:rsid w:val="005E3EB4"/>
    <w:rsid w:val="005E4F16"/>
    <w:rsid w:val="005E576B"/>
    <w:rsid w:val="005E5CFC"/>
    <w:rsid w:val="005E5F0A"/>
    <w:rsid w:val="005E7135"/>
    <w:rsid w:val="005E72E5"/>
    <w:rsid w:val="005F0B5F"/>
    <w:rsid w:val="005F1A70"/>
    <w:rsid w:val="005F1FC5"/>
    <w:rsid w:val="005F2BAB"/>
    <w:rsid w:val="005F44A7"/>
    <w:rsid w:val="005F649A"/>
    <w:rsid w:val="005F7B4A"/>
    <w:rsid w:val="006008B6"/>
    <w:rsid w:val="00600CE7"/>
    <w:rsid w:val="0060332F"/>
    <w:rsid w:val="006075BA"/>
    <w:rsid w:val="00613EE5"/>
    <w:rsid w:val="00614B76"/>
    <w:rsid w:val="00614EEA"/>
    <w:rsid w:val="00620491"/>
    <w:rsid w:val="006207B3"/>
    <w:rsid w:val="00623307"/>
    <w:rsid w:val="006276CF"/>
    <w:rsid w:val="006332E5"/>
    <w:rsid w:val="006347A8"/>
    <w:rsid w:val="00636EA8"/>
    <w:rsid w:val="00637E58"/>
    <w:rsid w:val="00641555"/>
    <w:rsid w:val="00642948"/>
    <w:rsid w:val="00644232"/>
    <w:rsid w:val="00645371"/>
    <w:rsid w:val="00646471"/>
    <w:rsid w:val="00647158"/>
    <w:rsid w:val="006471E2"/>
    <w:rsid w:val="00647D97"/>
    <w:rsid w:val="00654FD8"/>
    <w:rsid w:val="00656A70"/>
    <w:rsid w:val="00661586"/>
    <w:rsid w:val="006631E3"/>
    <w:rsid w:val="00663982"/>
    <w:rsid w:val="00664A77"/>
    <w:rsid w:val="0066720B"/>
    <w:rsid w:val="00667880"/>
    <w:rsid w:val="006708F1"/>
    <w:rsid w:val="00671326"/>
    <w:rsid w:val="00673A09"/>
    <w:rsid w:val="00673FC1"/>
    <w:rsid w:val="00674490"/>
    <w:rsid w:val="00674E6C"/>
    <w:rsid w:val="006764CF"/>
    <w:rsid w:val="006800DF"/>
    <w:rsid w:val="006823B6"/>
    <w:rsid w:val="006826EB"/>
    <w:rsid w:val="00682B34"/>
    <w:rsid w:val="00682D6A"/>
    <w:rsid w:val="006847E8"/>
    <w:rsid w:val="00684F63"/>
    <w:rsid w:val="00692491"/>
    <w:rsid w:val="00692B3C"/>
    <w:rsid w:val="00693960"/>
    <w:rsid w:val="00694DBC"/>
    <w:rsid w:val="00697D76"/>
    <w:rsid w:val="006A21FC"/>
    <w:rsid w:val="006A265D"/>
    <w:rsid w:val="006A32EC"/>
    <w:rsid w:val="006A3DA2"/>
    <w:rsid w:val="006A43B8"/>
    <w:rsid w:val="006A463C"/>
    <w:rsid w:val="006A539A"/>
    <w:rsid w:val="006B3B10"/>
    <w:rsid w:val="006B41E9"/>
    <w:rsid w:val="006B6E00"/>
    <w:rsid w:val="006C26F4"/>
    <w:rsid w:val="006C2C84"/>
    <w:rsid w:val="006C3B19"/>
    <w:rsid w:val="006C3DD0"/>
    <w:rsid w:val="006C423F"/>
    <w:rsid w:val="006C5AD2"/>
    <w:rsid w:val="006C7D98"/>
    <w:rsid w:val="006D0D21"/>
    <w:rsid w:val="006D1BAE"/>
    <w:rsid w:val="006D3A60"/>
    <w:rsid w:val="006D42B9"/>
    <w:rsid w:val="006D4E77"/>
    <w:rsid w:val="006D7219"/>
    <w:rsid w:val="006E15A5"/>
    <w:rsid w:val="006E1874"/>
    <w:rsid w:val="006E1A0B"/>
    <w:rsid w:val="006E1C54"/>
    <w:rsid w:val="006E7CAC"/>
    <w:rsid w:val="006F0070"/>
    <w:rsid w:val="006F206F"/>
    <w:rsid w:val="006F29C5"/>
    <w:rsid w:val="006F6083"/>
    <w:rsid w:val="00700C5C"/>
    <w:rsid w:val="00704883"/>
    <w:rsid w:val="00705215"/>
    <w:rsid w:val="00705714"/>
    <w:rsid w:val="007059BF"/>
    <w:rsid w:val="0070601D"/>
    <w:rsid w:val="007100A4"/>
    <w:rsid w:val="00722A57"/>
    <w:rsid w:val="00723FA5"/>
    <w:rsid w:val="00725FF5"/>
    <w:rsid w:val="007319F6"/>
    <w:rsid w:val="00734125"/>
    <w:rsid w:val="00734B34"/>
    <w:rsid w:val="00740CAB"/>
    <w:rsid w:val="0074177D"/>
    <w:rsid w:val="00741E30"/>
    <w:rsid w:val="00742A02"/>
    <w:rsid w:val="00744C46"/>
    <w:rsid w:val="00746CAE"/>
    <w:rsid w:val="00751E6B"/>
    <w:rsid w:val="00752307"/>
    <w:rsid w:val="00755AEE"/>
    <w:rsid w:val="007564E8"/>
    <w:rsid w:val="00761895"/>
    <w:rsid w:val="00763B0E"/>
    <w:rsid w:val="00763BEA"/>
    <w:rsid w:val="0076441D"/>
    <w:rsid w:val="00765CB0"/>
    <w:rsid w:val="00775578"/>
    <w:rsid w:val="00775C10"/>
    <w:rsid w:val="00775D95"/>
    <w:rsid w:val="00776B26"/>
    <w:rsid w:val="007773B9"/>
    <w:rsid w:val="007779A3"/>
    <w:rsid w:val="007810A9"/>
    <w:rsid w:val="00783F3A"/>
    <w:rsid w:val="007845BD"/>
    <w:rsid w:val="007848D4"/>
    <w:rsid w:val="00784C3A"/>
    <w:rsid w:val="0078568D"/>
    <w:rsid w:val="007858CB"/>
    <w:rsid w:val="007923C2"/>
    <w:rsid w:val="007940D9"/>
    <w:rsid w:val="007972C0"/>
    <w:rsid w:val="007A1419"/>
    <w:rsid w:val="007A1C65"/>
    <w:rsid w:val="007A1E08"/>
    <w:rsid w:val="007A2B5C"/>
    <w:rsid w:val="007A47DC"/>
    <w:rsid w:val="007A5799"/>
    <w:rsid w:val="007A6922"/>
    <w:rsid w:val="007A77CC"/>
    <w:rsid w:val="007A7C5B"/>
    <w:rsid w:val="007B20A5"/>
    <w:rsid w:val="007B2778"/>
    <w:rsid w:val="007C0A2F"/>
    <w:rsid w:val="007C3B83"/>
    <w:rsid w:val="007C4DE1"/>
    <w:rsid w:val="007C59D4"/>
    <w:rsid w:val="007C5B62"/>
    <w:rsid w:val="007D2D36"/>
    <w:rsid w:val="007D3A93"/>
    <w:rsid w:val="007D44B7"/>
    <w:rsid w:val="007D44D0"/>
    <w:rsid w:val="007D4DE3"/>
    <w:rsid w:val="007D5294"/>
    <w:rsid w:val="007D6298"/>
    <w:rsid w:val="007E12D1"/>
    <w:rsid w:val="007E3914"/>
    <w:rsid w:val="007E40F2"/>
    <w:rsid w:val="007E5702"/>
    <w:rsid w:val="007E72E0"/>
    <w:rsid w:val="007F4A43"/>
    <w:rsid w:val="007F4DE9"/>
    <w:rsid w:val="007F5051"/>
    <w:rsid w:val="00800AFC"/>
    <w:rsid w:val="00802AF8"/>
    <w:rsid w:val="008033AA"/>
    <w:rsid w:val="008059E7"/>
    <w:rsid w:val="0080746D"/>
    <w:rsid w:val="00810DBC"/>
    <w:rsid w:val="00811200"/>
    <w:rsid w:val="00812346"/>
    <w:rsid w:val="0081309C"/>
    <w:rsid w:val="00814FDD"/>
    <w:rsid w:val="00815BD1"/>
    <w:rsid w:val="00817898"/>
    <w:rsid w:val="00817CBF"/>
    <w:rsid w:val="008210BF"/>
    <w:rsid w:val="0082218E"/>
    <w:rsid w:val="00822367"/>
    <w:rsid w:val="0082350F"/>
    <w:rsid w:val="00824177"/>
    <w:rsid w:val="00824197"/>
    <w:rsid w:val="00824CBA"/>
    <w:rsid w:val="00825AB7"/>
    <w:rsid w:val="00826F44"/>
    <w:rsid w:val="008270DB"/>
    <w:rsid w:val="00827BAB"/>
    <w:rsid w:val="008302E6"/>
    <w:rsid w:val="00830652"/>
    <w:rsid w:val="008310D1"/>
    <w:rsid w:val="00831372"/>
    <w:rsid w:val="0083268F"/>
    <w:rsid w:val="00832A15"/>
    <w:rsid w:val="00832D8B"/>
    <w:rsid w:val="00834BA9"/>
    <w:rsid w:val="00836224"/>
    <w:rsid w:val="00837A03"/>
    <w:rsid w:val="00840AE0"/>
    <w:rsid w:val="00841ADF"/>
    <w:rsid w:val="00842978"/>
    <w:rsid w:val="00842DE1"/>
    <w:rsid w:val="0084384B"/>
    <w:rsid w:val="008450F3"/>
    <w:rsid w:val="0084536B"/>
    <w:rsid w:val="00845C73"/>
    <w:rsid w:val="00846326"/>
    <w:rsid w:val="00846638"/>
    <w:rsid w:val="008477D1"/>
    <w:rsid w:val="00850F20"/>
    <w:rsid w:val="0085268C"/>
    <w:rsid w:val="008532C3"/>
    <w:rsid w:val="008533D1"/>
    <w:rsid w:val="008556FB"/>
    <w:rsid w:val="00855EF7"/>
    <w:rsid w:val="00856F23"/>
    <w:rsid w:val="00857195"/>
    <w:rsid w:val="008574DA"/>
    <w:rsid w:val="00857BD0"/>
    <w:rsid w:val="00857CD8"/>
    <w:rsid w:val="0086093C"/>
    <w:rsid w:val="00860D7A"/>
    <w:rsid w:val="00861CC8"/>
    <w:rsid w:val="00862B02"/>
    <w:rsid w:val="00863F9E"/>
    <w:rsid w:val="00864A7A"/>
    <w:rsid w:val="00867712"/>
    <w:rsid w:val="00873653"/>
    <w:rsid w:val="00873F84"/>
    <w:rsid w:val="00875722"/>
    <w:rsid w:val="00875C87"/>
    <w:rsid w:val="00876459"/>
    <w:rsid w:val="00881424"/>
    <w:rsid w:val="00882A38"/>
    <w:rsid w:val="00884160"/>
    <w:rsid w:val="0088568D"/>
    <w:rsid w:val="0088611B"/>
    <w:rsid w:val="00887190"/>
    <w:rsid w:val="00887C9E"/>
    <w:rsid w:val="00887E37"/>
    <w:rsid w:val="008904CE"/>
    <w:rsid w:val="0089065D"/>
    <w:rsid w:val="00891151"/>
    <w:rsid w:val="00891950"/>
    <w:rsid w:val="00891AE0"/>
    <w:rsid w:val="0089223D"/>
    <w:rsid w:val="00893C50"/>
    <w:rsid w:val="0089451D"/>
    <w:rsid w:val="00894822"/>
    <w:rsid w:val="008957B3"/>
    <w:rsid w:val="008A1F1A"/>
    <w:rsid w:val="008A68A5"/>
    <w:rsid w:val="008A7843"/>
    <w:rsid w:val="008B28A2"/>
    <w:rsid w:val="008B3C7F"/>
    <w:rsid w:val="008B6A13"/>
    <w:rsid w:val="008B7DEC"/>
    <w:rsid w:val="008C0AB4"/>
    <w:rsid w:val="008C296E"/>
    <w:rsid w:val="008C3786"/>
    <w:rsid w:val="008C4927"/>
    <w:rsid w:val="008C4FB1"/>
    <w:rsid w:val="008C5687"/>
    <w:rsid w:val="008C58C7"/>
    <w:rsid w:val="008C6CAA"/>
    <w:rsid w:val="008C7037"/>
    <w:rsid w:val="008C760F"/>
    <w:rsid w:val="008D02C2"/>
    <w:rsid w:val="008D24F9"/>
    <w:rsid w:val="008D2A93"/>
    <w:rsid w:val="008D2C33"/>
    <w:rsid w:val="008D2E3D"/>
    <w:rsid w:val="008D3908"/>
    <w:rsid w:val="008D695C"/>
    <w:rsid w:val="008D6F46"/>
    <w:rsid w:val="008D7774"/>
    <w:rsid w:val="008E7140"/>
    <w:rsid w:val="008F06C0"/>
    <w:rsid w:val="008F0EA6"/>
    <w:rsid w:val="008F1E21"/>
    <w:rsid w:val="008F2227"/>
    <w:rsid w:val="008F2BF5"/>
    <w:rsid w:val="008F31FE"/>
    <w:rsid w:val="008F5270"/>
    <w:rsid w:val="008F66A4"/>
    <w:rsid w:val="00902547"/>
    <w:rsid w:val="00902E24"/>
    <w:rsid w:val="00905DE3"/>
    <w:rsid w:val="009061E7"/>
    <w:rsid w:val="0091058E"/>
    <w:rsid w:val="00910DE5"/>
    <w:rsid w:val="00912B6C"/>
    <w:rsid w:val="0091435D"/>
    <w:rsid w:val="00916EC8"/>
    <w:rsid w:val="00917767"/>
    <w:rsid w:val="00917941"/>
    <w:rsid w:val="00917DAA"/>
    <w:rsid w:val="00920216"/>
    <w:rsid w:val="009208A2"/>
    <w:rsid w:val="009222BB"/>
    <w:rsid w:val="00922C53"/>
    <w:rsid w:val="00922CCD"/>
    <w:rsid w:val="00923D31"/>
    <w:rsid w:val="00926802"/>
    <w:rsid w:val="0092750E"/>
    <w:rsid w:val="00927821"/>
    <w:rsid w:val="009307CF"/>
    <w:rsid w:val="0093151E"/>
    <w:rsid w:val="009322D6"/>
    <w:rsid w:val="00933A2D"/>
    <w:rsid w:val="009349AF"/>
    <w:rsid w:val="009363EA"/>
    <w:rsid w:val="00936E8B"/>
    <w:rsid w:val="009376B9"/>
    <w:rsid w:val="009409A4"/>
    <w:rsid w:val="009434AF"/>
    <w:rsid w:val="009455B4"/>
    <w:rsid w:val="0094658D"/>
    <w:rsid w:val="009471F6"/>
    <w:rsid w:val="009513D1"/>
    <w:rsid w:val="0095387E"/>
    <w:rsid w:val="00953BBD"/>
    <w:rsid w:val="009551A4"/>
    <w:rsid w:val="0095593B"/>
    <w:rsid w:val="00956239"/>
    <w:rsid w:val="00956F3B"/>
    <w:rsid w:val="00963854"/>
    <w:rsid w:val="00963EC9"/>
    <w:rsid w:val="009672EB"/>
    <w:rsid w:val="00970FC5"/>
    <w:rsid w:val="009725A7"/>
    <w:rsid w:val="009744B0"/>
    <w:rsid w:val="00975A44"/>
    <w:rsid w:val="00976D52"/>
    <w:rsid w:val="00982079"/>
    <w:rsid w:val="009826B4"/>
    <w:rsid w:val="00986BA5"/>
    <w:rsid w:val="009906D5"/>
    <w:rsid w:val="0099321F"/>
    <w:rsid w:val="009938F7"/>
    <w:rsid w:val="00994699"/>
    <w:rsid w:val="00994CD2"/>
    <w:rsid w:val="00994E5C"/>
    <w:rsid w:val="00994ED3"/>
    <w:rsid w:val="00995C15"/>
    <w:rsid w:val="009974A6"/>
    <w:rsid w:val="009977B2"/>
    <w:rsid w:val="009A1186"/>
    <w:rsid w:val="009B062C"/>
    <w:rsid w:val="009B07A6"/>
    <w:rsid w:val="009B09FB"/>
    <w:rsid w:val="009B09FE"/>
    <w:rsid w:val="009B4AA3"/>
    <w:rsid w:val="009B55DE"/>
    <w:rsid w:val="009C3517"/>
    <w:rsid w:val="009C5A4D"/>
    <w:rsid w:val="009C7E9F"/>
    <w:rsid w:val="009C7F95"/>
    <w:rsid w:val="009D0175"/>
    <w:rsid w:val="009D2883"/>
    <w:rsid w:val="009D2FD1"/>
    <w:rsid w:val="009D3BB9"/>
    <w:rsid w:val="009E43B2"/>
    <w:rsid w:val="009F417F"/>
    <w:rsid w:val="009F5AA0"/>
    <w:rsid w:val="009F63F8"/>
    <w:rsid w:val="00A0069D"/>
    <w:rsid w:val="00A01097"/>
    <w:rsid w:val="00A022B1"/>
    <w:rsid w:val="00A035E7"/>
    <w:rsid w:val="00A05B66"/>
    <w:rsid w:val="00A05C56"/>
    <w:rsid w:val="00A07162"/>
    <w:rsid w:val="00A071C2"/>
    <w:rsid w:val="00A076E5"/>
    <w:rsid w:val="00A10338"/>
    <w:rsid w:val="00A15205"/>
    <w:rsid w:val="00A16737"/>
    <w:rsid w:val="00A24D27"/>
    <w:rsid w:val="00A27C12"/>
    <w:rsid w:val="00A300C1"/>
    <w:rsid w:val="00A358E0"/>
    <w:rsid w:val="00A359EA"/>
    <w:rsid w:val="00A35CEC"/>
    <w:rsid w:val="00A367DE"/>
    <w:rsid w:val="00A37DC8"/>
    <w:rsid w:val="00A426E8"/>
    <w:rsid w:val="00A42CBD"/>
    <w:rsid w:val="00A445DB"/>
    <w:rsid w:val="00A44643"/>
    <w:rsid w:val="00A45660"/>
    <w:rsid w:val="00A50D51"/>
    <w:rsid w:val="00A51A5E"/>
    <w:rsid w:val="00A51E05"/>
    <w:rsid w:val="00A528C8"/>
    <w:rsid w:val="00A5663B"/>
    <w:rsid w:val="00A57175"/>
    <w:rsid w:val="00A72C28"/>
    <w:rsid w:val="00A73A1B"/>
    <w:rsid w:val="00A742AF"/>
    <w:rsid w:val="00A75165"/>
    <w:rsid w:val="00A7665A"/>
    <w:rsid w:val="00A76D20"/>
    <w:rsid w:val="00A839FA"/>
    <w:rsid w:val="00A85479"/>
    <w:rsid w:val="00A85668"/>
    <w:rsid w:val="00A90080"/>
    <w:rsid w:val="00A9186E"/>
    <w:rsid w:val="00A918A8"/>
    <w:rsid w:val="00A96F0D"/>
    <w:rsid w:val="00A96FF9"/>
    <w:rsid w:val="00A97EB3"/>
    <w:rsid w:val="00AA2A78"/>
    <w:rsid w:val="00AA5671"/>
    <w:rsid w:val="00AA672D"/>
    <w:rsid w:val="00AB062B"/>
    <w:rsid w:val="00AB07BF"/>
    <w:rsid w:val="00AB2105"/>
    <w:rsid w:val="00AB3172"/>
    <w:rsid w:val="00AB4531"/>
    <w:rsid w:val="00AB4BF3"/>
    <w:rsid w:val="00AB5935"/>
    <w:rsid w:val="00AC03B7"/>
    <w:rsid w:val="00AC0C73"/>
    <w:rsid w:val="00AC258F"/>
    <w:rsid w:val="00AC2A5F"/>
    <w:rsid w:val="00AC2E72"/>
    <w:rsid w:val="00AD1EF1"/>
    <w:rsid w:val="00AD2D87"/>
    <w:rsid w:val="00AD2DF3"/>
    <w:rsid w:val="00AD47DB"/>
    <w:rsid w:val="00AD51B3"/>
    <w:rsid w:val="00AD6240"/>
    <w:rsid w:val="00AD6313"/>
    <w:rsid w:val="00AE25F7"/>
    <w:rsid w:val="00AE46AB"/>
    <w:rsid w:val="00AF10DA"/>
    <w:rsid w:val="00AF3589"/>
    <w:rsid w:val="00AF658A"/>
    <w:rsid w:val="00AF660C"/>
    <w:rsid w:val="00AF7408"/>
    <w:rsid w:val="00AF7C25"/>
    <w:rsid w:val="00AF7F5F"/>
    <w:rsid w:val="00B000EE"/>
    <w:rsid w:val="00B01611"/>
    <w:rsid w:val="00B01665"/>
    <w:rsid w:val="00B01D14"/>
    <w:rsid w:val="00B024EB"/>
    <w:rsid w:val="00B026C3"/>
    <w:rsid w:val="00B0410F"/>
    <w:rsid w:val="00B044A7"/>
    <w:rsid w:val="00B064B8"/>
    <w:rsid w:val="00B06D62"/>
    <w:rsid w:val="00B0731A"/>
    <w:rsid w:val="00B12B27"/>
    <w:rsid w:val="00B12CA7"/>
    <w:rsid w:val="00B132D6"/>
    <w:rsid w:val="00B13BD6"/>
    <w:rsid w:val="00B2004F"/>
    <w:rsid w:val="00B20377"/>
    <w:rsid w:val="00B2045B"/>
    <w:rsid w:val="00B20A26"/>
    <w:rsid w:val="00B21F1F"/>
    <w:rsid w:val="00B22A99"/>
    <w:rsid w:val="00B23095"/>
    <w:rsid w:val="00B266B5"/>
    <w:rsid w:val="00B3013C"/>
    <w:rsid w:val="00B32268"/>
    <w:rsid w:val="00B32797"/>
    <w:rsid w:val="00B345AA"/>
    <w:rsid w:val="00B37743"/>
    <w:rsid w:val="00B445B1"/>
    <w:rsid w:val="00B452C3"/>
    <w:rsid w:val="00B45700"/>
    <w:rsid w:val="00B478ED"/>
    <w:rsid w:val="00B50D3A"/>
    <w:rsid w:val="00B50DED"/>
    <w:rsid w:val="00B526FF"/>
    <w:rsid w:val="00B52946"/>
    <w:rsid w:val="00B5382D"/>
    <w:rsid w:val="00B55074"/>
    <w:rsid w:val="00B624C6"/>
    <w:rsid w:val="00B67316"/>
    <w:rsid w:val="00B7001A"/>
    <w:rsid w:val="00B7454A"/>
    <w:rsid w:val="00B760BB"/>
    <w:rsid w:val="00B76F51"/>
    <w:rsid w:val="00B77D51"/>
    <w:rsid w:val="00B81490"/>
    <w:rsid w:val="00B8176A"/>
    <w:rsid w:val="00B819A8"/>
    <w:rsid w:val="00B821C7"/>
    <w:rsid w:val="00B83BA6"/>
    <w:rsid w:val="00B84595"/>
    <w:rsid w:val="00B858E2"/>
    <w:rsid w:val="00B86988"/>
    <w:rsid w:val="00B905B0"/>
    <w:rsid w:val="00B90CBF"/>
    <w:rsid w:val="00B925A0"/>
    <w:rsid w:val="00B928C3"/>
    <w:rsid w:val="00B945C5"/>
    <w:rsid w:val="00B9563E"/>
    <w:rsid w:val="00B95A51"/>
    <w:rsid w:val="00B95DF6"/>
    <w:rsid w:val="00BA2E15"/>
    <w:rsid w:val="00BA3A2C"/>
    <w:rsid w:val="00BA3E08"/>
    <w:rsid w:val="00BA434A"/>
    <w:rsid w:val="00BA535E"/>
    <w:rsid w:val="00BB0C5D"/>
    <w:rsid w:val="00BB211D"/>
    <w:rsid w:val="00BB32C4"/>
    <w:rsid w:val="00BB3DB2"/>
    <w:rsid w:val="00BB5546"/>
    <w:rsid w:val="00BC4741"/>
    <w:rsid w:val="00BC6029"/>
    <w:rsid w:val="00BC7380"/>
    <w:rsid w:val="00BD103E"/>
    <w:rsid w:val="00BD17A6"/>
    <w:rsid w:val="00BD4A88"/>
    <w:rsid w:val="00BD62ED"/>
    <w:rsid w:val="00BD7AC1"/>
    <w:rsid w:val="00BE1C50"/>
    <w:rsid w:val="00BE4AAB"/>
    <w:rsid w:val="00BE53E2"/>
    <w:rsid w:val="00BE647E"/>
    <w:rsid w:val="00BE6653"/>
    <w:rsid w:val="00BE71EA"/>
    <w:rsid w:val="00BF2113"/>
    <w:rsid w:val="00BF2B79"/>
    <w:rsid w:val="00BF5E34"/>
    <w:rsid w:val="00BF62BD"/>
    <w:rsid w:val="00C007AF"/>
    <w:rsid w:val="00C01DF8"/>
    <w:rsid w:val="00C05C54"/>
    <w:rsid w:val="00C11611"/>
    <w:rsid w:val="00C11B70"/>
    <w:rsid w:val="00C132DB"/>
    <w:rsid w:val="00C13A21"/>
    <w:rsid w:val="00C13D44"/>
    <w:rsid w:val="00C16438"/>
    <w:rsid w:val="00C16586"/>
    <w:rsid w:val="00C20271"/>
    <w:rsid w:val="00C2035B"/>
    <w:rsid w:val="00C22B94"/>
    <w:rsid w:val="00C24CA4"/>
    <w:rsid w:val="00C2591C"/>
    <w:rsid w:val="00C2641B"/>
    <w:rsid w:val="00C265CF"/>
    <w:rsid w:val="00C2701C"/>
    <w:rsid w:val="00C31099"/>
    <w:rsid w:val="00C310BB"/>
    <w:rsid w:val="00C318A7"/>
    <w:rsid w:val="00C3223D"/>
    <w:rsid w:val="00C326FD"/>
    <w:rsid w:val="00C33803"/>
    <w:rsid w:val="00C344AC"/>
    <w:rsid w:val="00C3682E"/>
    <w:rsid w:val="00C40C4F"/>
    <w:rsid w:val="00C4125C"/>
    <w:rsid w:val="00C413AB"/>
    <w:rsid w:val="00C42969"/>
    <w:rsid w:val="00C43433"/>
    <w:rsid w:val="00C434FE"/>
    <w:rsid w:val="00C453D4"/>
    <w:rsid w:val="00C50630"/>
    <w:rsid w:val="00C514C6"/>
    <w:rsid w:val="00C55E23"/>
    <w:rsid w:val="00C55E90"/>
    <w:rsid w:val="00C57587"/>
    <w:rsid w:val="00C576F0"/>
    <w:rsid w:val="00C61EE2"/>
    <w:rsid w:val="00C627E1"/>
    <w:rsid w:val="00C660C5"/>
    <w:rsid w:val="00C6668E"/>
    <w:rsid w:val="00C66BC2"/>
    <w:rsid w:val="00C66DAC"/>
    <w:rsid w:val="00C67139"/>
    <w:rsid w:val="00C713AA"/>
    <w:rsid w:val="00C722CD"/>
    <w:rsid w:val="00C724C5"/>
    <w:rsid w:val="00C72DFF"/>
    <w:rsid w:val="00C74E0A"/>
    <w:rsid w:val="00C763F3"/>
    <w:rsid w:val="00C774D2"/>
    <w:rsid w:val="00C777A2"/>
    <w:rsid w:val="00C80AB6"/>
    <w:rsid w:val="00C841D1"/>
    <w:rsid w:val="00C9191C"/>
    <w:rsid w:val="00C93680"/>
    <w:rsid w:val="00C93DE2"/>
    <w:rsid w:val="00C944E9"/>
    <w:rsid w:val="00C94C8A"/>
    <w:rsid w:val="00C95BDB"/>
    <w:rsid w:val="00CA1439"/>
    <w:rsid w:val="00CA348B"/>
    <w:rsid w:val="00CA434E"/>
    <w:rsid w:val="00CA609E"/>
    <w:rsid w:val="00CA7746"/>
    <w:rsid w:val="00CB0BEA"/>
    <w:rsid w:val="00CB165F"/>
    <w:rsid w:val="00CB27D7"/>
    <w:rsid w:val="00CB2C6D"/>
    <w:rsid w:val="00CB418C"/>
    <w:rsid w:val="00CB61D8"/>
    <w:rsid w:val="00CB7E60"/>
    <w:rsid w:val="00CC460B"/>
    <w:rsid w:val="00CC489D"/>
    <w:rsid w:val="00CC5E47"/>
    <w:rsid w:val="00CC796A"/>
    <w:rsid w:val="00CD221B"/>
    <w:rsid w:val="00CD2514"/>
    <w:rsid w:val="00CD53B6"/>
    <w:rsid w:val="00CD5D14"/>
    <w:rsid w:val="00CD5D24"/>
    <w:rsid w:val="00CD77BF"/>
    <w:rsid w:val="00CD785A"/>
    <w:rsid w:val="00CD7CF3"/>
    <w:rsid w:val="00CE1E55"/>
    <w:rsid w:val="00CE45C7"/>
    <w:rsid w:val="00CE4995"/>
    <w:rsid w:val="00CE4C33"/>
    <w:rsid w:val="00CE502D"/>
    <w:rsid w:val="00CE64F6"/>
    <w:rsid w:val="00CE6A13"/>
    <w:rsid w:val="00CE6A81"/>
    <w:rsid w:val="00CE7C0F"/>
    <w:rsid w:val="00CF0313"/>
    <w:rsid w:val="00CF0FBE"/>
    <w:rsid w:val="00CF106C"/>
    <w:rsid w:val="00CF16D8"/>
    <w:rsid w:val="00CF2665"/>
    <w:rsid w:val="00CF41DD"/>
    <w:rsid w:val="00CF7D86"/>
    <w:rsid w:val="00D00B30"/>
    <w:rsid w:val="00D0115A"/>
    <w:rsid w:val="00D01703"/>
    <w:rsid w:val="00D03C98"/>
    <w:rsid w:val="00D04514"/>
    <w:rsid w:val="00D04968"/>
    <w:rsid w:val="00D055AA"/>
    <w:rsid w:val="00D05BB8"/>
    <w:rsid w:val="00D07F2C"/>
    <w:rsid w:val="00D1415A"/>
    <w:rsid w:val="00D17762"/>
    <w:rsid w:val="00D211F0"/>
    <w:rsid w:val="00D23F7B"/>
    <w:rsid w:val="00D31497"/>
    <w:rsid w:val="00D325AA"/>
    <w:rsid w:val="00D34F3C"/>
    <w:rsid w:val="00D37D2A"/>
    <w:rsid w:val="00D407BF"/>
    <w:rsid w:val="00D411EC"/>
    <w:rsid w:val="00D46784"/>
    <w:rsid w:val="00D47FEC"/>
    <w:rsid w:val="00D51E59"/>
    <w:rsid w:val="00D52A9E"/>
    <w:rsid w:val="00D5380D"/>
    <w:rsid w:val="00D55165"/>
    <w:rsid w:val="00D55808"/>
    <w:rsid w:val="00D564FB"/>
    <w:rsid w:val="00D6199A"/>
    <w:rsid w:val="00D6345D"/>
    <w:rsid w:val="00D63484"/>
    <w:rsid w:val="00D63FA5"/>
    <w:rsid w:val="00D64789"/>
    <w:rsid w:val="00D70978"/>
    <w:rsid w:val="00D71FB0"/>
    <w:rsid w:val="00D72871"/>
    <w:rsid w:val="00D730C3"/>
    <w:rsid w:val="00D73DFB"/>
    <w:rsid w:val="00D762F6"/>
    <w:rsid w:val="00D803FE"/>
    <w:rsid w:val="00D808B5"/>
    <w:rsid w:val="00D83F69"/>
    <w:rsid w:val="00D849C7"/>
    <w:rsid w:val="00D866E7"/>
    <w:rsid w:val="00D9064F"/>
    <w:rsid w:val="00D91032"/>
    <w:rsid w:val="00D91A50"/>
    <w:rsid w:val="00D91F31"/>
    <w:rsid w:val="00D96C4B"/>
    <w:rsid w:val="00DA0179"/>
    <w:rsid w:val="00DA2B75"/>
    <w:rsid w:val="00DA4346"/>
    <w:rsid w:val="00DA5227"/>
    <w:rsid w:val="00DA7EF8"/>
    <w:rsid w:val="00DB0199"/>
    <w:rsid w:val="00DB0964"/>
    <w:rsid w:val="00DB1406"/>
    <w:rsid w:val="00DB2566"/>
    <w:rsid w:val="00DB305F"/>
    <w:rsid w:val="00DB33A3"/>
    <w:rsid w:val="00DB47B1"/>
    <w:rsid w:val="00DB54B8"/>
    <w:rsid w:val="00DB74D2"/>
    <w:rsid w:val="00DC0930"/>
    <w:rsid w:val="00DC0BF5"/>
    <w:rsid w:val="00DC1E32"/>
    <w:rsid w:val="00DC2D86"/>
    <w:rsid w:val="00DC32F5"/>
    <w:rsid w:val="00DC45AE"/>
    <w:rsid w:val="00DC4BE3"/>
    <w:rsid w:val="00DC5BC8"/>
    <w:rsid w:val="00DC68F5"/>
    <w:rsid w:val="00DC72E6"/>
    <w:rsid w:val="00DC756C"/>
    <w:rsid w:val="00DC7ED5"/>
    <w:rsid w:val="00DD07F6"/>
    <w:rsid w:val="00DD1D0F"/>
    <w:rsid w:val="00DD4B05"/>
    <w:rsid w:val="00DD64D9"/>
    <w:rsid w:val="00DE0551"/>
    <w:rsid w:val="00DE066B"/>
    <w:rsid w:val="00DE0B64"/>
    <w:rsid w:val="00DE17C5"/>
    <w:rsid w:val="00DE1E42"/>
    <w:rsid w:val="00DE1F78"/>
    <w:rsid w:val="00DE3744"/>
    <w:rsid w:val="00DE47EA"/>
    <w:rsid w:val="00DE4C81"/>
    <w:rsid w:val="00DE7A15"/>
    <w:rsid w:val="00DF01E3"/>
    <w:rsid w:val="00DF1E7B"/>
    <w:rsid w:val="00DF2249"/>
    <w:rsid w:val="00DF2359"/>
    <w:rsid w:val="00DF2EC6"/>
    <w:rsid w:val="00DF726F"/>
    <w:rsid w:val="00DF728B"/>
    <w:rsid w:val="00E00FEA"/>
    <w:rsid w:val="00E01EC7"/>
    <w:rsid w:val="00E0481A"/>
    <w:rsid w:val="00E061B4"/>
    <w:rsid w:val="00E16BF6"/>
    <w:rsid w:val="00E205F1"/>
    <w:rsid w:val="00E22B02"/>
    <w:rsid w:val="00E23945"/>
    <w:rsid w:val="00E251D4"/>
    <w:rsid w:val="00E26236"/>
    <w:rsid w:val="00E27E55"/>
    <w:rsid w:val="00E312D3"/>
    <w:rsid w:val="00E3138E"/>
    <w:rsid w:val="00E32500"/>
    <w:rsid w:val="00E32CF8"/>
    <w:rsid w:val="00E33B9A"/>
    <w:rsid w:val="00E35567"/>
    <w:rsid w:val="00E35C24"/>
    <w:rsid w:val="00E35E0C"/>
    <w:rsid w:val="00E36705"/>
    <w:rsid w:val="00E410FA"/>
    <w:rsid w:val="00E41C52"/>
    <w:rsid w:val="00E41C75"/>
    <w:rsid w:val="00E430F3"/>
    <w:rsid w:val="00E44C82"/>
    <w:rsid w:val="00E47D0F"/>
    <w:rsid w:val="00E47ECC"/>
    <w:rsid w:val="00E50162"/>
    <w:rsid w:val="00E505DF"/>
    <w:rsid w:val="00E51528"/>
    <w:rsid w:val="00E51A96"/>
    <w:rsid w:val="00E52941"/>
    <w:rsid w:val="00E53080"/>
    <w:rsid w:val="00E546BC"/>
    <w:rsid w:val="00E55506"/>
    <w:rsid w:val="00E62137"/>
    <w:rsid w:val="00E633CF"/>
    <w:rsid w:val="00E655C6"/>
    <w:rsid w:val="00E65761"/>
    <w:rsid w:val="00E67446"/>
    <w:rsid w:val="00E67541"/>
    <w:rsid w:val="00E715B3"/>
    <w:rsid w:val="00E7288E"/>
    <w:rsid w:val="00E774E5"/>
    <w:rsid w:val="00E77DD3"/>
    <w:rsid w:val="00E8141A"/>
    <w:rsid w:val="00E81555"/>
    <w:rsid w:val="00E81B12"/>
    <w:rsid w:val="00E823E1"/>
    <w:rsid w:val="00E83463"/>
    <w:rsid w:val="00E8461F"/>
    <w:rsid w:val="00E84EB1"/>
    <w:rsid w:val="00E855A9"/>
    <w:rsid w:val="00E8609A"/>
    <w:rsid w:val="00E87072"/>
    <w:rsid w:val="00E92F0C"/>
    <w:rsid w:val="00E939B6"/>
    <w:rsid w:val="00E94264"/>
    <w:rsid w:val="00E947C5"/>
    <w:rsid w:val="00E96222"/>
    <w:rsid w:val="00E963EC"/>
    <w:rsid w:val="00E96DFA"/>
    <w:rsid w:val="00E97D29"/>
    <w:rsid w:val="00EA1313"/>
    <w:rsid w:val="00EA28AA"/>
    <w:rsid w:val="00EA3A57"/>
    <w:rsid w:val="00EA4066"/>
    <w:rsid w:val="00EA5336"/>
    <w:rsid w:val="00EA6A0C"/>
    <w:rsid w:val="00EA6E5F"/>
    <w:rsid w:val="00EA7747"/>
    <w:rsid w:val="00EA7DD5"/>
    <w:rsid w:val="00EB6F10"/>
    <w:rsid w:val="00EC0E27"/>
    <w:rsid w:val="00EC1FF1"/>
    <w:rsid w:val="00EC28C0"/>
    <w:rsid w:val="00EC7B3D"/>
    <w:rsid w:val="00ED0067"/>
    <w:rsid w:val="00ED076E"/>
    <w:rsid w:val="00ED14CD"/>
    <w:rsid w:val="00ED1A35"/>
    <w:rsid w:val="00ED303A"/>
    <w:rsid w:val="00ED345D"/>
    <w:rsid w:val="00ED3DBB"/>
    <w:rsid w:val="00ED4599"/>
    <w:rsid w:val="00ED555C"/>
    <w:rsid w:val="00ED7EFF"/>
    <w:rsid w:val="00EE0581"/>
    <w:rsid w:val="00EE071F"/>
    <w:rsid w:val="00EE09FD"/>
    <w:rsid w:val="00EE1D53"/>
    <w:rsid w:val="00EE30AF"/>
    <w:rsid w:val="00EE46E4"/>
    <w:rsid w:val="00EE559C"/>
    <w:rsid w:val="00EE5B15"/>
    <w:rsid w:val="00EE77FC"/>
    <w:rsid w:val="00EE7C9A"/>
    <w:rsid w:val="00EF0226"/>
    <w:rsid w:val="00EF1D8F"/>
    <w:rsid w:val="00EF4042"/>
    <w:rsid w:val="00EF4714"/>
    <w:rsid w:val="00EF648D"/>
    <w:rsid w:val="00EF661A"/>
    <w:rsid w:val="00EF6DF7"/>
    <w:rsid w:val="00EF77EF"/>
    <w:rsid w:val="00F01E34"/>
    <w:rsid w:val="00F0222D"/>
    <w:rsid w:val="00F02D8C"/>
    <w:rsid w:val="00F034EA"/>
    <w:rsid w:val="00F03AE1"/>
    <w:rsid w:val="00F06035"/>
    <w:rsid w:val="00F0628F"/>
    <w:rsid w:val="00F0763D"/>
    <w:rsid w:val="00F1326C"/>
    <w:rsid w:val="00F13DD8"/>
    <w:rsid w:val="00F171A6"/>
    <w:rsid w:val="00F176FC"/>
    <w:rsid w:val="00F17AE3"/>
    <w:rsid w:val="00F20420"/>
    <w:rsid w:val="00F210E3"/>
    <w:rsid w:val="00F22545"/>
    <w:rsid w:val="00F32308"/>
    <w:rsid w:val="00F3350A"/>
    <w:rsid w:val="00F34199"/>
    <w:rsid w:val="00F35652"/>
    <w:rsid w:val="00F36B53"/>
    <w:rsid w:val="00F4045F"/>
    <w:rsid w:val="00F40C8D"/>
    <w:rsid w:val="00F433E8"/>
    <w:rsid w:val="00F473A8"/>
    <w:rsid w:val="00F50213"/>
    <w:rsid w:val="00F505CC"/>
    <w:rsid w:val="00F51618"/>
    <w:rsid w:val="00F51D0C"/>
    <w:rsid w:val="00F5539D"/>
    <w:rsid w:val="00F574E8"/>
    <w:rsid w:val="00F60A6D"/>
    <w:rsid w:val="00F60FD1"/>
    <w:rsid w:val="00F61161"/>
    <w:rsid w:val="00F620B2"/>
    <w:rsid w:val="00F63993"/>
    <w:rsid w:val="00F64CBE"/>
    <w:rsid w:val="00F667C0"/>
    <w:rsid w:val="00F67856"/>
    <w:rsid w:val="00F70119"/>
    <w:rsid w:val="00F70BF6"/>
    <w:rsid w:val="00F731E5"/>
    <w:rsid w:val="00F73678"/>
    <w:rsid w:val="00F73ACC"/>
    <w:rsid w:val="00F760AA"/>
    <w:rsid w:val="00F76CBB"/>
    <w:rsid w:val="00F80CF8"/>
    <w:rsid w:val="00F86692"/>
    <w:rsid w:val="00F90189"/>
    <w:rsid w:val="00F91997"/>
    <w:rsid w:val="00F960FA"/>
    <w:rsid w:val="00F96DDB"/>
    <w:rsid w:val="00FA3140"/>
    <w:rsid w:val="00FA32AB"/>
    <w:rsid w:val="00FA4985"/>
    <w:rsid w:val="00FB0786"/>
    <w:rsid w:val="00FB0E04"/>
    <w:rsid w:val="00FB2B1C"/>
    <w:rsid w:val="00FB37E7"/>
    <w:rsid w:val="00FB582B"/>
    <w:rsid w:val="00FB5EC7"/>
    <w:rsid w:val="00FB6706"/>
    <w:rsid w:val="00FB68D0"/>
    <w:rsid w:val="00FC186E"/>
    <w:rsid w:val="00FC4B8D"/>
    <w:rsid w:val="00FC526A"/>
    <w:rsid w:val="00FC5666"/>
    <w:rsid w:val="00FC6E6C"/>
    <w:rsid w:val="00FD1073"/>
    <w:rsid w:val="00FD4DE0"/>
    <w:rsid w:val="00FD6152"/>
    <w:rsid w:val="00FD640B"/>
    <w:rsid w:val="00FD6AAC"/>
    <w:rsid w:val="00FD6F0C"/>
    <w:rsid w:val="00FD6F26"/>
    <w:rsid w:val="00FD7066"/>
    <w:rsid w:val="00FE3576"/>
    <w:rsid w:val="00FE47F4"/>
    <w:rsid w:val="00FE49EE"/>
    <w:rsid w:val="00FF01A2"/>
    <w:rsid w:val="00FF0508"/>
    <w:rsid w:val="00FF1610"/>
    <w:rsid w:val="00FF2B59"/>
    <w:rsid w:val="00FF37A9"/>
    <w:rsid w:val="00FF4F7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8111FF"/>
  <w15:docId w15:val="{103A44BE-3B4B-4240-876B-DFFA21284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sto MT" w:eastAsia="Calisto MT" w:hAnsi="Calisto MT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41B"/>
    <w:pPr>
      <w:spacing w:after="200"/>
      <w:ind w:firstLine="142"/>
    </w:pPr>
    <w:rPr>
      <w:rFonts w:ascii="Arial" w:hAnsi="Arial"/>
      <w:sz w:val="22"/>
      <w:szCs w:val="24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546BC"/>
    <w:pPr>
      <w:keepNext/>
      <w:keepLines/>
      <w:numPr>
        <w:numId w:val="1"/>
      </w:numPr>
      <w:spacing w:before="240" w:after="0"/>
      <w:outlineLvl w:val="0"/>
    </w:pPr>
    <w:rPr>
      <w:rFonts w:eastAsia="Times New Roman" w:cs="Arial"/>
      <w:b/>
      <w:bCs/>
      <w:color w:val="1F497D" w:themeColor="text2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46BC"/>
    <w:pPr>
      <w:keepNext/>
      <w:keepLines/>
      <w:numPr>
        <w:ilvl w:val="1"/>
        <w:numId w:val="1"/>
      </w:numPr>
      <w:spacing w:before="120" w:after="120"/>
      <w:outlineLvl w:val="1"/>
    </w:pPr>
    <w:rPr>
      <w:rFonts w:eastAsia="Times New Roman" w:cs="Arial"/>
      <w:b/>
      <w:bCs/>
      <w:color w:val="1F497D" w:themeColor="text2"/>
      <w:sz w:val="24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1703"/>
    <w:pPr>
      <w:keepNext/>
      <w:keepLines/>
      <w:numPr>
        <w:ilvl w:val="2"/>
        <w:numId w:val="1"/>
      </w:numPr>
      <w:spacing w:before="60" w:after="120"/>
      <w:outlineLvl w:val="2"/>
    </w:pPr>
    <w:rPr>
      <w:rFonts w:eastAsia="Times New Roman" w:cs="Arial"/>
      <w:i/>
      <w:color w:val="1F497D" w:themeColor="text2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55DE"/>
    <w:pPr>
      <w:keepNext/>
      <w:keepLines/>
      <w:numPr>
        <w:ilvl w:val="3"/>
        <w:numId w:val="1"/>
      </w:numPr>
      <w:spacing w:before="200" w:after="0"/>
      <w:outlineLvl w:val="3"/>
    </w:pPr>
    <w:rPr>
      <w:rFonts w:ascii="Calisto MT" w:eastAsia="Times New Roman" w:hAnsi="Calisto MT"/>
      <w:b/>
      <w:bCs/>
      <w:i/>
      <w:iCs/>
      <w:color w:val="80B60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B55DE"/>
    <w:pPr>
      <w:keepNext/>
      <w:keepLines/>
      <w:numPr>
        <w:ilvl w:val="4"/>
        <w:numId w:val="1"/>
      </w:numPr>
      <w:spacing w:before="200" w:after="0"/>
      <w:outlineLvl w:val="4"/>
    </w:pPr>
    <w:rPr>
      <w:rFonts w:ascii="Calisto MT" w:eastAsia="Times New Roman" w:hAnsi="Calisto MT"/>
      <w:color w:val="3F5A03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B55DE"/>
    <w:pPr>
      <w:keepNext/>
      <w:keepLines/>
      <w:numPr>
        <w:ilvl w:val="5"/>
        <w:numId w:val="1"/>
      </w:numPr>
      <w:spacing w:before="200" w:after="0"/>
      <w:outlineLvl w:val="5"/>
    </w:pPr>
    <w:rPr>
      <w:rFonts w:ascii="Calisto MT" w:eastAsia="Times New Roman" w:hAnsi="Calisto MT"/>
      <w:i/>
      <w:iCs/>
      <w:color w:val="3F5A03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B55DE"/>
    <w:pPr>
      <w:keepNext/>
      <w:keepLines/>
      <w:numPr>
        <w:ilvl w:val="6"/>
        <w:numId w:val="1"/>
      </w:numPr>
      <w:spacing w:before="200" w:after="0"/>
      <w:outlineLvl w:val="6"/>
    </w:pPr>
    <w:rPr>
      <w:rFonts w:ascii="Calisto MT" w:eastAsia="Times New Roman" w:hAnsi="Calisto MT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B55DE"/>
    <w:pPr>
      <w:keepNext/>
      <w:keepLines/>
      <w:numPr>
        <w:ilvl w:val="7"/>
        <w:numId w:val="1"/>
      </w:numPr>
      <w:spacing w:before="200" w:after="0"/>
      <w:outlineLvl w:val="7"/>
    </w:pPr>
    <w:rPr>
      <w:rFonts w:ascii="Calisto MT" w:eastAsia="Times New Roman" w:hAnsi="Calisto MT"/>
      <w:color w:val="40404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B55DE"/>
    <w:pPr>
      <w:keepNext/>
      <w:keepLines/>
      <w:numPr>
        <w:ilvl w:val="8"/>
        <w:numId w:val="1"/>
      </w:numPr>
      <w:spacing w:before="200" w:after="0"/>
      <w:outlineLvl w:val="8"/>
    </w:pPr>
    <w:rPr>
      <w:rFonts w:ascii="Calisto MT" w:eastAsia="Times New Roman" w:hAnsi="Calisto MT"/>
      <w:i/>
      <w:iCs/>
      <w:color w:val="404040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033AA"/>
    <w:pPr>
      <w:tabs>
        <w:tab w:val="center" w:pos="4703"/>
        <w:tab w:val="right" w:pos="9406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8033AA"/>
    <w:rPr>
      <w:rFonts w:ascii="Arial" w:hAnsi="Arial"/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8033AA"/>
    <w:pPr>
      <w:tabs>
        <w:tab w:val="center" w:pos="4703"/>
        <w:tab w:val="right" w:pos="940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8033AA"/>
    <w:rPr>
      <w:rFonts w:ascii="Arial" w:hAnsi="Arial"/>
      <w:sz w:val="22"/>
    </w:rPr>
  </w:style>
  <w:style w:type="paragraph" w:styleId="TM1">
    <w:name w:val="toc 1"/>
    <w:basedOn w:val="Normal"/>
    <w:next w:val="Normal"/>
    <w:autoRedefine/>
    <w:uiPriority w:val="39"/>
    <w:unhideWhenUsed/>
    <w:rsid w:val="00EF0226"/>
    <w:pPr>
      <w:spacing w:before="120" w:after="0"/>
    </w:pPr>
    <w:rPr>
      <w:rFonts w:ascii="Calisto MT" w:hAnsi="Calisto MT"/>
      <w:b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EF0226"/>
    <w:pPr>
      <w:spacing w:after="0"/>
      <w:ind w:left="220"/>
    </w:pPr>
    <w:rPr>
      <w:rFonts w:ascii="Calisto MT" w:hAnsi="Calisto MT"/>
      <w:i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EF0226"/>
    <w:pPr>
      <w:spacing w:after="0"/>
      <w:ind w:left="440"/>
    </w:pPr>
    <w:rPr>
      <w:rFonts w:ascii="Calisto MT" w:hAnsi="Calisto MT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EF0226"/>
    <w:pPr>
      <w:spacing w:after="0"/>
      <w:ind w:left="660"/>
    </w:pPr>
    <w:rPr>
      <w:rFonts w:ascii="Calisto MT" w:hAnsi="Calisto MT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EF0226"/>
    <w:pPr>
      <w:spacing w:after="0"/>
      <w:ind w:left="880"/>
    </w:pPr>
    <w:rPr>
      <w:rFonts w:ascii="Calisto MT" w:hAnsi="Calisto MT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EF0226"/>
    <w:pPr>
      <w:spacing w:after="0"/>
      <w:ind w:left="1100"/>
    </w:pPr>
    <w:rPr>
      <w:rFonts w:ascii="Calisto MT" w:hAnsi="Calisto MT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EF0226"/>
    <w:pPr>
      <w:spacing w:after="0"/>
      <w:ind w:left="1320"/>
    </w:pPr>
    <w:rPr>
      <w:rFonts w:ascii="Calisto MT" w:hAnsi="Calisto MT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EF0226"/>
    <w:pPr>
      <w:spacing w:after="0"/>
      <w:ind w:left="1540"/>
    </w:pPr>
    <w:rPr>
      <w:rFonts w:ascii="Calisto MT" w:hAnsi="Calisto MT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EF0226"/>
    <w:pPr>
      <w:spacing w:after="0"/>
      <w:ind w:left="1760"/>
    </w:pPr>
    <w:rPr>
      <w:rFonts w:ascii="Calisto MT" w:hAnsi="Calisto MT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9B55D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546BC"/>
    <w:rPr>
      <w:rFonts w:ascii="Arial" w:eastAsia="Times New Roman" w:hAnsi="Arial" w:cs="Arial"/>
      <w:b/>
      <w:bCs/>
      <w:color w:val="1F497D" w:themeColor="text2"/>
      <w:sz w:val="28"/>
      <w:szCs w:val="28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E546BC"/>
    <w:rPr>
      <w:rFonts w:ascii="Arial" w:eastAsia="Times New Roman" w:hAnsi="Arial" w:cs="Arial"/>
      <w:b/>
      <w:bCs/>
      <w:color w:val="1F497D" w:themeColor="text2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D01703"/>
    <w:rPr>
      <w:rFonts w:ascii="Arial" w:eastAsia="Times New Roman" w:hAnsi="Arial" w:cs="Arial"/>
      <w:i/>
      <w:color w:val="1F497D" w:themeColor="text2"/>
      <w:sz w:val="22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B55DE"/>
    <w:rPr>
      <w:rFonts w:eastAsia="Times New Roman"/>
      <w:b/>
      <w:bCs/>
      <w:i/>
      <w:iCs/>
      <w:color w:val="80B606"/>
      <w:sz w:val="22"/>
      <w:szCs w:val="24"/>
      <w:lang w:eastAsia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9B55DE"/>
    <w:rPr>
      <w:rFonts w:eastAsia="Times New Roman"/>
      <w:color w:val="3F5A03"/>
      <w:sz w:val="22"/>
      <w:szCs w:val="24"/>
      <w:lang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9B55DE"/>
    <w:rPr>
      <w:rFonts w:eastAsia="Times New Roman"/>
      <w:i/>
      <w:iCs/>
      <w:color w:val="3F5A03"/>
      <w:sz w:val="22"/>
      <w:szCs w:val="24"/>
      <w:lang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9B55DE"/>
    <w:rPr>
      <w:rFonts w:eastAsia="Times New Roman"/>
      <w:i/>
      <w:iCs/>
      <w:color w:val="404040"/>
      <w:sz w:val="22"/>
      <w:szCs w:val="24"/>
      <w:lang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9B55DE"/>
    <w:rPr>
      <w:rFonts w:eastAsia="Times New Roman"/>
      <w:color w:val="404040"/>
      <w:lang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9B55DE"/>
    <w:rPr>
      <w:rFonts w:eastAsia="Times New Roman"/>
      <w:i/>
      <w:iCs/>
      <w:color w:val="404040"/>
      <w:lang w:eastAsia="en-US"/>
    </w:rPr>
  </w:style>
  <w:style w:type="character" w:styleId="Textedelespacerserv">
    <w:name w:val="Placeholder Text"/>
    <w:basedOn w:val="Policepardfaut"/>
    <w:uiPriority w:val="99"/>
    <w:semiHidden/>
    <w:rsid w:val="00FA498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A498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498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800D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9471F6"/>
    <w:rPr>
      <w:b/>
      <w:bCs/>
      <w:color w:val="4F81BD" w:themeColor="accent1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CD785A"/>
    <w:rPr>
      <w:color w:val="0000FF"/>
      <w:u w:val="single"/>
    </w:rPr>
  </w:style>
  <w:style w:type="character" w:customStyle="1" w:styleId="ptbrand">
    <w:name w:val="ptbrand"/>
    <w:basedOn w:val="Policepardfaut"/>
    <w:rsid w:val="00CD785A"/>
  </w:style>
  <w:style w:type="paragraph" w:styleId="En-ttedetabledesmatires">
    <w:name w:val="TOC Heading"/>
    <w:basedOn w:val="Titre1"/>
    <w:next w:val="Normal"/>
    <w:uiPriority w:val="39"/>
    <w:unhideWhenUsed/>
    <w:qFormat/>
    <w:rsid w:val="00493A54"/>
    <w:pPr>
      <w:numPr>
        <w:numId w:val="0"/>
      </w:num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table" w:customStyle="1" w:styleId="Tableau3">
    <w:name w:val="Tableau3"/>
    <w:hidden/>
    <w:rsid w:val="006471E2"/>
    <w:rPr>
      <w:rFonts w:ascii="Times New Roman" w:eastAsia="Times New Roman" w:hAnsi="Times New Roman"/>
    </w:rPr>
    <w:tblPr>
      <w:tblInd w:w="-57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B95DF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Sansinterligne">
    <w:name w:val="No Spacing"/>
    <w:uiPriority w:val="1"/>
    <w:qFormat/>
    <w:rsid w:val="0042609A"/>
    <w:pPr>
      <w:ind w:firstLine="142"/>
    </w:pPr>
    <w:rPr>
      <w:rFonts w:ascii="Arial" w:hAnsi="Arial"/>
      <w:sz w:val="22"/>
      <w:szCs w:val="24"/>
    </w:rPr>
  </w:style>
  <w:style w:type="character" w:customStyle="1" w:styleId="st">
    <w:name w:val="st"/>
    <w:basedOn w:val="Policepardfaut"/>
    <w:rsid w:val="00CF16D8"/>
  </w:style>
  <w:style w:type="character" w:styleId="Lienhypertextesuivivisit">
    <w:name w:val="FollowedHyperlink"/>
    <w:basedOn w:val="Policepardfaut"/>
    <w:uiPriority w:val="99"/>
    <w:semiHidden/>
    <w:unhideWhenUsed/>
    <w:rsid w:val="00783F3A"/>
    <w:rPr>
      <w:color w:val="800080" w:themeColor="followedHyperlink"/>
      <w:u w:val="single"/>
    </w:rPr>
  </w:style>
  <w:style w:type="character" w:styleId="Accentuationintense">
    <w:name w:val="Intense Emphasis"/>
    <w:basedOn w:val="Policepardfaut"/>
    <w:uiPriority w:val="21"/>
    <w:qFormat/>
    <w:rsid w:val="00776B26"/>
    <w:rPr>
      <w:i/>
      <w:iCs/>
      <w:color w:val="4F81BD" w:themeColor="accent1"/>
    </w:rPr>
  </w:style>
  <w:style w:type="table" w:customStyle="1" w:styleId="TableauGrille4-Accentuation61">
    <w:name w:val="Tableau Grille 4 - Accentuation 61"/>
    <w:basedOn w:val="TableauNormal"/>
    <w:uiPriority w:val="49"/>
    <w:rsid w:val="00B2045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1F1C77"/>
    <w:pPr>
      <w:spacing w:before="100" w:beforeAutospacing="1" w:after="100" w:afterAutospacing="1"/>
      <w:ind w:firstLine="0"/>
    </w:pPr>
    <w:rPr>
      <w:rFonts w:ascii="Times New Roman" w:eastAsia="Times New Roman" w:hAnsi="Times New Roman"/>
      <w:sz w:val="24"/>
      <w:lang w:eastAsia="fr-FR"/>
    </w:rPr>
  </w:style>
  <w:style w:type="character" w:styleId="lev">
    <w:name w:val="Strong"/>
    <w:basedOn w:val="Policepardfaut"/>
    <w:uiPriority w:val="22"/>
    <w:qFormat/>
    <w:rsid w:val="001F1C77"/>
    <w:rPr>
      <w:b/>
      <w:bCs/>
    </w:rPr>
  </w:style>
  <w:style w:type="character" w:styleId="Accentuation">
    <w:name w:val="Emphasis"/>
    <w:basedOn w:val="Policepardfaut"/>
    <w:uiPriority w:val="20"/>
    <w:qFormat/>
    <w:rsid w:val="001F1C77"/>
    <w:rPr>
      <w:i/>
      <w:iCs/>
    </w:rPr>
  </w:style>
  <w:style w:type="paragraph" w:customStyle="1" w:styleId="alt">
    <w:name w:val="alt"/>
    <w:basedOn w:val="Normal"/>
    <w:rsid w:val="009322D6"/>
    <w:pPr>
      <w:spacing w:before="100" w:beforeAutospacing="1" w:after="100" w:afterAutospacing="1"/>
      <w:ind w:firstLine="0"/>
    </w:pPr>
    <w:rPr>
      <w:rFonts w:ascii="Times New Roman" w:eastAsia="Times New Roman" w:hAnsi="Times New Roman"/>
      <w:sz w:val="24"/>
      <w:lang w:eastAsia="fr-FR"/>
    </w:rPr>
  </w:style>
  <w:style w:type="character" w:customStyle="1" w:styleId="keyword">
    <w:name w:val="keyword"/>
    <w:basedOn w:val="Policepardfaut"/>
    <w:rsid w:val="009322D6"/>
  </w:style>
  <w:style w:type="character" w:customStyle="1" w:styleId="number">
    <w:name w:val="number"/>
    <w:basedOn w:val="Policepardfaut"/>
    <w:rsid w:val="009322D6"/>
  </w:style>
  <w:style w:type="character" w:customStyle="1" w:styleId="string">
    <w:name w:val="string"/>
    <w:basedOn w:val="Policepardfaut"/>
    <w:rsid w:val="009322D6"/>
  </w:style>
  <w:style w:type="character" w:customStyle="1" w:styleId="special">
    <w:name w:val="special"/>
    <w:basedOn w:val="Policepardfaut"/>
    <w:rsid w:val="009322D6"/>
  </w:style>
  <w:style w:type="character" w:customStyle="1" w:styleId="fontstyle01">
    <w:name w:val="fontstyle01"/>
    <w:basedOn w:val="Policepardfaut"/>
    <w:rsid w:val="00C61EE2"/>
    <w:rPr>
      <w:rFonts w:ascii="CourierNewPSMT" w:hAnsi="CourierNewPSMT" w:hint="default"/>
      <w:b w:val="0"/>
      <w:bCs w:val="0"/>
      <w:i w:val="0"/>
      <w:iCs w:val="0"/>
      <w:color w:val="FF0000"/>
      <w:sz w:val="28"/>
      <w:szCs w:val="28"/>
    </w:rPr>
  </w:style>
  <w:style w:type="character" w:customStyle="1" w:styleId="fontstyle21">
    <w:name w:val="fontstyle21"/>
    <w:basedOn w:val="Policepardfaut"/>
    <w:rsid w:val="00C61EE2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comment">
    <w:name w:val="comment"/>
    <w:basedOn w:val="Policepardfaut"/>
    <w:rsid w:val="0017310D"/>
  </w:style>
  <w:style w:type="character" w:customStyle="1" w:styleId="Mentionnonrsolue1">
    <w:name w:val="Mention non résolue1"/>
    <w:basedOn w:val="Policepardfaut"/>
    <w:uiPriority w:val="99"/>
    <w:semiHidden/>
    <w:unhideWhenUsed/>
    <w:rsid w:val="005B7A55"/>
    <w:rPr>
      <w:color w:val="605E5C"/>
      <w:shd w:val="clear" w:color="auto" w:fill="E1DFDD"/>
    </w:rPr>
  </w:style>
  <w:style w:type="character" w:customStyle="1" w:styleId="fontstyle31">
    <w:name w:val="fontstyle31"/>
    <w:basedOn w:val="Policepardfaut"/>
    <w:rsid w:val="00861CC8"/>
    <w:rPr>
      <w:rFonts w:ascii="CMSY9" w:hAnsi="CMSY9" w:hint="default"/>
      <w:b w:val="0"/>
      <w:bCs w:val="0"/>
      <w:i/>
      <w:iCs/>
      <w:color w:val="000000"/>
      <w:sz w:val="18"/>
      <w:szCs w:val="18"/>
    </w:rPr>
  </w:style>
  <w:style w:type="character" w:customStyle="1" w:styleId="fontstyle41">
    <w:name w:val="fontstyle41"/>
    <w:basedOn w:val="Policepardfaut"/>
    <w:rsid w:val="00861CC8"/>
    <w:rPr>
      <w:rFonts w:ascii="SFSS0900" w:hAnsi="SFSS09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51">
    <w:name w:val="fontstyle51"/>
    <w:basedOn w:val="Policepardfaut"/>
    <w:rsid w:val="00861CC8"/>
    <w:rPr>
      <w:rFonts w:ascii="CMMI9" w:hAnsi="CMMI9" w:hint="default"/>
      <w:b w:val="0"/>
      <w:bCs w:val="0"/>
      <w:i/>
      <w:iCs/>
      <w:color w:val="000000"/>
      <w:sz w:val="18"/>
      <w:szCs w:val="18"/>
    </w:rPr>
  </w:style>
  <w:style w:type="paragraph" w:styleId="Corpsdetexte">
    <w:name w:val="Body Text"/>
    <w:basedOn w:val="Normal"/>
    <w:link w:val="CorpsdetexteCar"/>
    <w:qFormat/>
    <w:rsid w:val="00E546BC"/>
    <w:pPr>
      <w:spacing w:before="180" w:after="180"/>
      <w:ind w:firstLine="0"/>
    </w:pPr>
    <w:rPr>
      <w:rFonts w:asciiTheme="minorHAnsi" w:eastAsiaTheme="minorHAnsi" w:hAnsiTheme="minorHAnsi" w:cstheme="minorBidi"/>
      <w:sz w:val="24"/>
      <w:lang w:val="en-US"/>
    </w:rPr>
  </w:style>
  <w:style w:type="character" w:customStyle="1" w:styleId="CorpsdetexteCar">
    <w:name w:val="Corps de texte Car"/>
    <w:basedOn w:val="Policepardfaut"/>
    <w:link w:val="Corpsdetexte"/>
    <w:rsid w:val="00E546BC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customStyle="1" w:styleId="Definition">
    <w:name w:val="Definition"/>
    <w:basedOn w:val="Normal"/>
    <w:rsid w:val="00E546BC"/>
    <w:pPr>
      <w:ind w:firstLine="0"/>
    </w:pPr>
    <w:rPr>
      <w:rFonts w:asciiTheme="minorHAnsi" w:eastAsiaTheme="minorHAnsi" w:hAnsiTheme="minorHAnsi" w:cstheme="minorBidi"/>
      <w:sz w:val="24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D52A9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52A9E"/>
    <w:rPr>
      <w:rFonts w:ascii="Arial" w:hAnsi="Arial"/>
      <w:i/>
      <w:iCs/>
      <w:color w:val="404040" w:themeColor="text1" w:themeTint="BF"/>
      <w:sz w:val="22"/>
      <w:szCs w:val="24"/>
      <w:lang w:eastAsia="en-US"/>
    </w:rPr>
  </w:style>
  <w:style w:type="paragraph" w:customStyle="1" w:styleId="western">
    <w:name w:val="western"/>
    <w:basedOn w:val="Normal"/>
    <w:rsid w:val="001D0FC2"/>
    <w:pPr>
      <w:spacing w:before="100" w:beforeAutospacing="1" w:after="113"/>
      <w:ind w:firstLine="0"/>
      <w:jc w:val="both"/>
    </w:pPr>
    <w:rPr>
      <w:rFonts w:ascii="Calibri" w:eastAsia="Times New Roman" w:hAnsi="Calibri"/>
      <w:szCs w:val="22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417EC9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7EC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customStyle="1" w:styleId="TableauGrille4-Accentuation41">
    <w:name w:val="Tableau Grille 4 - Accentuation 41"/>
    <w:basedOn w:val="TableauNormal"/>
    <w:uiPriority w:val="49"/>
    <w:rsid w:val="001F7E3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eauListe2-Accentuation11">
    <w:name w:val="Tableau Liste 2 - Accentuation 11"/>
    <w:basedOn w:val="TableauNormal"/>
    <w:uiPriority w:val="47"/>
    <w:rsid w:val="00BC7380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Grille2-Accentuation41">
    <w:name w:val="Tableau Grille 2 - Accentuation 41"/>
    <w:basedOn w:val="TableauNormal"/>
    <w:uiPriority w:val="47"/>
    <w:rsid w:val="00CE45C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42969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42969"/>
    <w:rPr>
      <w:rFonts w:ascii="Arial" w:hAnsi="Arial"/>
      <w:lang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C42969"/>
    <w:rPr>
      <w:vertAlign w:val="superscript"/>
    </w:rPr>
  </w:style>
  <w:style w:type="character" w:customStyle="1" w:styleId="LienInternet">
    <w:name w:val="Lien Internet"/>
    <w:rsid w:val="00557D83"/>
    <w:rPr>
      <w:color w:val="000080"/>
      <w:u w:val="single"/>
    </w:rPr>
  </w:style>
  <w:style w:type="character" w:customStyle="1" w:styleId="OOoSQLLiteral">
    <w:name w:val="_OOoSQLLiteral"/>
    <w:basedOn w:val="Policepardfaut"/>
    <w:qFormat/>
    <w:rsid w:val="00637E58"/>
    <w:rPr>
      <w:rFonts w:ascii="DejaVu Sans Mono" w:hAnsi="DejaVu Sans Mono"/>
      <w:color w:val="FF0000"/>
    </w:rPr>
  </w:style>
  <w:style w:type="character" w:customStyle="1" w:styleId="OOoSQLKeyWord">
    <w:name w:val="_OOoSQLKeyWord"/>
    <w:basedOn w:val="Policepardfaut"/>
    <w:qFormat/>
    <w:rsid w:val="00637E58"/>
    <w:rPr>
      <w:rFonts w:ascii="DejaVu Sans Mono" w:hAnsi="DejaVu Sans Mono"/>
      <w:color w:val="000080"/>
    </w:rPr>
  </w:style>
  <w:style w:type="character" w:customStyle="1" w:styleId="OOoSQLIdent">
    <w:name w:val="_OOoSQLIdent"/>
    <w:basedOn w:val="Policepardfaut"/>
    <w:qFormat/>
    <w:rsid w:val="00637E58"/>
    <w:rPr>
      <w:rFonts w:ascii="DejaVu Sans Mono" w:hAnsi="DejaVu Sans Mono"/>
      <w:color w:val="008000"/>
    </w:rPr>
  </w:style>
  <w:style w:type="character" w:customStyle="1" w:styleId="OOoSQLSpecial">
    <w:name w:val="_OOoSQLSpecial"/>
    <w:basedOn w:val="Policepardfaut"/>
    <w:qFormat/>
    <w:rsid w:val="00637E58"/>
    <w:rPr>
      <w:rFonts w:ascii="DejaVu Sans Mono" w:hAnsi="DejaVu Sans Mono"/>
      <w:color w:val="000000"/>
    </w:rPr>
  </w:style>
  <w:style w:type="character" w:customStyle="1" w:styleId="OOoSQLComment">
    <w:name w:val="_OOoSQLComment"/>
    <w:basedOn w:val="Policepardfaut"/>
    <w:qFormat/>
    <w:rsid w:val="00744C46"/>
    <w:rPr>
      <w:rFonts w:ascii="DejaVu Sans Mono" w:hAnsi="DejaVu Sans Mono"/>
      <w:color w:val="4C4C4C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37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37248"/>
    <w:rPr>
      <w:rFonts w:ascii="Courier New" w:eastAsia="Times New Roman" w:hAnsi="Courier New" w:cs="Courier New"/>
    </w:rPr>
  </w:style>
  <w:style w:type="character" w:styleId="CodeHTML">
    <w:name w:val="HTML Code"/>
    <w:basedOn w:val="Policepardfaut"/>
    <w:uiPriority w:val="99"/>
    <w:semiHidden/>
    <w:unhideWhenUsed/>
    <w:rsid w:val="00437248"/>
    <w:rPr>
      <w:rFonts w:ascii="Courier New" w:eastAsia="Times New Roman" w:hAnsi="Courier New" w:cs="Courier New"/>
      <w:sz w:val="20"/>
      <w:szCs w:val="20"/>
    </w:rPr>
  </w:style>
  <w:style w:type="table" w:customStyle="1" w:styleId="TableauGrille5Fonc-Accentuation21">
    <w:name w:val="Tableau Grille 5 Foncé - Accentuation 21"/>
    <w:basedOn w:val="TableauNormal"/>
    <w:uiPriority w:val="50"/>
    <w:rsid w:val="00E2623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Notedefin">
    <w:name w:val="endnote text"/>
    <w:basedOn w:val="Normal"/>
    <w:link w:val="NotedefinCar"/>
    <w:uiPriority w:val="99"/>
    <w:semiHidden/>
    <w:unhideWhenUsed/>
    <w:rsid w:val="007D6298"/>
    <w:pPr>
      <w:spacing w:after="0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7D6298"/>
    <w:rPr>
      <w:rFonts w:ascii="Arial" w:hAnsi="Arial"/>
      <w:lang w:eastAsia="en-US"/>
    </w:rPr>
  </w:style>
  <w:style w:type="character" w:styleId="Appeldenotedefin">
    <w:name w:val="endnote reference"/>
    <w:basedOn w:val="Policepardfaut"/>
    <w:uiPriority w:val="99"/>
    <w:semiHidden/>
    <w:unhideWhenUsed/>
    <w:rsid w:val="007D6298"/>
    <w:rPr>
      <w:vertAlign w:val="superscript"/>
    </w:rPr>
  </w:style>
  <w:style w:type="table" w:customStyle="1" w:styleId="TableauGrille4-Accentuation11">
    <w:name w:val="Tableau Grille 4 - Accentuation 11"/>
    <w:basedOn w:val="TableauNormal"/>
    <w:uiPriority w:val="49"/>
    <w:rsid w:val="008904C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6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4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9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I2D%20-%20Logiciels,%20R&#233;f&#233;rentiels\Mod&#232;les%20de%20documents\Mod&#232;le%20Cours%20-%20SI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6BFBB-733C-4F13-B975-CC608EA50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Cours - SIN.dotx</Template>
  <TotalTime>23</TotalTime>
  <Pages>3</Pages>
  <Words>843</Words>
  <Characters>4637</Characters>
  <Application>Microsoft Office Word</Application>
  <DocSecurity>0</DocSecurity>
  <Lines>38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TD - Algorithme de Horspool</vt:lpstr>
      <vt:lpstr/>
    </vt:vector>
  </TitlesOfParts>
  <Company>TOSHIBA</Company>
  <LinksUpToDate>false</LinksUpToDate>
  <CharactersWithSpaces>5470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 - Algorithme de Horspool</dc:title>
  <dc:creator>david</dc:creator>
  <cp:lastModifiedBy>david Granjon</cp:lastModifiedBy>
  <cp:revision>30</cp:revision>
  <cp:lastPrinted>2021-04-08T22:16:00Z</cp:lastPrinted>
  <dcterms:created xsi:type="dcterms:W3CDTF">2021-03-21T14:22:00Z</dcterms:created>
  <dcterms:modified xsi:type="dcterms:W3CDTF">2021-04-08T22:16:00Z</dcterms:modified>
</cp:coreProperties>
</file>