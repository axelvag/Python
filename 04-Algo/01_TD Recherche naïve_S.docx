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23A48" w14:textId="77777777" w:rsidR="00933A2D" w:rsidRDefault="00933A2D" w:rsidP="00933A2D">
      <w:pPr>
        <w:shd w:val="clear" w:color="auto" w:fill="FFFFFF"/>
        <w:spacing w:before="120" w:after="60"/>
        <w:rPr>
          <w:rFonts w:ascii="Calibri" w:hAnsi="Calibri" w:cs="Calibri"/>
          <w:color w:val="000000"/>
          <w:szCs w:val="22"/>
        </w:rPr>
      </w:pPr>
      <w:r w:rsidRPr="001B287E">
        <w:rPr>
          <w:rFonts w:ascii="Calibri" w:hAnsi="Calibri" w:cs="Calibri"/>
          <w:color w:val="000000"/>
          <w:szCs w:val="22"/>
        </w:rPr>
        <w:t>Taper help(str.find) dans une console Python</w:t>
      </w:r>
    </w:p>
    <w:p w14:paraId="4582C80E" w14:textId="77777777" w:rsidR="00933A2D" w:rsidRDefault="00933A2D" w:rsidP="00933A2D">
      <w:pPr>
        <w:shd w:val="clear" w:color="auto" w:fill="FFFFFF"/>
        <w:spacing w:before="120" w:after="60"/>
        <w:rPr>
          <w:rFonts w:ascii="Calibri" w:hAnsi="Calibri" w:cs="Calibri"/>
          <w:color w:val="000000"/>
          <w:szCs w:val="22"/>
        </w:rPr>
      </w:pPr>
      <w:r w:rsidRPr="001B287E">
        <w:rPr>
          <w:rFonts w:ascii="Calibri" w:hAnsi="Calibri" w:cs="Calibri"/>
          <w:color w:val="000000"/>
          <w:szCs w:val="22"/>
        </w:rPr>
        <w:t>L’objectif des questions suivantes est de programmer des fonctions de recherche textuelle sans bien</w:t>
      </w:r>
      <w:r>
        <w:rPr>
          <w:rFonts w:ascii="Calibri" w:hAnsi="Calibri" w:cs="Calibri"/>
          <w:color w:val="000000"/>
          <w:szCs w:val="22"/>
        </w:rPr>
        <w:t xml:space="preserve"> </w:t>
      </w:r>
      <w:r w:rsidRPr="001B287E">
        <w:rPr>
          <w:rFonts w:ascii="Calibri" w:hAnsi="Calibri" w:cs="Calibri"/>
          <w:color w:val="000000"/>
          <w:szCs w:val="22"/>
        </w:rPr>
        <w:t>sûr utiliser la méthode str.find déjà existante.</w:t>
      </w:r>
    </w:p>
    <w:p w14:paraId="45418A24" w14:textId="77777777" w:rsidR="008C3786" w:rsidRPr="00933A2D" w:rsidRDefault="00933A2D" w:rsidP="007A5D7F">
      <w:pPr>
        <w:pStyle w:val="Titre1"/>
        <w:numPr>
          <w:ilvl w:val="0"/>
          <w:numId w:val="44"/>
        </w:numPr>
        <w:spacing w:before="480"/>
        <w:ind w:left="1701" w:hanging="1701"/>
        <w:rPr>
          <w:rFonts w:ascii="Calibri" w:eastAsia="Calisto MT" w:hAnsi="Calibri" w:cs="Calibri"/>
          <w:color w:val="000000"/>
          <w:sz w:val="22"/>
          <w:szCs w:val="22"/>
        </w:rPr>
      </w:pPr>
      <w:r w:rsidRPr="00933A2D">
        <w:rPr>
          <w:rFonts w:ascii="Calibri" w:eastAsia="Calisto MT" w:hAnsi="Calibri" w:cs="Calibri"/>
          <w:color w:val="000000"/>
        </w:rPr>
        <w:t xml:space="preserve">Coder une fonction </w:t>
      </w:r>
      <w:r>
        <w:rPr>
          <w:rFonts w:ascii="Calibri" w:eastAsia="Calisto MT" w:hAnsi="Calibri" w:cs="Calibri"/>
          <w:i/>
          <w:iCs/>
          <w:color w:val="000000"/>
        </w:rPr>
        <w:t>identique</w:t>
      </w:r>
      <w:r w:rsidR="00AB5935" w:rsidRPr="00933A2D">
        <w:rPr>
          <w:rFonts w:ascii="Calibri" w:eastAsia="Calisto MT" w:hAnsi="Calibri" w:cs="Calibri"/>
          <w:color w:val="000000"/>
          <w:sz w:val="22"/>
          <w:szCs w:val="22"/>
        </w:rPr>
        <w:t xml:space="preserve"> </w:t>
      </w:r>
    </w:p>
    <w:p w14:paraId="7E5D64BC" w14:textId="77777777" w:rsidR="00933A2D" w:rsidRPr="00933A2D" w:rsidRDefault="00166D0F" w:rsidP="00933A2D">
      <w:pPr>
        <w:shd w:val="clear" w:color="auto" w:fill="FFFFFF"/>
        <w:spacing w:before="120" w:after="6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Dans un fichier nommé </w:t>
      </w:r>
      <w:r w:rsidRPr="00166D0F">
        <w:rPr>
          <w:rFonts w:ascii="Calibri" w:hAnsi="Calibri" w:cs="Calibri"/>
          <w:i/>
          <w:iCs/>
          <w:color w:val="E36C0A" w:themeColor="accent6" w:themeShade="BF"/>
          <w:szCs w:val="22"/>
        </w:rPr>
        <w:t>algoRechercheNaive.py</w:t>
      </w:r>
      <w:r>
        <w:rPr>
          <w:rFonts w:ascii="Calibri" w:hAnsi="Calibri" w:cs="Calibri"/>
          <w:color w:val="000000"/>
          <w:szCs w:val="22"/>
        </w:rPr>
        <w:t>, é</w:t>
      </w:r>
      <w:r w:rsidR="00933A2D" w:rsidRPr="00933A2D">
        <w:rPr>
          <w:rFonts w:ascii="Calibri" w:hAnsi="Calibri" w:cs="Calibri"/>
          <w:color w:val="000000"/>
          <w:szCs w:val="22"/>
        </w:rPr>
        <w:t xml:space="preserve">crire la fonction </w:t>
      </w:r>
      <w:r w:rsidR="00933A2D" w:rsidRPr="00933A2D">
        <w:rPr>
          <w:rFonts w:ascii="Calibri" w:hAnsi="Calibri" w:cs="Calibri"/>
          <w:i/>
          <w:iCs/>
          <w:color w:val="000000"/>
          <w:szCs w:val="22"/>
        </w:rPr>
        <w:t>identique(texte: str, motif: str, i: int) :</w:t>
      </w:r>
      <w:r w:rsidR="00933A2D" w:rsidRPr="00933A2D">
        <w:rPr>
          <w:rFonts w:ascii="Calibri" w:hAnsi="Calibri" w:cs="Calibri"/>
          <w:color w:val="000000"/>
          <w:szCs w:val="22"/>
        </w:rPr>
        <w:t xml:space="preserve"> </w:t>
      </w:r>
    </w:p>
    <w:p w14:paraId="5FEE8272" w14:textId="77777777" w:rsidR="00933A2D" w:rsidRPr="00933A2D" w:rsidRDefault="007F4A43" w:rsidP="00933A2D">
      <w:pPr>
        <w:shd w:val="clear" w:color="auto" w:fill="FFFFFF"/>
        <w:spacing w:before="120" w:after="60"/>
        <w:ind w:right="-149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La</w:t>
      </w:r>
      <w:r w:rsidR="00933A2D" w:rsidRPr="00933A2D">
        <w:rPr>
          <w:rFonts w:ascii="Calibri" w:hAnsi="Calibri" w:cs="Calibri"/>
          <w:color w:val="000000"/>
          <w:szCs w:val="22"/>
        </w:rPr>
        <w:t xml:space="preserve"> fonction teste si le motif de longueur k est présent dans le texte à la position i, c’est-à-dire si </w:t>
      </w:r>
      <w:r w:rsidR="00933A2D" w:rsidRPr="00933A2D">
        <w:rPr>
          <w:rFonts w:ascii="Calibri" w:hAnsi="Calibri" w:cs="Calibri"/>
          <w:i/>
          <w:iCs/>
          <w:color w:val="000000"/>
          <w:szCs w:val="22"/>
        </w:rPr>
        <w:t xml:space="preserve">texte[i:i+k] == </w:t>
      </w:r>
      <w:r w:rsidR="00933A2D">
        <w:rPr>
          <w:rFonts w:ascii="Calibri" w:hAnsi="Calibri" w:cs="Calibri"/>
          <w:i/>
          <w:iCs/>
          <w:color w:val="000000"/>
          <w:szCs w:val="22"/>
        </w:rPr>
        <w:t>m</w:t>
      </w:r>
      <w:r w:rsidR="00933A2D" w:rsidRPr="00933A2D">
        <w:rPr>
          <w:rFonts w:ascii="Calibri" w:hAnsi="Calibri" w:cs="Calibri"/>
          <w:i/>
          <w:iCs/>
          <w:color w:val="000000"/>
          <w:szCs w:val="22"/>
        </w:rPr>
        <w:t>otif</w:t>
      </w:r>
      <w:r w:rsidR="00933A2D" w:rsidRPr="00933A2D">
        <w:rPr>
          <w:rFonts w:ascii="Calibri" w:hAnsi="Calibri" w:cs="Calibri"/>
          <w:color w:val="000000"/>
          <w:szCs w:val="22"/>
        </w:rPr>
        <w:t xml:space="preserve">, en comparant les caractères de </w:t>
      </w:r>
      <w:r w:rsidR="00933A2D" w:rsidRPr="00933A2D">
        <w:rPr>
          <w:rFonts w:ascii="Calibri" w:hAnsi="Calibri" w:cs="Calibri"/>
          <w:i/>
          <w:iCs/>
          <w:color w:val="000000"/>
          <w:szCs w:val="22"/>
        </w:rPr>
        <w:t>texte[i:i+k]</w:t>
      </w:r>
      <w:r w:rsidR="00933A2D" w:rsidRPr="00933A2D">
        <w:rPr>
          <w:rFonts w:ascii="Calibri" w:hAnsi="Calibri" w:cs="Calibri"/>
          <w:color w:val="000000"/>
          <w:szCs w:val="22"/>
        </w:rPr>
        <w:t xml:space="preserve"> et de </w:t>
      </w:r>
      <w:r w:rsidR="00933A2D" w:rsidRPr="00933A2D">
        <w:rPr>
          <w:rFonts w:ascii="Calibri" w:hAnsi="Calibri" w:cs="Calibri"/>
          <w:i/>
          <w:iCs/>
          <w:color w:val="000000"/>
          <w:szCs w:val="22"/>
        </w:rPr>
        <w:t>motif</w:t>
      </w:r>
      <w:r w:rsidR="00933A2D" w:rsidRPr="00933A2D">
        <w:rPr>
          <w:rFonts w:ascii="Calibri" w:hAnsi="Calibri" w:cs="Calibri"/>
          <w:color w:val="000000"/>
          <w:szCs w:val="22"/>
        </w:rPr>
        <w:t xml:space="preserve"> un par un de gauche à droite</w:t>
      </w:r>
      <w:r w:rsidR="0033682A">
        <w:rPr>
          <w:rFonts w:ascii="Calibri" w:hAnsi="Calibri" w:cs="Calibri"/>
          <w:color w:val="000000"/>
          <w:szCs w:val="22"/>
        </w:rPr>
        <w:t xml:space="preserve"> </w:t>
      </w:r>
      <w:r w:rsidR="00933A2D" w:rsidRPr="00933A2D">
        <w:rPr>
          <w:rFonts w:ascii="Calibri" w:hAnsi="Calibri" w:cs="Calibri"/>
          <w:color w:val="000000"/>
          <w:szCs w:val="22"/>
        </w:rPr>
        <w:t>jusqu’à trouver un caractère différent.</w:t>
      </w:r>
    </w:p>
    <w:p w14:paraId="5C0F3CE2" w14:textId="1D78A4F5" w:rsidR="00933A2D" w:rsidRDefault="007F4A43" w:rsidP="001B287E">
      <w:pPr>
        <w:shd w:val="clear" w:color="auto" w:fill="FFFFFF"/>
        <w:spacing w:before="120" w:after="6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Cette fonction identique renvoie un booléen : True si le motif est présent à cette position du texte, et False sinon</w:t>
      </w:r>
      <w:r w:rsidR="00166D0F">
        <w:rPr>
          <w:rFonts w:ascii="Calibri" w:hAnsi="Calibri" w:cs="Calibri"/>
          <w:color w:val="000000"/>
          <w:szCs w:val="22"/>
        </w:rPr>
        <w:t>.</w:t>
      </w:r>
    </w:p>
    <w:p w14:paraId="665E7B07" w14:textId="77777777" w:rsidR="000A3527" w:rsidRDefault="000A3527" w:rsidP="000A3527">
      <w:pPr>
        <w:shd w:val="clear" w:color="auto" w:fill="FFFFFF"/>
        <w:spacing w:before="240" w:after="0"/>
        <w:rPr>
          <w:rFonts w:ascii="Calibri" w:hAnsi="Calibri" w:cs="Calibri"/>
          <w:i/>
          <w:iCs/>
          <w:color w:val="000000"/>
          <w:szCs w:val="22"/>
        </w:rPr>
      </w:pPr>
      <w:r w:rsidRPr="00B05DF3">
        <w:rPr>
          <w:rFonts w:ascii="Calibri" w:hAnsi="Calibri" w:cs="Calibri"/>
          <w:color w:val="000000"/>
          <w:szCs w:val="22"/>
          <w:u w:val="single"/>
        </w:rPr>
        <w:t>Exemple :</w:t>
      </w:r>
      <w:r>
        <w:rPr>
          <w:rFonts w:ascii="Calibri" w:hAnsi="Calibri" w:cs="Calibri"/>
          <w:color w:val="000000"/>
          <w:szCs w:val="22"/>
        </w:rPr>
        <w:tab/>
      </w:r>
      <w:r w:rsidRPr="00933A2D">
        <w:rPr>
          <w:rFonts w:ascii="Calibri" w:hAnsi="Calibri" w:cs="Calibri"/>
          <w:i/>
          <w:iCs/>
          <w:color w:val="000000"/>
          <w:szCs w:val="22"/>
        </w:rPr>
        <w:t>identique(</w:t>
      </w:r>
      <w:r>
        <w:rPr>
          <w:rFonts w:ascii="Calibri" w:hAnsi="Calibri" w:cs="Calibri"/>
          <w:i/>
          <w:iCs/>
          <w:color w:val="000000"/>
          <w:szCs w:val="22"/>
        </w:rPr>
        <w:t>'Il fait beau'</w:t>
      </w:r>
      <w:r w:rsidRPr="00933A2D">
        <w:rPr>
          <w:rFonts w:ascii="Calibri" w:hAnsi="Calibri" w:cs="Calibri"/>
          <w:i/>
          <w:iCs/>
          <w:color w:val="000000"/>
          <w:szCs w:val="22"/>
        </w:rPr>
        <w:t xml:space="preserve">, </w:t>
      </w:r>
      <w:r>
        <w:rPr>
          <w:rFonts w:ascii="Calibri" w:hAnsi="Calibri" w:cs="Calibri"/>
          <w:i/>
          <w:iCs/>
          <w:color w:val="000000"/>
          <w:szCs w:val="22"/>
        </w:rPr>
        <w:t>'fa'</w:t>
      </w:r>
      <w:r w:rsidRPr="00933A2D">
        <w:rPr>
          <w:rFonts w:ascii="Calibri" w:hAnsi="Calibri" w:cs="Calibri"/>
          <w:i/>
          <w:iCs/>
          <w:color w:val="000000"/>
          <w:szCs w:val="22"/>
        </w:rPr>
        <w:t xml:space="preserve">, </w:t>
      </w:r>
      <w:r>
        <w:rPr>
          <w:rFonts w:ascii="Calibri" w:hAnsi="Calibri" w:cs="Calibri"/>
          <w:i/>
          <w:iCs/>
          <w:color w:val="000000"/>
          <w:szCs w:val="22"/>
        </w:rPr>
        <w:t>3</w:t>
      </w:r>
      <w:r w:rsidRPr="00933A2D">
        <w:rPr>
          <w:rFonts w:ascii="Calibri" w:hAnsi="Calibri" w:cs="Calibri"/>
          <w:i/>
          <w:iCs/>
          <w:color w:val="000000"/>
          <w:szCs w:val="22"/>
        </w:rPr>
        <w:t>)</w:t>
      </w:r>
      <w:r>
        <w:rPr>
          <w:rFonts w:ascii="Calibri" w:hAnsi="Calibri" w:cs="Calibri"/>
          <w:i/>
          <w:iCs/>
          <w:color w:val="000000"/>
          <w:szCs w:val="22"/>
        </w:rPr>
        <w:tab/>
        <w:t>--&gt;</w:t>
      </w:r>
      <w:r>
        <w:rPr>
          <w:rFonts w:ascii="Calibri" w:hAnsi="Calibri" w:cs="Calibri"/>
          <w:i/>
          <w:iCs/>
          <w:color w:val="000000"/>
          <w:szCs w:val="22"/>
        </w:rPr>
        <w:tab/>
        <w:t>True</w:t>
      </w:r>
    </w:p>
    <w:p w14:paraId="51A2BBD2" w14:textId="77777777" w:rsidR="000A3527" w:rsidRDefault="000A3527" w:rsidP="000A3527">
      <w:pPr>
        <w:shd w:val="clear" w:color="auto" w:fill="FFFFFF"/>
        <w:spacing w:after="0"/>
        <w:rPr>
          <w:rFonts w:ascii="Calibri" w:hAnsi="Calibri" w:cs="Calibri"/>
          <w:i/>
          <w:iCs/>
          <w:color w:val="000000"/>
          <w:szCs w:val="22"/>
        </w:rPr>
      </w:pPr>
      <w:r>
        <w:rPr>
          <w:rFonts w:ascii="Calibri" w:hAnsi="Calibri" w:cs="Calibri"/>
          <w:i/>
          <w:iCs/>
          <w:color w:val="000000"/>
          <w:szCs w:val="22"/>
        </w:rPr>
        <w:tab/>
      </w:r>
      <w:r>
        <w:rPr>
          <w:rFonts w:ascii="Calibri" w:hAnsi="Calibri" w:cs="Calibri"/>
          <w:i/>
          <w:iCs/>
          <w:color w:val="000000"/>
          <w:szCs w:val="22"/>
        </w:rPr>
        <w:tab/>
      </w:r>
      <w:r w:rsidRPr="00933A2D">
        <w:rPr>
          <w:rFonts w:ascii="Calibri" w:hAnsi="Calibri" w:cs="Calibri"/>
          <w:i/>
          <w:iCs/>
          <w:color w:val="000000"/>
          <w:szCs w:val="22"/>
        </w:rPr>
        <w:t>identique(</w:t>
      </w:r>
      <w:r>
        <w:rPr>
          <w:rFonts w:ascii="Calibri" w:hAnsi="Calibri" w:cs="Calibri"/>
          <w:i/>
          <w:iCs/>
          <w:color w:val="000000"/>
          <w:szCs w:val="22"/>
        </w:rPr>
        <w:t>'Il fait beau'</w:t>
      </w:r>
      <w:r w:rsidRPr="00933A2D">
        <w:rPr>
          <w:rFonts w:ascii="Calibri" w:hAnsi="Calibri" w:cs="Calibri"/>
          <w:i/>
          <w:iCs/>
          <w:color w:val="000000"/>
          <w:szCs w:val="22"/>
        </w:rPr>
        <w:t xml:space="preserve">, </w:t>
      </w:r>
      <w:r>
        <w:rPr>
          <w:rFonts w:ascii="Calibri" w:hAnsi="Calibri" w:cs="Calibri"/>
          <w:i/>
          <w:iCs/>
          <w:color w:val="000000"/>
          <w:szCs w:val="22"/>
        </w:rPr>
        <w:t>'fa'</w:t>
      </w:r>
      <w:r w:rsidRPr="00933A2D">
        <w:rPr>
          <w:rFonts w:ascii="Calibri" w:hAnsi="Calibri" w:cs="Calibri"/>
          <w:i/>
          <w:iCs/>
          <w:color w:val="000000"/>
          <w:szCs w:val="22"/>
        </w:rPr>
        <w:t xml:space="preserve">, </w:t>
      </w:r>
      <w:r>
        <w:rPr>
          <w:rFonts w:ascii="Calibri" w:hAnsi="Calibri" w:cs="Calibri"/>
          <w:i/>
          <w:iCs/>
          <w:color w:val="000000"/>
          <w:szCs w:val="22"/>
        </w:rPr>
        <w:t>0</w:t>
      </w:r>
      <w:r w:rsidRPr="00933A2D">
        <w:rPr>
          <w:rFonts w:ascii="Calibri" w:hAnsi="Calibri" w:cs="Calibri"/>
          <w:i/>
          <w:iCs/>
          <w:color w:val="000000"/>
          <w:szCs w:val="22"/>
        </w:rPr>
        <w:t>)</w:t>
      </w:r>
      <w:r>
        <w:rPr>
          <w:rFonts w:ascii="Calibri" w:hAnsi="Calibri" w:cs="Calibri"/>
          <w:i/>
          <w:iCs/>
          <w:color w:val="000000"/>
          <w:szCs w:val="22"/>
        </w:rPr>
        <w:tab/>
        <w:t>--&gt;</w:t>
      </w:r>
      <w:r>
        <w:rPr>
          <w:rFonts w:ascii="Calibri" w:hAnsi="Calibri" w:cs="Calibri"/>
          <w:i/>
          <w:iCs/>
          <w:color w:val="000000"/>
          <w:szCs w:val="22"/>
        </w:rPr>
        <w:tab/>
        <w:t>False</w:t>
      </w:r>
    </w:p>
    <w:p w14:paraId="6B0C3FED" w14:textId="77777777" w:rsidR="000A3527" w:rsidRDefault="000A3527" w:rsidP="000A3527">
      <w:pPr>
        <w:shd w:val="clear" w:color="auto" w:fill="FFFFFF"/>
        <w:spacing w:after="0"/>
        <w:ind w:left="708" w:firstLine="708"/>
        <w:rPr>
          <w:rFonts w:ascii="Calibri" w:hAnsi="Calibri" w:cs="Calibri"/>
          <w:color w:val="000000"/>
          <w:szCs w:val="22"/>
        </w:rPr>
      </w:pPr>
      <w:r w:rsidRPr="00933A2D">
        <w:rPr>
          <w:rFonts w:ascii="Calibri" w:hAnsi="Calibri" w:cs="Calibri"/>
          <w:i/>
          <w:iCs/>
          <w:color w:val="000000"/>
          <w:szCs w:val="22"/>
        </w:rPr>
        <w:t>identique(</w:t>
      </w:r>
      <w:r>
        <w:rPr>
          <w:rFonts w:ascii="Calibri" w:hAnsi="Calibri" w:cs="Calibri"/>
          <w:i/>
          <w:iCs/>
          <w:color w:val="000000"/>
          <w:szCs w:val="22"/>
        </w:rPr>
        <w:t>'Il fait beau'</w:t>
      </w:r>
      <w:r w:rsidRPr="00933A2D">
        <w:rPr>
          <w:rFonts w:ascii="Calibri" w:hAnsi="Calibri" w:cs="Calibri"/>
          <w:i/>
          <w:iCs/>
          <w:color w:val="000000"/>
          <w:szCs w:val="22"/>
        </w:rPr>
        <w:t xml:space="preserve">, </w:t>
      </w:r>
      <w:r>
        <w:rPr>
          <w:rFonts w:ascii="Calibri" w:hAnsi="Calibri" w:cs="Calibri"/>
          <w:i/>
          <w:iCs/>
          <w:color w:val="000000"/>
          <w:szCs w:val="22"/>
        </w:rPr>
        <w:t>'fa'</w:t>
      </w:r>
      <w:r w:rsidRPr="00933A2D">
        <w:rPr>
          <w:rFonts w:ascii="Calibri" w:hAnsi="Calibri" w:cs="Calibri"/>
          <w:i/>
          <w:iCs/>
          <w:color w:val="000000"/>
          <w:szCs w:val="22"/>
        </w:rPr>
        <w:t xml:space="preserve">, </w:t>
      </w:r>
      <w:r>
        <w:rPr>
          <w:rFonts w:ascii="Calibri" w:hAnsi="Calibri" w:cs="Calibri"/>
          <w:i/>
          <w:iCs/>
          <w:color w:val="000000"/>
          <w:szCs w:val="22"/>
        </w:rPr>
        <w:t>6</w:t>
      </w:r>
      <w:r w:rsidRPr="00933A2D">
        <w:rPr>
          <w:rFonts w:ascii="Calibri" w:hAnsi="Calibri" w:cs="Calibri"/>
          <w:i/>
          <w:iCs/>
          <w:color w:val="000000"/>
          <w:szCs w:val="22"/>
        </w:rPr>
        <w:t>)</w:t>
      </w:r>
      <w:r>
        <w:rPr>
          <w:rFonts w:ascii="Calibri" w:hAnsi="Calibri" w:cs="Calibri"/>
          <w:i/>
          <w:iCs/>
          <w:color w:val="000000"/>
          <w:szCs w:val="22"/>
        </w:rPr>
        <w:tab/>
        <w:t>--&gt;</w:t>
      </w:r>
      <w:r>
        <w:rPr>
          <w:rFonts w:ascii="Calibri" w:hAnsi="Calibri" w:cs="Calibri"/>
          <w:i/>
          <w:iCs/>
          <w:color w:val="000000"/>
          <w:szCs w:val="22"/>
        </w:rPr>
        <w:tab/>
        <w:t>False</w:t>
      </w:r>
    </w:p>
    <w:p w14:paraId="4F9F9267" w14:textId="77777777" w:rsidR="00166D0F" w:rsidRPr="00933A2D" w:rsidRDefault="00166D0F" w:rsidP="000A3527">
      <w:pPr>
        <w:pStyle w:val="Titre1"/>
        <w:numPr>
          <w:ilvl w:val="0"/>
          <w:numId w:val="44"/>
        </w:numPr>
        <w:spacing w:before="600"/>
        <w:ind w:left="1701" w:hanging="1701"/>
        <w:rPr>
          <w:rFonts w:ascii="Calibri" w:eastAsia="Calisto MT" w:hAnsi="Calibri" w:cs="Calibri"/>
          <w:color w:val="000000"/>
          <w:sz w:val="22"/>
          <w:szCs w:val="22"/>
        </w:rPr>
      </w:pPr>
      <w:r w:rsidRPr="00933A2D">
        <w:rPr>
          <w:rFonts w:ascii="Calibri" w:eastAsia="Calisto MT" w:hAnsi="Calibri" w:cs="Calibri"/>
          <w:color w:val="000000"/>
        </w:rPr>
        <w:t xml:space="preserve">Coder </w:t>
      </w:r>
      <w:r>
        <w:rPr>
          <w:rFonts w:ascii="Calibri" w:eastAsia="Calisto MT" w:hAnsi="Calibri" w:cs="Calibri"/>
          <w:color w:val="000000"/>
        </w:rPr>
        <w:t>l’algorithme naïf de recherche textuelle</w:t>
      </w:r>
      <w:r w:rsidRPr="00933A2D">
        <w:rPr>
          <w:rFonts w:ascii="Calibri" w:eastAsia="Calisto MT" w:hAnsi="Calibri" w:cs="Calibri"/>
          <w:color w:val="000000"/>
          <w:sz w:val="22"/>
          <w:szCs w:val="22"/>
        </w:rPr>
        <w:t xml:space="preserve"> </w:t>
      </w:r>
    </w:p>
    <w:p w14:paraId="37C04D43" w14:textId="77777777" w:rsidR="00265D9A" w:rsidRDefault="001B287E" w:rsidP="00265D9A">
      <w:pPr>
        <w:shd w:val="clear" w:color="auto" w:fill="FFFFFF"/>
        <w:spacing w:before="120" w:after="60"/>
        <w:rPr>
          <w:rFonts w:ascii="Calibri" w:hAnsi="Calibri" w:cs="Calibri"/>
          <w:i/>
          <w:iCs/>
          <w:color w:val="000000"/>
          <w:szCs w:val="22"/>
        </w:rPr>
      </w:pPr>
      <w:r w:rsidRPr="001B287E">
        <w:rPr>
          <w:rFonts w:ascii="Calibri" w:hAnsi="Calibri" w:cs="Calibri"/>
          <w:color w:val="000000"/>
          <w:szCs w:val="22"/>
        </w:rPr>
        <w:t xml:space="preserve">Écrire la fonction </w:t>
      </w:r>
      <w:r w:rsidRPr="00265D9A">
        <w:rPr>
          <w:rFonts w:ascii="Calibri" w:hAnsi="Calibri" w:cs="Calibri"/>
          <w:i/>
          <w:iCs/>
          <w:color w:val="000000"/>
          <w:szCs w:val="22"/>
        </w:rPr>
        <w:t>recherche_naive(</w:t>
      </w:r>
      <w:r w:rsidR="00265D9A" w:rsidRPr="00265D9A">
        <w:rPr>
          <w:rFonts w:ascii="Calibri" w:hAnsi="Calibri" w:cs="Calibri"/>
          <w:i/>
          <w:iCs/>
          <w:color w:val="000000"/>
          <w:szCs w:val="22"/>
        </w:rPr>
        <w:t>texte</w:t>
      </w:r>
      <w:r w:rsidRPr="00265D9A">
        <w:rPr>
          <w:rFonts w:ascii="Calibri" w:hAnsi="Calibri" w:cs="Calibri"/>
          <w:i/>
          <w:iCs/>
          <w:color w:val="000000"/>
          <w:szCs w:val="22"/>
        </w:rPr>
        <w:t xml:space="preserve">: str, </w:t>
      </w:r>
      <w:r w:rsidR="00265D9A" w:rsidRPr="00265D9A">
        <w:rPr>
          <w:rFonts w:ascii="Calibri" w:hAnsi="Calibri" w:cs="Calibri"/>
          <w:i/>
          <w:iCs/>
          <w:color w:val="000000"/>
          <w:szCs w:val="22"/>
        </w:rPr>
        <w:t>motif</w:t>
      </w:r>
      <w:r w:rsidRPr="00265D9A">
        <w:rPr>
          <w:rFonts w:ascii="Calibri" w:hAnsi="Calibri" w:cs="Calibri"/>
          <w:i/>
          <w:iCs/>
          <w:color w:val="000000"/>
          <w:szCs w:val="22"/>
        </w:rPr>
        <w:t>: str)</w:t>
      </w:r>
      <w:r w:rsidR="00265D9A" w:rsidRPr="00265D9A">
        <w:rPr>
          <w:rFonts w:ascii="Calibri" w:hAnsi="Calibri" w:cs="Calibri"/>
          <w:i/>
          <w:iCs/>
          <w:color w:val="000000"/>
          <w:szCs w:val="22"/>
        </w:rPr>
        <w:t>:</w:t>
      </w:r>
    </w:p>
    <w:p w14:paraId="6760E6FE" w14:textId="77777777" w:rsidR="00265D9A" w:rsidRDefault="00265D9A" w:rsidP="00265D9A">
      <w:pPr>
        <w:shd w:val="clear" w:color="auto" w:fill="FFFFFF"/>
        <w:spacing w:before="120" w:after="60"/>
        <w:rPr>
          <w:rFonts w:ascii="Calibri" w:hAnsi="Calibri" w:cs="Calibri"/>
          <w:color w:val="000000"/>
          <w:szCs w:val="22"/>
        </w:rPr>
      </w:pPr>
      <w:r w:rsidRPr="00265D9A">
        <w:rPr>
          <w:rFonts w:ascii="Calibri" w:hAnsi="Calibri" w:cs="Calibri"/>
          <w:color w:val="000000"/>
          <w:szCs w:val="22"/>
        </w:rPr>
        <w:t>Cette fonction</w:t>
      </w:r>
      <w:r w:rsidR="001B287E" w:rsidRPr="00265D9A">
        <w:rPr>
          <w:rFonts w:ascii="Calibri" w:hAnsi="Calibri" w:cs="Calibri"/>
          <w:color w:val="000000"/>
          <w:szCs w:val="22"/>
        </w:rPr>
        <w:t xml:space="preserve"> recherche la chaine </w:t>
      </w:r>
      <w:r>
        <w:rPr>
          <w:rFonts w:ascii="Calibri" w:hAnsi="Calibri" w:cs="Calibri"/>
          <w:color w:val="000000"/>
          <w:szCs w:val="22"/>
        </w:rPr>
        <w:t>appelée motif</w:t>
      </w:r>
      <w:r w:rsidRPr="00265D9A">
        <w:rPr>
          <w:rFonts w:ascii="Calibri" w:hAnsi="Calibri" w:cs="Calibri"/>
          <w:color w:val="000000"/>
          <w:szCs w:val="22"/>
        </w:rPr>
        <w:t xml:space="preserve"> </w:t>
      </w:r>
      <w:r w:rsidR="001B287E" w:rsidRPr="00265D9A">
        <w:rPr>
          <w:rFonts w:ascii="Calibri" w:hAnsi="Calibri" w:cs="Calibri"/>
          <w:color w:val="000000"/>
          <w:szCs w:val="22"/>
        </w:rPr>
        <w:t xml:space="preserve">dans la chaine </w:t>
      </w:r>
      <w:r>
        <w:rPr>
          <w:rFonts w:ascii="Calibri" w:hAnsi="Calibri" w:cs="Calibri"/>
          <w:color w:val="000000"/>
          <w:szCs w:val="22"/>
        </w:rPr>
        <w:t>appelée texte</w:t>
      </w:r>
      <w:r w:rsidR="001B287E" w:rsidRPr="00265D9A">
        <w:rPr>
          <w:rFonts w:ascii="Calibri" w:hAnsi="Calibri" w:cs="Calibri"/>
          <w:color w:val="000000"/>
          <w:szCs w:val="22"/>
        </w:rPr>
        <w:t xml:space="preserve"> de façon naïve et </w:t>
      </w:r>
      <w:r w:rsidR="001B287E" w:rsidRPr="00265D9A">
        <w:rPr>
          <w:rFonts w:ascii="Calibri" w:hAnsi="Calibri" w:cs="Calibri"/>
          <w:b/>
          <w:bCs/>
          <w:color w:val="000000"/>
          <w:szCs w:val="22"/>
        </w:rPr>
        <w:t>renvoie un entier</w:t>
      </w:r>
      <w:r w:rsidR="001B287E" w:rsidRPr="00265D9A">
        <w:rPr>
          <w:rFonts w:ascii="Calibri" w:hAnsi="Calibri" w:cs="Calibri"/>
          <w:color w:val="000000"/>
          <w:szCs w:val="22"/>
        </w:rPr>
        <w:t>, égal à la position du</w:t>
      </w:r>
      <w:r w:rsidR="001B287E" w:rsidRPr="001B287E">
        <w:rPr>
          <w:rFonts w:ascii="Calibri" w:hAnsi="Calibri" w:cs="Calibri"/>
          <w:color w:val="000000"/>
          <w:szCs w:val="22"/>
        </w:rPr>
        <w:t xml:space="preserve"> premier</w:t>
      </w:r>
      <w:r>
        <w:rPr>
          <w:rFonts w:ascii="Calibri" w:hAnsi="Calibri" w:cs="Calibri"/>
          <w:color w:val="000000"/>
          <w:szCs w:val="22"/>
        </w:rPr>
        <w:t xml:space="preserve"> </w:t>
      </w:r>
      <w:r w:rsidR="001B287E" w:rsidRPr="001B287E">
        <w:rPr>
          <w:rFonts w:ascii="Calibri" w:hAnsi="Calibri" w:cs="Calibri"/>
          <w:color w:val="000000"/>
          <w:szCs w:val="22"/>
        </w:rPr>
        <w:t>caractère d</w:t>
      </w:r>
      <w:r>
        <w:rPr>
          <w:rFonts w:ascii="Calibri" w:hAnsi="Calibri" w:cs="Calibri"/>
          <w:color w:val="000000"/>
          <w:szCs w:val="22"/>
        </w:rPr>
        <w:t>u</w:t>
      </w:r>
      <w:r w:rsidR="001B287E" w:rsidRPr="001B287E">
        <w:rPr>
          <w:rFonts w:ascii="Calibri" w:hAnsi="Calibri" w:cs="Calibri"/>
          <w:color w:val="000000"/>
          <w:szCs w:val="22"/>
        </w:rPr>
        <w:t xml:space="preserve"> </w:t>
      </w:r>
      <w:r>
        <w:rPr>
          <w:rFonts w:ascii="Calibri" w:hAnsi="Calibri" w:cs="Calibri"/>
          <w:color w:val="000000"/>
          <w:szCs w:val="22"/>
        </w:rPr>
        <w:t>motif</w:t>
      </w:r>
      <w:r w:rsidR="001B287E" w:rsidRPr="001B287E">
        <w:rPr>
          <w:rFonts w:ascii="Calibri" w:hAnsi="Calibri" w:cs="Calibri"/>
          <w:color w:val="000000"/>
          <w:szCs w:val="22"/>
        </w:rPr>
        <w:t xml:space="preserve"> dans la chaine </w:t>
      </w:r>
      <w:r>
        <w:rPr>
          <w:rFonts w:ascii="Calibri" w:hAnsi="Calibri" w:cs="Calibri"/>
          <w:color w:val="000000"/>
          <w:szCs w:val="22"/>
        </w:rPr>
        <w:t>texte</w:t>
      </w:r>
      <w:r w:rsidR="001B287E" w:rsidRPr="001B287E">
        <w:rPr>
          <w:rFonts w:ascii="Calibri" w:hAnsi="Calibri" w:cs="Calibri"/>
          <w:color w:val="000000"/>
          <w:szCs w:val="22"/>
        </w:rPr>
        <w:t xml:space="preserve"> si la recherche aboutit, et à -1 dans le cas contraire.</w:t>
      </w:r>
    </w:p>
    <w:p w14:paraId="0B8A8E72" w14:textId="755B07AA" w:rsidR="00265D9A" w:rsidRDefault="001B287E" w:rsidP="00265D9A">
      <w:pPr>
        <w:shd w:val="clear" w:color="auto" w:fill="FFFFFF"/>
        <w:spacing w:before="120" w:after="60"/>
        <w:rPr>
          <w:rFonts w:ascii="Calibri" w:hAnsi="Calibri" w:cs="Calibri"/>
          <w:i/>
          <w:iCs/>
          <w:color w:val="000000"/>
          <w:szCs w:val="22"/>
        </w:rPr>
      </w:pPr>
      <w:r w:rsidRPr="001B287E">
        <w:rPr>
          <w:rFonts w:ascii="Calibri" w:hAnsi="Calibri" w:cs="Calibri"/>
          <w:color w:val="000000"/>
          <w:szCs w:val="22"/>
        </w:rPr>
        <w:t xml:space="preserve">La comparaison s’effectue à l’aide de la fonction </w:t>
      </w:r>
      <w:r w:rsidRPr="00265D9A">
        <w:rPr>
          <w:rFonts w:ascii="Calibri" w:hAnsi="Calibri" w:cs="Calibri"/>
          <w:i/>
          <w:iCs/>
          <w:color w:val="000000"/>
          <w:szCs w:val="22"/>
        </w:rPr>
        <w:t>identiqu</w:t>
      </w:r>
      <w:r w:rsidR="00265D9A" w:rsidRPr="00265D9A">
        <w:rPr>
          <w:rFonts w:ascii="Calibri" w:hAnsi="Calibri" w:cs="Calibri"/>
          <w:i/>
          <w:iCs/>
          <w:color w:val="000000"/>
          <w:szCs w:val="22"/>
        </w:rPr>
        <w:t>e</w:t>
      </w:r>
    </w:p>
    <w:p w14:paraId="0984F474" w14:textId="77777777" w:rsidR="000A3527" w:rsidRDefault="000A3527" w:rsidP="000A3527">
      <w:pPr>
        <w:shd w:val="clear" w:color="auto" w:fill="FFFFFF"/>
        <w:spacing w:before="120" w:after="0"/>
        <w:rPr>
          <w:rFonts w:ascii="Calibri" w:hAnsi="Calibri" w:cs="Calibri"/>
          <w:i/>
          <w:iCs/>
          <w:color w:val="000000"/>
          <w:szCs w:val="22"/>
        </w:rPr>
      </w:pPr>
      <w:r w:rsidRPr="00B05DF3">
        <w:rPr>
          <w:rFonts w:ascii="Calibri" w:hAnsi="Calibri" w:cs="Calibri"/>
          <w:color w:val="000000"/>
          <w:szCs w:val="22"/>
          <w:u w:val="single"/>
        </w:rPr>
        <w:t>Exemple :</w:t>
      </w:r>
      <w:r>
        <w:rPr>
          <w:rFonts w:ascii="Calibri" w:hAnsi="Calibri" w:cs="Calibri"/>
          <w:color w:val="000000"/>
          <w:szCs w:val="22"/>
        </w:rPr>
        <w:tab/>
      </w:r>
      <w:r w:rsidRPr="00265D9A">
        <w:rPr>
          <w:rFonts w:ascii="Calibri" w:hAnsi="Calibri" w:cs="Calibri"/>
          <w:i/>
          <w:iCs/>
          <w:color w:val="000000"/>
          <w:szCs w:val="22"/>
        </w:rPr>
        <w:t>recherche_naive</w:t>
      </w:r>
      <w:r w:rsidRPr="00933A2D">
        <w:rPr>
          <w:rFonts w:ascii="Calibri" w:hAnsi="Calibri" w:cs="Calibri"/>
          <w:i/>
          <w:iCs/>
          <w:color w:val="000000"/>
          <w:szCs w:val="22"/>
        </w:rPr>
        <w:t>(</w:t>
      </w:r>
      <w:r>
        <w:rPr>
          <w:rFonts w:ascii="Calibri" w:hAnsi="Calibri" w:cs="Calibri"/>
          <w:i/>
          <w:iCs/>
          <w:color w:val="000000"/>
          <w:szCs w:val="22"/>
        </w:rPr>
        <w:t>'Il fait be</w:t>
      </w:r>
      <w:r w:rsidRPr="00B05DF3">
        <w:rPr>
          <w:rFonts w:ascii="Calibri" w:hAnsi="Calibri" w:cs="Calibri"/>
          <w:b/>
          <w:bCs/>
          <w:i/>
          <w:iCs/>
          <w:color w:val="000000"/>
          <w:szCs w:val="22"/>
        </w:rPr>
        <w:t>au</w:t>
      </w:r>
      <w:r>
        <w:rPr>
          <w:rFonts w:ascii="Calibri" w:hAnsi="Calibri" w:cs="Calibri"/>
          <w:i/>
          <w:iCs/>
          <w:color w:val="000000"/>
          <w:szCs w:val="22"/>
        </w:rPr>
        <w:t xml:space="preserve"> et ch</w:t>
      </w:r>
      <w:r w:rsidRPr="00B05DF3">
        <w:rPr>
          <w:rFonts w:ascii="Calibri" w:hAnsi="Calibri" w:cs="Calibri"/>
          <w:b/>
          <w:bCs/>
          <w:i/>
          <w:iCs/>
          <w:color w:val="000000"/>
          <w:szCs w:val="22"/>
        </w:rPr>
        <w:t>au</w:t>
      </w:r>
      <w:r>
        <w:rPr>
          <w:rFonts w:ascii="Calibri" w:hAnsi="Calibri" w:cs="Calibri"/>
          <w:i/>
          <w:iCs/>
          <w:color w:val="000000"/>
          <w:szCs w:val="22"/>
        </w:rPr>
        <w:t>d'</w:t>
      </w:r>
      <w:r w:rsidRPr="00933A2D">
        <w:rPr>
          <w:rFonts w:ascii="Calibri" w:hAnsi="Calibri" w:cs="Calibri"/>
          <w:i/>
          <w:iCs/>
          <w:color w:val="000000"/>
          <w:szCs w:val="22"/>
        </w:rPr>
        <w:t xml:space="preserve">, </w:t>
      </w:r>
      <w:r>
        <w:rPr>
          <w:rFonts w:ascii="Calibri" w:hAnsi="Calibri" w:cs="Calibri"/>
          <w:i/>
          <w:iCs/>
          <w:color w:val="000000"/>
          <w:szCs w:val="22"/>
        </w:rPr>
        <w:t>'au'</w:t>
      </w:r>
      <w:r w:rsidRPr="00933A2D">
        <w:rPr>
          <w:rFonts w:ascii="Calibri" w:hAnsi="Calibri" w:cs="Calibri"/>
          <w:i/>
          <w:iCs/>
          <w:color w:val="000000"/>
          <w:szCs w:val="22"/>
        </w:rPr>
        <w:t>)</w:t>
      </w:r>
      <w:r>
        <w:rPr>
          <w:rFonts w:ascii="Calibri" w:hAnsi="Calibri" w:cs="Calibri"/>
          <w:i/>
          <w:iCs/>
          <w:color w:val="000000"/>
          <w:szCs w:val="22"/>
        </w:rPr>
        <w:tab/>
      </w:r>
      <w:r>
        <w:rPr>
          <w:rFonts w:ascii="Calibri" w:hAnsi="Calibri" w:cs="Calibri"/>
          <w:i/>
          <w:iCs/>
          <w:color w:val="000000"/>
          <w:szCs w:val="22"/>
        </w:rPr>
        <w:tab/>
        <w:t>--&gt;</w:t>
      </w:r>
      <w:r>
        <w:rPr>
          <w:rFonts w:ascii="Calibri" w:hAnsi="Calibri" w:cs="Calibri"/>
          <w:i/>
          <w:iCs/>
          <w:color w:val="000000"/>
          <w:szCs w:val="22"/>
        </w:rPr>
        <w:tab/>
        <w:t>10</w:t>
      </w:r>
    </w:p>
    <w:p w14:paraId="4CA2BB1D" w14:textId="77777777" w:rsidR="000A3527" w:rsidRDefault="000A3527" w:rsidP="000A3527">
      <w:pPr>
        <w:shd w:val="clear" w:color="auto" w:fill="FFFFFF"/>
        <w:spacing w:after="0"/>
        <w:rPr>
          <w:rFonts w:ascii="Calibri" w:hAnsi="Calibri" w:cs="Calibri"/>
          <w:i/>
          <w:iCs/>
          <w:color w:val="000000"/>
          <w:szCs w:val="22"/>
        </w:rPr>
      </w:pPr>
      <w:r>
        <w:rPr>
          <w:rFonts w:ascii="Calibri" w:hAnsi="Calibri" w:cs="Calibri"/>
          <w:i/>
          <w:iCs/>
          <w:color w:val="000000"/>
          <w:szCs w:val="22"/>
        </w:rPr>
        <w:tab/>
      </w:r>
      <w:r>
        <w:rPr>
          <w:rFonts w:ascii="Calibri" w:hAnsi="Calibri" w:cs="Calibri"/>
          <w:i/>
          <w:iCs/>
          <w:color w:val="000000"/>
          <w:szCs w:val="22"/>
        </w:rPr>
        <w:tab/>
      </w:r>
      <w:r w:rsidRPr="00265D9A">
        <w:rPr>
          <w:rFonts w:ascii="Calibri" w:hAnsi="Calibri" w:cs="Calibri"/>
          <w:i/>
          <w:iCs/>
          <w:color w:val="000000"/>
          <w:szCs w:val="22"/>
        </w:rPr>
        <w:t>recherche_naive</w:t>
      </w:r>
      <w:r w:rsidRPr="00933A2D">
        <w:rPr>
          <w:rFonts w:ascii="Calibri" w:hAnsi="Calibri" w:cs="Calibri"/>
          <w:i/>
          <w:iCs/>
          <w:color w:val="000000"/>
          <w:szCs w:val="22"/>
        </w:rPr>
        <w:t>(</w:t>
      </w:r>
      <w:r>
        <w:rPr>
          <w:rFonts w:ascii="Calibri" w:hAnsi="Calibri" w:cs="Calibri"/>
          <w:i/>
          <w:iCs/>
          <w:color w:val="000000"/>
          <w:szCs w:val="22"/>
        </w:rPr>
        <w:t>'Il fait be</w:t>
      </w:r>
      <w:r w:rsidRPr="00B05DF3">
        <w:rPr>
          <w:rFonts w:ascii="Calibri" w:hAnsi="Calibri" w:cs="Calibri"/>
          <w:b/>
          <w:bCs/>
          <w:i/>
          <w:iCs/>
          <w:color w:val="000000"/>
          <w:szCs w:val="22"/>
        </w:rPr>
        <w:t>au</w:t>
      </w:r>
      <w:r>
        <w:rPr>
          <w:rFonts w:ascii="Calibri" w:hAnsi="Calibri" w:cs="Calibri"/>
          <w:i/>
          <w:iCs/>
          <w:color w:val="000000"/>
          <w:szCs w:val="22"/>
        </w:rPr>
        <w:t xml:space="preserve"> et ch</w:t>
      </w:r>
      <w:r w:rsidRPr="00B05DF3">
        <w:rPr>
          <w:rFonts w:ascii="Calibri" w:hAnsi="Calibri" w:cs="Calibri"/>
          <w:b/>
          <w:bCs/>
          <w:i/>
          <w:iCs/>
          <w:color w:val="000000"/>
          <w:szCs w:val="22"/>
        </w:rPr>
        <w:t>au</w:t>
      </w:r>
      <w:r>
        <w:rPr>
          <w:rFonts w:ascii="Calibri" w:hAnsi="Calibri" w:cs="Calibri"/>
          <w:i/>
          <w:iCs/>
          <w:color w:val="000000"/>
          <w:szCs w:val="22"/>
        </w:rPr>
        <w:t>d'</w:t>
      </w:r>
      <w:r w:rsidRPr="00933A2D">
        <w:rPr>
          <w:rFonts w:ascii="Calibri" w:hAnsi="Calibri" w:cs="Calibri"/>
          <w:i/>
          <w:iCs/>
          <w:color w:val="000000"/>
          <w:szCs w:val="22"/>
        </w:rPr>
        <w:t xml:space="preserve">, </w:t>
      </w:r>
      <w:r>
        <w:rPr>
          <w:rFonts w:ascii="Calibri" w:hAnsi="Calibri" w:cs="Calibri"/>
          <w:i/>
          <w:iCs/>
          <w:color w:val="000000"/>
          <w:szCs w:val="22"/>
        </w:rPr>
        <w:t>'fa'</w:t>
      </w:r>
      <w:r w:rsidRPr="00933A2D">
        <w:rPr>
          <w:rFonts w:ascii="Calibri" w:hAnsi="Calibri" w:cs="Calibri"/>
          <w:i/>
          <w:iCs/>
          <w:color w:val="000000"/>
          <w:szCs w:val="22"/>
        </w:rPr>
        <w:t>)</w:t>
      </w:r>
      <w:r>
        <w:rPr>
          <w:rFonts w:ascii="Calibri" w:hAnsi="Calibri" w:cs="Calibri"/>
          <w:i/>
          <w:iCs/>
          <w:color w:val="000000"/>
          <w:szCs w:val="22"/>
        </w:rPr>
        <w:tab/>
      </w:r>
      <w:r>
        <w:rPr>
          <w:rFonts w:ascii="Calibri" w:hAnsi="Calibri" w:cs="Calibri"/>
          <w:i/>
          <w:iCs/>
          <w:color w:val="000000"/>
          <w:szCs w:val="22"/>
        </w:rPr>
        <w:tab/>
        <w:t>--&gt;</w:t>
      </w:r>
      <w:r>
        <w:rPr>
          <w:rFonts w:ascii="Calibri" w:hAnsi="Calibri" w:cs="Calibri"/>
          <w:i/>
          <w:iCs/>
          <w:color w:val="000000"/>
          <w:szCs w:val="22"/>
        </w:rPr>
        <w:tab/>
        <w:t>3</w:t>
      </w:r>
    </w:p>
    <w:p w14:paraId="19F1317D" w14:textId="77777777" w:rsidR="000A3527" w:rsidRDefault="000A3527" w:rsidP="000A3527">
      <w:pPr>
        <w:shd w:val="clear" w:color="auto" w:fill="FFFFFF"/>
        <w:spacing w:after="0"/>
        <w:ind w:left="708" w:firstLine="708"/>
        <w:rPr>
          <w:rFonts w:ascii="Calibri" w:hAnsi="Calibri" w:cs="Calibri"/>
          <w:color w:val="000000"/>
          <w:szCs w:val="22"/>
        </w:rPr>
      </w:pPr>
      <w:r w:rsidRPr="00265D9A">
        <w:rPr>
          <w:rFonts w:ascii="Calibri" w:hAnsi="Calibri" w:cs="Calibri"/>
          <w:i/>
          <w:iCs/>
          <w:color w:val="000000"/>
          <w:szCs w:val="22"/>
        </w:rPr>
        <w:t>recherche_naive</w:t>
      </w:r>
      <w:r w:rsidRPr="00933A2D">
        <w:rPr>
          <w:rFonts w:ascii="Calibri" w:hAnsi="Calibri" w:cs="Calibri"/>
          <w:i/>
          <w:iCs/>
          <w:color w:val="000000"/>
          <w:szCs w:val="22"/>
        </w:rPr>
        <w:t>(</w:t>
      </w:r>
      <w:r>
        <w:rPr>
          <w:rFonts w:ascii="Calibri" w:hAnsi="Calibri" w:cs="Calibri"/>
          <w:i/>
          <w:iCs/>
          <w:color w:val="000000"/>
          <w:szCs w:val="22"/>
        </w:rPr>
        <w:t>'Il fait be</w:t>
      </w:r>
      <w:r w:rsidRPr="00B05DF3">
        <w:rPr>
          <w:rFonts w:ascii="Calibri" w:hAnsi="Calibri" w:cs="Calibri"/>
          <w:b/>
          <w:bCs/>
          <w:i/>
          <w:iCs/>
          <w:color w:val="000000"/>
          <w:szCs w:val="22"/>
        </w:rPr>
        <w:t>au</w:t>
      </w:r>
      <w:r>
        <w:rPr>
          <w:rFonts w:ascii="Calibri" w:hAnsi="Calibri" w:cs="Calibri"/>
          <w:i/>
          <w:iCs/>
          <w:color w:val="000000"/>
          <w:szCs w:val="22"/>
        </w:rPr>
        <w:t xml:space="preserve"> et ch</w:t>
      </w:r>
      <w:r w:rsidRPr="00B05DF3">
        <w:rPr>
          <w:rFonts w:ascii="Calibri" w:hAnsi="Calibri" w:cs="Calibri"/>
          <w:b/>
          <w:bCs/>
          <w:i/>
          <w:iCs/>
          <w:color w:val="000000"/>
          <w:szCs w:val="22"/>
        </w:rPr>
        <w:t>au</w:t>
      </w:r>
      <w:r>
        <w:rPr>
          <w:rFonts w:ascii="Calibri" w:hAnsi="Calibri" w:cs="Calibri"/>
          <w:i/>
          <w:iCs/>
          <w:color w:val="000000"/>
          <w:szCs w:val="22"/>
        </w:rPr>
        <w:t>d'</w:t>
      </w:r>
      <w:r w:rsidRPr="00933A2D">
        <w:rPr>
          <w:rFonts w:ascii="Calibri" w:hAnsi="Calibri" w:cs="Calibri"/>
          <w:i/>
          <w:iCs/>
          <w:color w:val="000000"/>
          <w:szCs w:val="22"/>
        </w:rPr>
        <w:t xml:space="preserve">, </w:t>
      </w:r>
      <w:r>
        <w:rPr>
          <w:rFonts w:ascii="Calibri" w:hAnsi="Calibri" w:cs="Calibri"/>
          <w:i/>
          <w:iCs/>
          <w:color w:val="000000"/>
          <w:szCs w:val="22"/>
        </w:rPr>
        <w:t>'zo'</w:t>
      </w:r>
      <w:r w:rsidRPr="00933A2D">
        <w:rPr>
          <w:rFonts w:ascii="Calibri" w:hAnsi="Calibri" w:cs="Calibri"/>
          <w:i/>
          <w:iCs/>
          <w:color w:val="000000"/>
          <w:szCs w:val="22"/>
        </w:rPr>
        <w:t>)</w:t>
      </w:r>
      <w:r>
        <w:rPr>
          <w:rFonts w:ascii="Calibri" w:hAnsi="Calibri" w:cs="Calibri"/>
          <w:i/>
          <w:iCs/>
          <w:color w:val="000000"/>
          <w:szCs w:val="22"/>
        </w:rPr>
        <w:tab/>
      </w:r>
      <w:r>
        <w:rPr>
          <w:rFonts w:ascii="Calibri" w:hAnsi="Calibri" w:cs="Calibri"/>
          <w:i/>
          <w:iCs/>
          <w:color w:val="000000"/>
          <w:szCs w:val="22"/>
        </w:rPr>
        <w:tab/>
        <w:t>--&gt;</w:t>
      </w:r>
      <w:r>
        <w:rPr>
          <w:rFonts w:ascii="Calibri" w:hAnsi="Calibri" w:cs="Calibri"/>
          <w:i/>
          <w:iCs/>
          <w:color w:val="000000"/>
          <w:szCs w:val="22"/>
        </w:rPr>
        <w:tab/>
        <w:t>-1</w:t>
      </w:r>
    </w:p>
    <w:p w14:paraId="5D875BAB" w14:textId="77777777" w:rsidR="00265D9A" w:rsidRPr="00933A2D" w:rsidRDefault="00265D9A" w:rsidP="000A3527">
      <w:pPr>
        <w:pStyle w:val="Titre1"/>
        <w:numPr>
          <w:ilvl w:val="0"/>
          <w:numId w:val="44"/>
        </w:numPr>
        <w:spacing w:before="600"/>
        <w:ind w:left="1701" w:hanging="1701"/>
        <w:rPr>
          <w:rFonts w:ascii="Calibri" w:eastAsia="Calisto MT" w:hAnsi="Calibri" w:cs="Calibri"/>
          <w:color w:val="000000"/>
          <w:sz w:val="22"/>
          <w:szCs w:val="22"/>
        </w:rPr>
      </w:pPr>
      <w:r>
        <w:rPr>
          <w:rFonts w:ascii="Calibri" w:eastAsia="Calisto MT" w:hAnsi="Calibri" w:cs="Calibri"/>
          <w:color w:val="000000"/>
        </w:rPr>
        <w:t>Algorithme naïf de recherche textuelle</w:t>
      </w:r>
      <w:r w:rsidRPr="00265D9A">
        <w:rPr>
          <w:rFonts w:ascii="Calibri" w:eastAsia="Calisto MT" w:hAnsi="Calibri" w:cs="Calibri"/>
          <w:color w:val="000000"/>
        </w:rPr>
        <w:t xml:space="preserve"> </w:t>
      </w:r>
      <w:r w:rsidR="00E505DF">
        <w:rPr>
          <w:rFonts w:ascii="Calibri" w:eastAsia="Calisto MT" w:hAnsi="Calibri" w:cs="Calibri"/>
          <w:color w:val="000000"/>
        </w:rPr>
        <w:t xml:space="preserve">version </w:t>
      </w:r>
      <w:r w:rsidRPr="00265D9A">
        <w:rPr>
          <w:rFonts w:ascii="Calibri" w:eastAsia="Calisto MT" w:hAnsi="Calibri" w:cs="Calibri"/>
          <w:color w:val="000000"/>
        </w:rPr>
        <w:t>2</w:t>
      </w:r>
    </w:p>
    <w:p w14:paraId="2CD48810" w14:textId="77777777" w:rsidR="00E505DF" w:rsidRDefault="001B287E" w:rsidP="00E505DF">
      <w:pPr>
        <w:shd w:val="clear" w:color="auto" w:fill="FFFFFF"/>
        <w:spacing w:before="120" w:after="60"/>
        <w:rPr>
          <w:rFonts w:ascii="Calibri" w:hAnsi="Calibri" w:cs="Calibri"/>
          <w:color w:val="000000"/>
          <w:szCs w:val="22"/>
        </w:rPr>
      </w:pPr>
      <w:r w:rsidRPr="001B287E">
        <w:rPr>
          <w:rFonts w:ascii="Calibri" w:hAnsi="Calibri" w:cs="Calibri"/>
          <w:color w:val="000000"/>
          <w:szCs w:val="22"/>
        </w:rPr>
        <w:t>Écrire une fonction recherche_naive_</w:t>
      </w:r>
      <w:r w:rsidR="00E505DF">
        <w:rPr>
          <w:rFonts w:ascii="Calibri" w:hAnsi="Calibri" w:cs="Calibri"/>
          <w:color w:val="000000"/>
          <w:szCs w:val="22"/>
        </w:rPr>
        <w:t>v</w:t>
      </w:r>
      <w:r w:rsidRPr="001B287E">
        <w:rPr>
          <w:rFonts w:ascii="Calibri" w:hAnsi="Calibri" w:cs="Calibri"/>
          <w:color w:val="000000"/>
          <w:szCs w:val="22"/>
        </w:rPr>
        <w:t>2(</w:t>
      </w:r>
      <w:r w:rsidR="00E505DF">
        <w:rPr>
          <w:rFonts w:ascii="Calibri" w:hAnsi="Calibri" w:cs="Calibri"/>
          <w:color w:val="000000"/>
          <w:szCs w:val="22"/>
        </w:rPr>
        <w:t>texte</w:t>
      </w:r>
      <w:r w:rsidRPr="001B287E">
        <w:rPr>
          <w:rFonts w:ascii="Calibri" w:hAnsi="Calibri" w:cs="Calibri"/>
          <w:color w:val="000000"/>
          <w:szCs w:val="22"/>
        </w:rPr>
        <w:t xml:space="preserve">: str, </w:t>
      </w:r>
      <w:r w:rsidR="00E505DF">
        <w:rPr>
          <w:rFonts w:ascii="Calibri" w:hAnsi="Calibri" w:cs="Calibri"/>
          <w:color w:val="000000"/>
          <w:szCs w:val="22"/>
        </w:rPr>
        <w:t>motif</w:t>
      </w:r>
      <w:r w:rsidRPr="001B287E">
        <w:rPr>
          <w:rFonts w:ascii="Calibri" w:hAnsi="Calibri" w:cs="Calibri"/>
          <w:color w:val="000000"/>
          <w:szCs w:val="22"/>
        </w:rPr>
        <w:t>: str):</w:t>
      </w:r>
    </w:p>
    <w:p w14:paraId="70749897" w14:textId="55A92D64" w:rsidR="00E505DF" w:rsidRDefault="00E505DF" w:rsidP="00E505DF">
      <w:pPr>
        <w:shd w:val="clear" w:color="auto" w:fill="FFFFFF"/>
        <w:spacing w:before="120" w:after="6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Cette fonction est </w:t>
      </w:r>
      <w:r w:rsidR="001B287E" w:rsidRPr="001B287E">
        <w:rPr>
          <w:rFonts w:ascii="Calibri" w:hAnsi="Calibri" w:cs="Calibri"/>
          <w:color w:val="000000"/>
          <w:szCs w:val="22"/>
        </w:rPr>
        <w:t>similaire à la fonction</w:t>
      </w:r>
      <w:r w:rsidR="00265D9A">
        <w:rPr>
          <w:rFonts w:ascii="Calibri" w:hAnsi="Calibri" w:cs="Calibri"/>
          <w:color w:val="000000"/>
          <w:szCs w:val="22"/>
        </w:rPr>
        <w:t xml:space="preserve"> </w:t>
      </w:r>
      <w:r w:rsidR="001B287E" w:rsidRPr="001B287E">
        <w:rPr>
          <w:rFonts w:ascii="Calibri" w:hAnsi="Calibri" w:cs="Calibri"/>
          <w:color w:val="000000"/>
          <w:szCs w:val="22"/>
        </w:rPr>
        <w:t xml:space="preserve">recherche_naive mais ne fait pas appel à la fonction identique (la </w:t>
      </w:r>
      <w:r>
        <w:rPr>
          <w:rFonts w:ascii="Calibri" w:hAnsi="Calibri" w:cs="Calibri"/>
          <w:color w:val="000000"/>
          <w:szCs w:val="22"/>
        </w:rPr>
        <w:t>c</w:t>
      </w:r>
      <w:r w:rsidR="001B287E" w:rsidRPr="001B287E">
        <w:rPr>
          <w:rFonts w:ascii="Calibri" w:hAnsi="Calibri" w:cs="Calibri"/>
          <w:color w:val="000000"/>
          <w:szCs w:val="22"/>
        </w:rPr>
        <w:t>omparaison du motif</w:t>
      </w:r>
      <w:r w:rsidR="00265D9A">
        <w:rPr>
          <w:rFonts w:ascii="Calibri" w:hAnsi="Calibri" w:cs="Calibri"/>
          <w:color w:val="000000"/>
          <w:szCs w:val="22"/>
        </w:rPr>
        <w:t xml:space="preserve"> </w:t>
      </w:r>
      <w:r w:rsidR="001B287E" w:rsidRPr="001B287E">
        <w:rPr>
          <w:rFonts w:ascii="Calibri" w:hAnsi="Calibri" w:cs="Calibri"/>
          <w:color w:val="000000"/>
          <w:szCs w:val="22"/>
        </w:rPr>
        <w:t xml:space="preserve">étant </w:t>
      </w:r>
      <w:r w:rsidR="00E823E1">
        <w:rPr>
          <w:rFonts w:ascii="Calibri" w:hAnsi="Calibri" w:cs="Calibri"/>
          <w:color w:val="000000"/>
          <w:szCs w:val="22"/>
        </w:rPr>
        <w:t>inclus</w:t>
      </w:r>
      <w:r w:rsidR="001B287E" w:rsidRPr="001B287E">
        <w:rPr>
          <w:rFonts w:ascii="Calibri" w:hAnsi="Calibri" w:cs="Calibri"/>
          <w:color w:val="000000"/>
          <w:szCs w:val="22"/>
        </w:rPr>
        <w:t xml:space="preserve"> dans la fonction recherche_naive_</w:t>
      </w:r>
      <w:r>
        <w:rPr>
          <w:rFonts w:ascii="Calibri" w:hAnsi="Calibri" w:cs="Calibri"/>
          <w:color w:val="000000"/>
          <w:szCs w:val="22"/>
        </w:rPr>
        <w:t>v</w:t>
      </w:r>
      <w:r w:rsidR="001B287E" w:rsidRPr="001B287E">
        <w:rPr>
          <w:rFonts w:ascii="Calibri" w:hAnsi="Calibri" w:cs="Calibri"/>
          <w:color w:val="000000"/>
          <w:szCs w:val="22"/>
        </w:rPr>
        <w:t>2).</w:t>
      </w:r>
    </w:p>
    <w:p w14:paraId="50AB1A2C" w14:textId="77777777" w:rsidR="000A3527" w:rsidRDefault="000A3527" w:rsidP="000A3527">
      <w:pPr>
        <w:shd w:val="clear" w:color="auto" w:fill="FFFFFF"/>
        <w:spacing w:before="240" w:after="0"/>
        <w:rPr>
          <w:rFonts w:ascii="Calibri" w:hAnsi="Calibri" w:cs="Calibri"/>
          <w:i/>
          <w:iCs/>
          <w:color w:val="000000"/>
          <w:szCs w:val="22"/>
        </w:rPr>
      </w:pPr>
      <w:r w:rsidRPr="00B05DF3">
        <w:rPr>
          <w:rFonts w:ascii="Calibri" w:hAnsi="Calibri" w:cs="Calibri"/>
          <w:color w:val="000000"/>
          <w:szCs w:val="22"/>
          <w:u w:val="single"/>
        </w:rPr>
        <w:t>Exemple :</w:t>
      </w:r>
      <w:r>
        <w:rPr>
          <w:rFonts w:ascii="Calibri" w:hAnsi="Calibri" w:cs="Calibri"/>
          <w:color w:val="000000"/>
          <w:szCs w:val="22"/>
        </w:rPr>
        <w:tab/>
      </w:r>
      <w:r w:rsidRPr="00265D9A">
        <w:rPr>
          <w:rFonts w:ascii="Calibri" w:hAnsi="Calibri" w:cs="Calibri"/>
          <w:i/>
          <w:iCs/>
          <w:color w:val="000000"/>
          <w:szCs w:val="22"/>
        </w:rPr>
        <w:t>recherche_naive</w:t>
      </w:r>
      <w:r>
        <w:rPr>
          <w:rFonts w:ascii="Calibri" w:hAnsi="Calibri" w:cs="Calibri"/>
          <w:i/>
          <w:iCs/>
          <w:color w:val="000000"/>
          <w:szCs w:val="22"/>
        </w:rPr>
        <w:t>_v2</w:t>
      </w:r>
      <w:r w:rsidRPr="00933A2D">
        <w:rPr>
          <w:rFonts w:ascii="Calibri" w:hAnsi="Calibri" w:cs="Calibri"/>
          <w:i/>
          <w:iCs/>
          <w:color w:val="000000"/>
          <w:szCs w:val="22"/>
        </w:rPr>
        <w:t>(</w:t>
      </w:r>
      <w:r>
        <w:rPr>
          <w:rFonts w:ascii="Calibri" w:hAnsi="Calibri" w:cs="Calibri"/>
          <w:i/>
          <w:iCs/>
          <w:color w:val="000000"/>
          <w:szCs w:val="22"/>
        </w:rPr>
        <w:t>'Il fait be</w:t>
      </w:r>
      <w:r w:rsidRPr="00B05DF3">
        <w:rPr>
          <w:rFonts w:ascii="Calibri" w:hAnsi="Calibri" w:cs="Calibri"/>
          <w:b/>
          <w:bCs/>
          <w:i/>
          <w:iCs/>
          <w:color w:val="000000"/>
          <w:szCs w:val="22"/>
        </w:rPr>
        <w:t>au</w:t>
      </w:r>
      <w:r>
        <w:rPr>
          <w:rFonts w:ascii="Calibri" w:hAnsi="Calibri" w:cs="Calibri"/>
          <w:i/>
          <w:iCs/>
          <w:color w:val="000000"/>
          <w:szCs w:val="22"/>
        </w:rPr>
        <w:t xml:space="preserve"> et ch</w:t>
      </w:r>
      <w:r w:rsidRPr="00B05DF3">
        <w:rPr>
          <w:rFonts w:ascii="Calibri" w:hAnsi="Calibri" w:cs="Calibri"/>
          <w:b/>
          <w:bCs/>
          <w:i/>
          <w:iCs/>
          <w:color w:val="000000"/>
          <w:szCs w:val="22"/>
        </w:rPr>
        <w:t>au</w:t>
      </w:r>
      <w:r>
        <w:rPr>
          <w:rFonts w:ascii="Calibri" w:hAnsi="Calibri" w:cs="Calibri"/>
          <w:i/>
          <w:iCs/>
          <w:color w:val="000000"/>
          <w:szCs w:val="22"/>
        </w:rPr>
        <w:t>d'</w:t>
      </w:r>
      <w:r w:rsidRPr="00933A2D">
        <w:rPr>
          <w:rFonts w:ascii="Calibri" w:hAnsi="Calibri" w:cs="Calibri"/>
          <w:i/>
          <w:iCs/>
          <w:color w:val="000000"/>
          <w:szCs w:val="22"/>
        </w:rPr>
        <w:t xml:space="preserve">, </w:t>
      </w:r>
      <w:r>
        <w:rPr>
          <w:rFonts w:ascii="Calibri" w:hAnsi="Calibri" w:cs="Calibri"/>
          <w:i/>
          <w:iCs/>
          <w:color w:val="000000"/>
          <w:szCs w:val="22"/>
        </w:rPr>
        <w:t>'au'</w:t>
      </w:r>
      <w:r w:rsidRPr="00933A2D">
        <w:rPr>
          <w:rFonts w:ascii="Calibri" w:hAnsi="Calibri" w:cs="Calibri"/>
          <w:i/>
          <w:iCs/>
          <w:color w:val="000000"/>
          <w:szCs w:val="22"/>
        </w:rPr>
        <w:t>)</w:t>
      </w:r>
      <w:r>
        <w:rPr>
          <w:rFonts w:ascii="Calibri" w:hAnsi="Calibri" w:cs="Calibri"/>
          <w:i/>
          <w:iCs/>
          <w:color w:val="000000"/>
          <w:szCs w:val="22"/>
        </w:rPr>
        <w:tab/>
      </w:r>
      <w:r>
        <w:rPr>
          <w:rFonts w:ascii="Calibri" w:hAnsi="Calibri" w:cs="Calibri"/>
          <w:i/>
          <w:iCs/>
          <w:color w:val="000000"/>
          <w:szCs w:val="22"/>
        </w:rPr>
        <w:tab/>
        <w:t>--&gt;</w:t>
      </w:r>
      <w:r>
        <w:rPr>
          <w:rFonts w:ascii="Calibri" w:hAnsi="Calibri" w:cs="Calibri"/>
          <w:i/>
          <w:iCs/>
          <w:color w:val="000000"/>
          <w:szCs w:val="22"/>
        </w:rPr>
        <w:tab/>
        <w:t>10</w:t>
      </w:r>
    </w:p>
    <w:p w14:paraId="4F17EBEA" w14:textId="77777777" w:rsidR="000A3527" w:rsidRDefault="000A3527" w:rsidP="000A3527">
      <w:pPr>
        <w:shd w:val="clear" w:color="auto" w:fill="FFFFFF"/>
        <w:spacing w:after="0"/>
        <w:rPr>
          <w:rFonts w:ascii="Calibri" w:hAnsi="Calibri" w:cs="Calibri"/>
          <w:i/>
          <w:iCs/>
          <w:color w:val="000000"/>
          <w:szCs w:val="22"/>
        </w:rPr>
      </w:pPr>
      <w:r>
        <w:rPr>
          <w:rFonts w:ascii="Calibri" w:hAnsi="Calibri" w:cs="Calibri"/>
          <w:i/>
          <w:iCs/>
          <w:color w:val="000000"/>
          <w:szCs w:val="22"/>
        </w:rPr>
        <w:tab/>
      </w:r>
      <w:r>
        <w:rPr>
          <w:rFonts w:ascii="Calibri" w:hAnsi="Calibri" w:cs="Calibri"/>
          <w:i/>
          <w:iCs/>
          <w:color w:val="000000"/>
          <w:szCs w:val="22"/>
        </w:rPr>
        <w:tab/>
      </w:r>
      <w:r w:rsidRPr="00265D9A">
        <w:rPr>
          <w:rFonts w:ascii="Calibri" w:hAnsi="Calibri" w:cs="Calibri"/>
          <w:i/>
          <w:iCs/>
          <w:color w:val="000000"/>
          <w:szCs w:val="22"/>
        </w:rPr>
        <w:t>recherche_naive</w:t>
      </w:r>
      <w:r>
        <w:rPr>
          <w:rFonts w:ascii="Calibri" w:hAnsi="Calibri" w:cs="Calibri"/>
          <w:i/>
          <w:iCs/>
          <w:color w:val="000000"/>
          <w:szCs w:val="22"/>
        </w:rPr>
        <w:t>_v2</w:t>
      </w:r>
      <w:r w:rsidRPr="00933A2D">
        <w:rPr>
          <w:rFonts w:ascii="Calibri" w:hAnsi="Calibri" w:cs="Calibri"/>
          <w:i/>
          <w:iCs/>
          <w:color w:val="000000"/>
          <w:szCs w:val="22"/>
        </w:rPr>
        <w:t>(</w:t>
      </w:r>
      <w:r>
        <w:rPr>
          <w:rFonts w:ascii="Calibri" w:hAnsi="Calibri" w:cs="Calibri"/>
          <w:i/>
          <w:iCs/>
          <w:color w:val="000000"/>
          <w:szCs w:val="22"/>
        </w:rPr>
        <w:t>'Il fait be</w:t>
      </w:r>
      <w:r w:rsidRPr="00B05DF3">
        <w:rPr>
          <w:rFonts w:ascii="Calibri" w:hAnsi="Calibri" w:cs="Calibri"/>
          <w:b/>
          <w:bCs/>
          <w:i/>
          <w:iCs/>
          <w:color w:val="000000"/>
          <w:szCs w:val="22"/>
        </w:rPr>
        <w:t>au</w:t>
      </w:r>
      <w:r>
        <w:rPr>
          <w:rFonts w:ascii="Calibri" w:hAnsi="Calibri" w:cs="Calibri"/>
          <w:i/>
          <w:iCs/>
          <w:color w:val="000000"/>
          <w:szCs w:val="22"/>
        </w:rPr>
        <w:t xml:space="preserve"> et ch</w:t>
      </w:r>
      <w:r w:rsidRPr="00B05DF3">
        <w:rPr>
          <w:rFonts w:ascii="Calibri" w:hAnsi="Calibri" w:cs="Calibri"/>
          <w:b/>
          <w:bCs/>
          <w:i/>
          <w:iCs/>
          <w:color w:val="000000"/>
          <w:szCs w:val="22"/>
        </w:rPr>
        <w:t>au</w:t>
      </w:r>
      <w:r>
        <w:rPr>
          <w:rFonts w:ascii="Calibri" w:hAnsi="Calibri" w:cs="Calibri"/>
          <w:i/>
          <w:iCs/>
          <w:color w:val="000000"/>
          <w:szCs w:val="22"/>
        </w:rPr>
        <w:t>d'</w:t>
      </w:r>
      <w:r w:rsidRPr="00933A2D">
        <w:rPr>
          <w:rFonts w:ascii="Calibri" w:hAnsi="Calibri" w:cs="Calibri"/>
          <w:i/>
          <w:iCs/>
          <w:color w:val="000000"/>
          <w:szCs w:val="22"/>
        </w:rPr>
        <w:t xml:space="preserve">, </w:t>
      </w:r>
      <w:r>
        <w:rPr>
          <w:rFonts w:ascii="Calibri" w:hAnsi="Calibri" w:cs="Calibri"/>
          <w:i/>
          <w:iCs/>
          <w:color w:val="000000"/>
          <w:szCs w:val="22"/>
        </w:rPr>
        <w:t>'fa'</w:t>
      </w:r>
      <w:r w:rsidRPr="00933A2D">
        <w:rPr>
          <w:rFonts w:ascii="Calibri" w:hAnsi="Calibri" w:cs="Calibri"/>
          <w:i/>
          <w:iCs/>
          <w:color w:val="000000"/>
          <w:szCs w:val="22"/>
        </w:rPr>
        <w:t>)</w:t>
      </w:r>
      <w:r>
        <w:rPr>
          <w:rFonts w:ascii="Calibri" w:hAnsi="Calibri" w:cs="Calibri"/>
          <w:i/>
          <w:iCs/>
          <w:color w:val="000000"/>
          <w:szCs w:val="22"/>
        </w:rPr>
        <w:tab/>
      </w:r>
      <w:r>
        <w:rPr>
          <w:rFonts w:ascii="Calibri" w:hAnsi="Calibri" w:cs="Calibri"/>
          <w:i/>
          <w:iCs/>
          <w:color w:val="000000"/>
          <w:szCs w:val="22"/>
        </w:rPr>
        <w:tab/>
        <w:t>--&gt;</w:t>
      </w:r>
      <w:r>
        <w:rPr>
          <w:rFonts w:ascii="Calibri" w:hAnsi="Calibri" w:cs="Calibri"/>
          <w:i/>
          <w:iCs/>
          <w:color w:val="000000"/>
          <w:szCs w:val="22"/>
        </w:rPr>
        <w:tab/>
        <w:t>3</w:t>
      </w:r>
    </w:p>
    <w:p w14:paraId="63C2595B" w14:textId="77777777" w:rsidR="000A3527" w:rsidRDefault="000A3527" w:rsidP="000A3527">
      <w:pPr>
        <w:shd w:val="clear" w:color="auto" w:fill="FFFFFF"/>
        <w:spacing w:after="0"/>
        <w:ind w:left="708" w:firstLine="708"/>
        <w:rPr>
          <w:rFonts w:ascii="Calibri" w:hAnsi="Calibri" w:cs="Calibri"/>
          <w:color w:val="000000"/>
          <w:szCs w:val="22"/>
        </w:rPr>
      </w:pPr>
      <w:r w:rsidRPr="00265D9A">
        <w:rPr>
          <w:rFonts w:ascii="Calibri" w:hAnsi="Calibri" w:cs="Calibri"/>
          <w:i/>
          <w:iCs/>
          <w:color w:val="000000"/>
          <w:szCs w:val="22"/>
        </w:rPr>
        <w:t>recherche_naive</w:t>
      </w:r>
      <w:r>
        <w:rPr>
          <w:rFonts w:ascii="Calibri" w:hAnsi="Calibri" w:cs="Calibri"/>
          <w:i/>
          <w:iCs/>
          <w:color w:val="000000"/>
          <w:szCs w:val="22"/>
        </w:rPr>
        <w:t>_v2</w:t>
      </w:r>
      <w:r w:rsidRPr="00933A2D">
        <w:rPr>
          <w:rFonts w:ascii="Calibri" w:hAnsi="Calibri" w:cs="Calibri"/>
          <w:i/>
          <w:iCs/>
          <w:color w:val="000000"/>
          <w:szCs w:val="22"/>
        </w:rPr>
        <w:t>(</w:t>
      </w:r>
      <w:r>
        <w:rPr>
          <w:rFonts w:ascii="Calibri" w:hAnsi="Calibri" w:cs="Calibri"/>
          <w:i/>
          <w:iCs/>
          <w:color w:val="000000"/>
          <w:szCs w:val="22"/>
        </w:rPr>
        <w:t>'Il fait be</w:t>
      </w:r>
      <w:r w:rsidRPr="00B05DF3">
        <w:rPr>
          <w:rFonts w:ascii="Calibri" w:hAnsi="Calibri" w:cs="Calibri"/>
          <w:b/>
          <w:bCs/>
          <w:i/>
          <w:iCs/>
          <w:color w:val="000000"/>
          <w:szCs w:val="22"/>
        </w:rPr>
        <w:t>au</w:t>
      </w:r>
      <w:r>
        <w:rPr>
          <w:rFonts w:ascii="Calibri" w:hAnsi="Calibri" w:cs="Calibri"/>
          <w:i/>
          <w:iCs/>
          <w:color w:val="000000"/>
          <w:szCs w:val="22"/>
        </w:rPr>
        <w:t xml:space="preserve"> et ch</w:t>
      </w:r>
      <w:r w:rsidRPr="00B05DF3">
        <w:rPr>
          <w:rFonts w:ascii="Calibri" w:hAnsi="Calibri" w:cs="Calibri"/>
          <w:b/>
          <w:bCs/>
          <w:i/>
          <w:iCs/>
          <w:color w:val="000000"/>
          <w:szCs w:val="22"/>
        </w:rPr>
        <w:t>au</w:t>
      </w:r>
      <w:r>
        <w:rPr>
          <w:rFonts w:ascii="Calibri" w:hAnsi="Calibri" w:cs="Calibri"/>
          <w:i/>
          <w:iCs/>
          <w:color w:val="000000"/>
          <w:szCs w:val="22"/>
        </w:rPr>
        <w:t>d'</w:t>
      </w:r>
      <w:r w:rsidRPr="00933A2D">
        <w:rPr>
          <w:rFonts w:ascii="Calibri" w:hAnsi="Calibri" w:cs="Calibri"/>
          <w:i/>
          <w:iCs/>
          <w:color w:val="000000"/>
          <w:szCs w:val="22"/>
        </w:rPr>
        <w:t xml:space="preserve">, </w:t>
      </w:r>
      <w:r>
        <w:rPr>
          <w:rFonts w:ascii="Calibri" w:hAnsi="Calibri" w:cs="Calibri"/>
          <w:i/>
          <w:iCs/>
          <w:color w:val="000000"/>
          <w:szCs w:val="22"/>
        </w:rPr>
        <w:t>'zo'</w:t>
      </w:r>
      <w:r w:rsidRPr="00933A2D">
        <w:rPr>
          <w:rFonts w:ascii="Calibri" w:hAnsi="Calibri" w:cs="Calibri"/>
          <w:i/>
          <w:iCs/>
          <w:color w:val="000000"/>
          <w:szCs w:val="22"/>
        </w:rPr>
        <w:t>)</w:t>
      </w:r>
      <w:r>
        <w:rPr>
          <w:rFonts w:ascii="Calibri" w:hAnsi="Calibri" w:cs="Calibri"/>
          <w:i/>
          <w:iCs/>
          <w:color w:val="000000"/>
          <w:szCs w:val="22"/>
        </w:rPr>
        <w:tab/>
      </w:r>
      <w:r>
        <w:rPr>
          <w:rFonts w:ascii="Calibri" w:hAnsi="Calibri" w:cs="Calibri"/>
          <w:i/>
          <w:iCs/>
          <w:color w:val="000000"/>
          <w:szCs w:val="22"/>
        </w:rPr>
        <w:tab/>
        <w:t>--&gt;</w:t>
      </w:r>
      <w:r>
        <w:rPr>
          <w:rFonts w:ascii="Calibri" w:hAnsi="Calibri" w:cs="Calibri"/>
          <w:i/>
          <w:iCs/>
          <w:color w:val="000000"/>
          <w:szCs w:val="22"/>
        </w:rPr>
        <w:tab/>
        <w:t>-1</w:t>
      </w:r>
    </w:p>
    <w:p w14:paraId="172BE0FB" w14:textId="27295846" w:rsidR="00994CD2" w:rsidRDefault="00E823E1" w:rsidP="000A3527">
      <w:pPr>
        <w:shd w:val="clear" w:color="auto" w:fill="FFFFFF"/>
        <w:spacing w:before="360" w:after="60"/>
        <w:ind w:left="1418" w:hanging="1276"/>
        <w:rPr>
          <w:rFonts w:ascii="Calibri" w:hAnsi="Calibri" w:cs="Calibri"/>
          <w:color w:val="000000"/>
          <w:szCs w:val="22"/>
        </w:rPr>
      </w:pPr>
      <w:r w:rsidRPr="00E823E1">
        <w:rPr>
          <w:rFonts w:ascii="Calibri" w:hAnsi="Calibri" w:cs="Calibri"/>
          <w:color w:val="000000"/>
          <w:szCs w:val="22"/>
          <w:u w:val="single"/>
        </w:rPr>
        <w:t>Remarque :</w:t>
      </w:r>
      <w:r>
        <w:rPr>
          <w:rFonts w:ascii="Calibri" w:hAnsi="Calibri" w:cs="Calibri"/>
          <w:color w:val="000000"/>
          <w:szCs w:val="22"/>
        </w:rPr>
        <w:t xml:space="preserve"> </w:t>
      </w:r>
      <w:r>
        <w:rPr>
          <w:rFonts w:ascii="Calibri" w:hAnsi="Calibri" w:cs="Calibri"/>
          <w:color w:val="000000"/>
          <w:szCs w:val="22"/>
        </w:rPr>
        <w:tab/>
        <w:t>Vous pouvez utiliser un break pour sortir prématurément d’une boucle for, pour les plus courageux vous pouvez vous en passer.</w:t>
      </w:r>
    </w:p>
    <w:p w14:paraId="782C3C4F" w14:textId="77777777" w:rsidR="000A3527" w:rsidRDefault="000A3527" w:rsidP="000A3527">
      <w:pPr>
        <w:shd w:val="clear" w:color="auto" w:fill="FFFFFF"/>
        <w:spacing w:before="360" w:after="60"/>
        <w:ind w:left="1418" w:hanging="1276"/>
        <w:rPr>
          <w:rFonts w:ascii="Calibri" w:hAnsi="Calibri" w:cs="Calibri"/>
          <w:color w:val="000000"/>
          <w:szCs w:val="22"/>
        </w:rPr>
      </w:pPr>
    </w:p>
    <w:p w14:paraId="05624CCF" w14:textId="77777777" w:rsidR="000A3527" w:rsidRDefault="000A3527" w:rsidP="000A3527">
      <w:pPr>
        <w:shd w:val="clear" w:color="auto" w:fill="FFFFFF"/>
        <w:spacing w:before="360" w:after="60"/>
        <w:ind w:left="1418" w:hanging="1276"/>
        <w:rPr>
          <w:rFonts w:ascii="Calibri" w:hAnsi="Calibri" w:cs="Calibri"/>
          <w:color w:val="000000"/>
          <w:szCs w:val="22"/>
        </w:rPr>
        <w:sectPr w:rsidR="000A3527" w:rsidSect="00203D3E">
          <w:headerReference w:type="default" r:id="rId8"/>
          <w:footerReference w:type="default" r:id="rId9"/>
          <w:pgSz w:w="11900" w:h="16840"/>
          <w:pgMar w:top="567" w:right="567" w:bottom="851" w:left="567" w:header="430" w:footer="709" w:gutter="0"/>
          <w:cols w:space="708"/>
        </w:sectPr>
      </w:pPr>
    </w:p>
    <w:p w14:paraId="625FFA32" w14:textId="77777777" w:rsidR="007A5D7F" w:rsidRPr="00933A2D" w:rsidRDefault="007A5D7F" w:rsidP="007A5D7F">
      <w:pPr>
        <w:pStyle w:val="Titre1"/>
        <w:numPr>
          <w:ilvl w:val="0"/>
          <w:numId w:val="44"/>
        </w:numPr>
        <w:spacing w:before="480"/>
        <w:ind w:left="1701" w:hanging="1701"/>
        <w:rPr>
          <w:rFonts w:ascii="Calibri" w:eastAsia="Calisto MT" w:hAnsi="Calibri" w:cs="Calibri"/>
          <w:color w:val="000000"/>
          <w:sz w:val="22"/>
          <w:szCs w:val="22"/>
        </w:rPr>
      </w:pPr>
      <w:r>
        <w:rPr>
          <w:rFonts w:ascii="Calibri" w:eastAsia="Calisto MT" w:hAnsi="Calibri" w:cs="Calibri"/>
          <w:color w:val="000000"/>
        </w:rPr>
        <w:lastRenderedPageBreak/>
        <w:t>Compteur de comparaisons et nombre d’occurrences du motif dans le texte</w:t>
      </w:r>
    </w:p>
    <w:p w14:paraId="170E376B" w14:textId="77777777" w:rsidR="007A5D7F" w:rsidRDefault="007A5D7F" w:rsidP="007A5D7F">
      <w:pPr>
        <w:shd w:val="clear" w:color="auto" w:fill="FFFFFF"/>
        <w:spacing w:before="120" w:after="60"/>
        <w:rPr>
          <w:rFonts w:ascii="Calibri" w:hAnsi="Calibri" w:cs="Calibri"/>
          <w:color w:val="000000"/>
          <w:szCs w:val="22"/>
        </w:rPr>
      </w:pPr>
      <w:r w:rsidRPr="001B287E">
        <w:rPr>
          <w:rFonts w:ascii="Calibri" w:hAnsi="Calibri" w:cs="Calibri"/>
          <w:color w:val="000000"/>
          <w:szCs w:val="22"/>
        </w:rPr>
        <w:t>Écrire une fonction recherche_naive_</w:t>
      </w:r>
      <w:r>
        <w:rPr>
          <w:rFonts w:ascii="Calibri" w:hAnsi="Calibri" w:cs="Calibri"/>
          <w:color w:val="000000"/>
          <w:szCs w:val="22"/>
        </w:rPr>
        <w:t>v3</w:t>
      </w:r>
      <w:r w:rsidRPr="001B287E">
        <w:rPr>
          <w:rFonts w:ascii="Calibri" w:hAnsi="Calibri" w:cs="Calibri"/>
          <w:color w:val="000000"/>
          <w:szCs w:val="22"/>
        </w:rPr>
        <w:t>(</w:t>
      </w:r>
      <w:r>
        <w:rPr>
          <w:rFonts w:ascii="Calibri" w:hAnsi="Calibri" w:cs="Calibri"/>
          <w:color w:val="000000"/>
          <w:szCs w:val="22"/>
        </w:rPr>
        <w:t>texte</w:t>
      </w:r>
      <w:r w:rsidRPr="001B287E">
        <w:rPr>
          <w:rFonts w:ascii="Calibri" w:hAnsi="Calibri" w:cs="Calibri"/>
          <w:color w:val="000000"/>
          <w:szCs w:val="22"/>
        </w:rPr>
        <w:t xml:space="preserve">: str, </w:t>
      </w:r>
      <w:r>
        <w:rPr>
          <w:rFonts w:ascii="Calibri" w:hAnsi="Calibri" w:cs="Calibri"/>
          <w:color w:val="000000"/>
          <w:szCs w:val="22"/>
        </w:rPr>
        <w:t>motif</w:t>
      </w:r>
      <w:r w:rsidRPr="001B287E">
        <w:rPr>
          <w:rFonts w:ascii="Calibri" w:hAnsi="Calibri" w:cs="Calibri"/>
          <w:color w:val="000000"/>
          <w:szCs w:val="22"/>
        </w:rPr>
        <w:t>: str):</w:t>
      </w:r>
    </w:p>
    <w:p w14:paraId="1770C2E3" w14:textId="77777777" w:rsidR="007A5D7F" w:rsidRDefault="007A5D7F" w:rsidP="007A5D7F">
      <w:pPr>
        <w:shd w:val="clear" w:color="auto" w:fill="FFFFFF"/>
        <w:spacing w:after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Cette fonction devra renvoyer le nombre de comparaisons effectuées, ainsi que le nombre d’occurrences du motif dans le texte avec leurs positions sous forme d’une liste.</w:t>
      </w:r>
    </w:p>
    <w:p w14:paraId="5BF14F16" w14:textId="77777777" w:rsidR="007A5D7F" w:rsidRPr="00C1585D" w:rsidRDefault="007A5D7F" w:rsidP="007A5D7F">
      <w:pPr>
        <w:shd w:val="clear" w:color="auto" w:fill="FFFFFF"/>
        <w:spacing w:before="120" w:after="0"/>
        <w:rPr>
          <w:rFonts w:ascii="Calibri" w:hAnsi="Calibri" w:cs="Calibri"/>
          <w:color w:val="000000"/>
          <w:szCs w:val="22"/>
          <w:u w:val="single"/>
        </w:rPr>
      </w:pPr>
      <w:r w:rsidRPr="00C1585D">
        <w:rPr>
          <w:rFonts w:ascii="Calibri" w:hAnsi="Calibri" w:cs="Calibri"/>
          <w:color w:val="000000"/>
          <w:szCs w:val="22"/>
          <w:u w:val="single"/>
        </w:rPr>
        <w:t>Exemple</w:t>
      </w:r>
      <w:r>
        <w:rPr>
          <w:rFonts w:ascii="Calibri" w:hAnsi="Calibri" w:cs="Calibri"/>
          <w:color w:val="000000"/>
          <w:szCs w:val="22"/>
          <w:u w:val="single"/>
        </w:rPr>
        <w:t xml:space="preserve"> 1</w:t>
      </w:r>
      <w:r w:rsidRPr="00C1585D">
        <w:rPr>
          <w:rFonts w:ascii="Calibri" w:hAnsi="Calibri" w:cs="Calibri"/>
          <w:color w:val="000000"/>
          <w:szCs w:val="22"/>
          <w:u w:val="single"/>
        </w:rPr>
        <w:t>:</w:t>
      </w:r>
    </w:p>
    <w:p w14:paraId="5373E9EA" w14:textId="77777777" w:rsidR="007A5D7F" w:rsidRDefault="007A5D7F" w:rsidP="007A5D7F">
      <w:pPr>
        <w:shd w:val="clear" w:color="auto" w:fill="FFFFFF"/>
        <w:spacing w:after="0"/>
        <w:ind w:left="284" w:firstLine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texte = "</w:t>
      </w:r>
      <w:r w:rsidRPr="00C1585D">
        <w:rPr>
          <w:rFonts w:ascii="Calibri" w:hAnsi="Calibri" w:cs="Calibri"/>
          <w:color w:val="000000"/>
          <w:szCs w:val="22"/>
        </w:rPr>
        <w:t>Il y a deux histoires : l'histoire officielle, menteuse, qu’on enseigne, puis l'</w:t>
      </w:r>
      <w:r>
        <w:rPr>
          <w:rFonts w:ascii="Calibri" w:hAnsi="Calibri" w:cs="Calibri"/>
          <w:color w:val="000000"/>
          <w:szCs w:val="22"/>
        </w:rPr>
        <w:t>h</w:t>
      </w:r>
      <w:r w:rsidRPr="00C1585D">
        <w:rPr>
          <w:rFonts w:ascii="Calibri" w:hAnsi="Calibri" w:cs="Calibri"/>
          <w:color w:val="000000"/>
          <w:szCs w:val="22"/>
        </w:rPr>
        <w:t>istoire secrète, où sont les véritables causes des événements.</w:t>
      </w:r>
      <w:r>
        <w:rPr>
          <w:rFonts w:ascii="Calibri" w:hAnsi="Calibri" w:cs="Calibri"/>
          <w:color w:val="000000"/>
          <w:szCs w:val="22"/>
        </w:rPr>
        <w:t>"</w:t>
      </w:r>
    </w:p>
    <w:p w14:paraId="20E19791" w14:textId="77777777" w:rsidR="007A5D7F" w:rsidRDefault="007A5D7F" w:rsidP="007A5D7F">
      <w:pPr>
        <w:shd w:val="clear" w:color="auto" w:fill="FFFFFF"/>
        <w:spacing w:after="0"/>
        <w:ind w:left="284" w:firstLine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motif = "histoire"</w:t>
      </w:r>
    </w:p>
    <w:p w14:paraId="09805C30" w14:textId="77777777" w:rsidR="007A5D7F" w:rsidRDefault="007A5D7F" w:rsidP="007A5D7F">
      <w:pPr>
        <w:shd w:val="clear" w:color="auto" w:fill="FFFFFF"/>
        <w:spacing w:after="0"/>
        <w:ind w:left="284" w:firstLine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print(</w:t>
      </w:r>
      <w:r w:rsidRPr="001B287E">
        <w:rPr>
          <w:rFonts w:ascii="Calibri" w:hAnsi="Calibri" w:cs="Calibri"/>
          <w:color w:val="000000"/>
          <w:szCs w:val="22"/>
        </w:rPr>
        <w:t>recherche_naive_</w:t>
      </w:r>
      <w:r>
        <w:rPr>
          <w:rFonts w:ascii="Calibri" w:hAnsi="Calibri" w:cs="Calibri"/>
          <w:color w:val="000000"/>
          <w:szCs w:val="22"/>
        </w:rPr>
        <w:t>v3</w:t>
      </w:r>
      <w:r w:rsidRPr="001B287E">
        <w:rPr>
          <w:rFonts w:ascii="Calibri" w:hAnsi="Calibri" w:cs="Calibri"/>
          <w:color w:val="000000"/>
          <w:szCs w:val="22"/>
        </w:rPr>
        <w:t>(</w:t>
      </w:r>
      <w:r>
        <w:rPr>
          <w:rFonts w:ascii="Calibri" w:hAnsi="Calibri" w:cs="Calibri"/>
          <w:color w:val="000000"/>
          <w:szCs w:val="22"/>
        </w:rPr>
        <w:t>texte</w:t>
      </w:r>
      <w:r w:rsidRPr="001B287E">
        <w:rPr>
          <w:rFonts w:ascii="Calibri" w:hAnsi="Calibri" w:cs="Calibri"/>
          <w:color w:val="000000"/>
          <w:szCs w:val="22"/>
        </w:rPr>
        <w:t>,</w:t>
      </w:r>
      <w:r>
        <w:rPr>
          <w:rFonts w:ascii="Calibri" w:hAnsi="Calibri" w:cs="Calibri"/>
          <w:color w:val="000000"/>
          <w:szCs w:val="22"/>
        </w:rPr>
        <w:t>motif</w:t>
      </w:r>
      <w:r w:rsidRPr="001B287E">
        <w:rPr>
          <w:rFonts w:ascii="Calibri" w:hAnsi="Calibri" w:cs="Calibri"/>
          <w:color w:val="000000"/>
          <w:szCs w:val="22"/>
        </w:rPr>
        <w:t>)</w:t>
      </w:r>
      <w:r>
        <w:rPr>
          <w:rFonts w:ascii="Calibri" w:hAnsi="Calibri" w:cs="Calibri"/>
          <w:color w:val="000000"/>
          <w:szCs w:val="22"/>
        </w:rPr>
        <w:t>)</w:t>
      </w:r>
    </w:p>
    <w:p w14:paraId="1C5D4DFE" w14:textId="630E7C34" w:rsidR="007A5D7F" w:rsidRDefault="007A5D7F" w:rsidP="007A5D7F">
      <w:pPr>
        <w:shd w:val="clear" w:color="auto" w:fill="FFFFFF"/>
        <w:spacing w:after="60"/>
        <w:ind w:left="284" w:firstLine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-----&gt; </w:t>
      </w:r>
      <w:r w:rsidR="00C05A68">
        <w:rPr>
          <w:rFonts w:ascii="Calibri" w:hAnsi="Calibri" w:cs="Calibri"/>
          <w:color w:val="000000"/>
          <w:szCs w:val="22"/>
        </w:rPr>
        <w:t>157</w:t>
      </w:r>
      <w:r>
        <w:rPr>
          <w:rFonts w:ascii="Calibri" w:hAnsi="Calibri" w:cs="Calibri"/>
          <w:color w:val="000000"/>
          <w:szCs w:val="22"/>
        </w:rPr>
        <w:t>, 3, [12, 26, 80]</w:t>
      </w:r>
    </w:p>
    <w:p w14:paraId="4285D7B9" w14:textId="38BC758B" w:rsidR="007A5D7F" w:rsidRDefault="007A5D7F" w:rsidP="007A5D7F">
      <w:pPr>
        <w:shd w:val="clear" w:color="auto" w:fill="FFFFFF"/>
        <w:spacing w:before="120" w:after="0"/>
        <w:ind w:left="284" w:firstLine="0"/>
        <w:rPr>
          <w:rFonts w:ascii="Calibri" w:hAnsi="Calibri" w:cs="Calibri"/>
          <w:color w:val="000000"/>
          <w:szCs w:val="22"/>
        </w:rPr>
      </w:pPr>
      <w:r w:rsidRPr="00195634">
        <w:rPr>
          <w:rFonts w:ascii="Calibri" w:hAnsi="Calibri" w:cs="Calibri"/>
          <w:color w:val="000000"/>
          <w:szCs w:val="22"/>
        </w:rPr>
        <w:t xml:space="preserve">Ce </w:t>
      </w:r>
      <w:r>
        <w:rPr>
          <w:rFonts w:ascii="Calibri" w:hAnsi="Calibri" w:cs="Calibri"/>
          <w:color w:val="000000"/>
          <w:szCs w:val="22"/>
        </w:rPr>
        <w:t xml:space="preserve">qui veut dire </w:t>
      </w:r>
      <w:r w:rsidR="00C05A68">
        <w:rPr>
          <w:rFonts w:ascii="Calibri" w:hAnsi="Calibri" w:cs="Calibri"/>
          <w:color w:val="000000"/>
          <w:szCs w:val="22"/>
        </w:rPr>
        <w:t>157</w:t>
      </w:r>
      <w:r>
        <w:rPr>
          <w:rFonts w:ascii="Calibri" w:hAnsi="Calibri" w:cs="Calibri"/>
          <w:color w:val="000000"/>
          <w:szCs w:val="22"/>
        </w:rPr>
        <w:t>comparaisons, 3 occurrences du motif trouvées, positions des motifs trouvés dans le texte : 12, 26, 80</w:t>
      </w:r>
    </w:p>
    <w:p w14:paraId="73746842" w14:textId="77777777" w:rsidR="007A5D7F" w:rsidRPr="00C1585D" w:rsidRDefault="007A5D7F" w:rsidP="007A5D7F">
      <w:pPr>
        <w:shd w:val="clear" w:color="auto" w:fill="FFFFFF"/>
        <w:spacing w:before="240" w:after="0"/>
        <w:rPr>
          <w:rFonts w:ascii="Calibri" w:hAnsi="Calibri" w:cs="Calibri"/>
          <w:color w:val="000000"/>
          <w:szCs w:val="22"/>
          <w:u w:val="single"/>
        </w:rPr>
      </w:pPr>
      <w:r w:rsidRPr="00C1585D">
        <w:rPr>
          <w:rFonts w:ascii="Calibri" w:hAnsi="Calibri" w:cs="Calibri"/>
          <w:color w:val="000000"/>
          <w:szCs w:val="22"/>
          <w:u w:val="single"/>
        </w:rPr>
        <w:t>Exemple</w:t>
      </w:r>
      <w:r>
        <w:rPr>
          <w:rFonts w:ascii="Calibri" w:hAnsi="Calibri" w:cs="Calibri"/>
          <w:color w:val="000000"/>
          <w:szCs w:val="22"/>
          <w:u w:val="single"/>
        </w:rPr>
        <w:t xml:space="preserve"> 2</w:t>
      </w:r>
      <w:r w:rsidRPr="00C1585D">
        <w:rPr>
          <w:rFonts w:ascii="Calibri" w:hAnsi="Calibri" w:cs="Calibri"/>
          <w:color w:val="000000"/>
          <w:szCs w:val="22"/>
          <w:u w:val="single"/>
        </w:rPr>
        <w:t>:</w:t>
      </w:r>
    </w:p>
    <w:p w14:paraId="53D0B458" w14:textId="77777777" w:rsidR="007A5D7F" w:rsidRDefault="007A5D7F" w:rsidP="007A5D7F">
      <w:pPr>
        <w:shd w:val="clear" w:color="auto" w:fill="FFFFFF"/>
        <w:spacing w:after="0"/>
        <w:ind w:left="284" w:firstLine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texte = "</w:t>
      </w:r>
      <w:r w:rsidRPr="00A1585B">
        <w:rPr>
          <w:rFonts w:ascii="Calibri" w:hAnsi="Calibri" w:cs="Calibri"/>
          <w:color w:val="000000"/>
          <w:szCs w:val="22"/>
        </w:rPr>
        <w:t>Rien de grand ne s'est accompli dans le monde sans passion</w:t>
      </w:r>
      <w:r>
        <w:rPr>
          <w:rFonts w:ascii="Calibri" w:hAnsi="Calibri" w:cs="Calibri"/>
          <w:color w:val="000000"/>
          <w:szCs w:val="22"/>
        </w:rPr>
        <w:t>"</w:t>
      </w:r>
    </w:p>
    <w:p w14:paraId="08A3844A" w14:textId="77777777" w:rsidR="007A5D7F" w:rsidRDefault="007A5D7F" w:rsidP="007A5D7F">
      <w:pPr>
        <w:shd w:val="clear" w:color="auto" w:fill="FFFFFF"/>
        <w:spacing w:after="0"/>
        <w:ind w:left="284" w:firstLine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motif = "savant"</w:t>
      </w:r>
    </w:p>
    <w:p w14:paraId="0416C914" w14:textId="77777777" w:rsidR="007A5D7F" w:rsidRDefault="007A5D7F" w:rsidP="007A5D7F">
      <w:pPr>
        <w:shd w:val="clear" w:color="auto" w:fill="FFFFFF"/>
        <w:spacing w:after="0"/>
        <w:ind w:left="284" w:firstLine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print(</w:t>
      </w:r>
      <w:r w:rsidRPr="001B287E">
        <w:rPr>
          <w:rFonts w:ascii="Calibri" w:hAnsi="Calibri" w:cs="Calibri"/>
          <w:color w:val="000000"/>
          <w:szCs w:val="22"/>
        </w:rPr>
        <w:t>recherche_naive_</w:t>
      </w:r>
      <w:r>
        <w:rPr>
          <w:rFonts w:ascii="Calibri" w:hAnsi="Calibri" w:cs="Calibri"/>
          <w:color w:val="000000"/>
          <w:szCs w:val="22"/>
        </w:rPr>
        <w:t>v3</w:t>
      </w:r>
      <w:r w:rsidRPr="001B287E">
        <w:rPr>
          <w:rFonts w:ascii="Calibri" w:hAnsi="Calibri" w:cs="Calibri"/>
          <w:color w:val="000000"/>
          <w:szCs w:val="22"/>
        </w:rPr>
        <w:t>(</w:t>
      </w:r>
      <w:r>
        <w:rPr>
          <w:rFonts w:ascii="Calibri" w:hAnsi="Calibri" w:cs="Calibri"/>
          <w:color w:val="000000"/>
          <w:szCs w:val="22"/>
        </w:rPr>
        <w:t>texte</w:t>
      </w:r>
      <w:r w:rsidRPr="001B287E">
        <w:rPr>
          <w:rFonts w:ascii="Calibri" w:hAnsi="Calibri" w:cs="Calibri"/>
          <w:color w:val="000000"/>
          <w:szCs w:val="22"/>
        </w:rPr>
        <w:t>,</w:t>
      </w:r>
      <w:r>
        <w:rPr>
          <w:rFonts w:ascii="Calibri" w:hAnsi="Calibri" w:cs="Calibri"/>
          <w:color w:val="000000"/>
          <w:szCs w:val="22"/>
        </w:rPr>
        <w:t>motif</w:t>
      </w:r>
      <w:r w:rsidRPr="001B287E">
        <w:rPr>
          <w:rFonts w:ascii="Calibri" w:hAnsi="Calibri" w:cs="Calibri"/>
          <w:color w:val="000000"/>
          <w:szCs w:val="22"/>
        </w:rPr>
        <w:t>)</w:t>
      </w:r>
      <w:r>
        <w:rPr>
          <w:rFonts w:ascii="Calibri" w:hAnsi="Calibri" w:cs="Calibri"/>
          <w:color w:val="000000"/>
          <w:szCs w:val="22"/>
        </w:rPr>
        <w:t>)</w:t>
      </w:r>
    </w:p>
    <w:p w14:paraId="792CAE99" w14:textId="1DA98C5C" w:rsidR="007A5D7F" w:rsidRDefault="007A5D7F" w:rsidP="007A5D7F">
      <w:pPr>
        <w:shd w:val="clear" w:color="auto" w:fill="FFFFFF"/>
        <w:spacing w:after="0"/>
        <w:ind w:left="284" w:firstLine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-----&gt; </w:t>
      </w:r>
      <w:r w:rsidR="00B22DCA">
        <w:rPr>
          <w:rFonts w:ascii="Calibri" w:hAnsi="Calibri" w:cs="Calibri"/>
          <w:color w:val="000000"/>
          <w:szCs w:val="22"/>
        </w:rPr>
        <w:t>61</w:t>
      </w:r>
      <w:r>
        <w:rPr>
          <w:rFonts w:ascii="Calibri" w:hAnsi="Calibri" w:cs="Calibri"/>
          <w:color w:val="000000"/>
          <w:szCs w:val="22"/>
        </w:rPr>
        <w:t>, 0, []</w:t>
      </w:r>
    </w:p>
    <w:p w14:paraId="0962AFC4" w14:textId="7A36A793" w:rsidR="0063119E" w:rsidRPr="00067D3D" w:rsidRDefault="007A5D7F" w:rsidP="007A5D7F">
      <w:pPr>
        <w:shd w:val="clear" w:color="auto" w:fill="FFFFFF"/>
        <w:spacing w:before="120" w:after="0"/>
        <w:ind w:left="284" w:firstLine="0"/>
        <w:rPr>
          <w:rFonts w:ascii="Calibri Light" w:hAnsi="Calibri Light" w:cs="Calibri Light"/>
          <w:sz w:val="24"/>
        </w:rPr>
      </w:pPr>
      <w:r w:rsidRPr="00195634">
        <w:rPr>
          <w:rFonts w:ascii="Calibri" w:hAnsi="Calibri" w:cs="Calibri"/>
          <w:color w:val="000000"/>
          <w:szCs w:val="22"/>
        </w:rPr>
        <w:t xml:space="preserve">Ce </w:t>
      </w:r>
      <w:r>
        <w:rPr>
          <w:rFonts w:ascii="Calibri" w:hAnsi="Calibri" w:cs="Calibri"/>
          <w:color w:val="000000"/>
          <w:szCs w:val="22"/>
        </w:rPr>
        <w:t xml:space="preserve">qui veut dire </w:t>
      </w:r>
      <w:r w:rsidR="00854431">
        <w:rPr>
          <w:rFonts w:ascii="Calibri" w:hAnsi="Calibri" w:cs="Calibri"/>
          <w:color w:val="000000"/>
          <w:szCs w:val="22"/>
        </w:rPr>
        <w:t>61</w:t>
      </w:r>
      <w:r>
        <w:rPr>
          <w:rFonts w:ascii="Calibri" w:hAnsi="Calibri" w:cs="Calibri"/>
          <w:color w:val="000000"/>
          <w:szCs w:val="22"/>
        </w:rPr>
        <w:t xml:space="preserve"> comparaisons, 0 occurrence du motif trouvée, pas de positions de motifs trouvés dans le texte</w:t>
      </w:r>
    </w:p>
    <w:sectPr w:rsidR="0063119E" w:rsidRPr="00067D3D" w:rsidSect="00203D3E">
      <w:headerReference w:type="default" r:id="rId10"/>
      <w:pgSz w:w="11900" w:h="16840"/>
      <w:pgMar w:top="567" w:right="567" w:bottom="851" w:left="567" w:header="430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341C2" w14:textId="77777777" w:rsidR="00E0786A" w:rsidRDefault="00E0786A" w:rsidP="00C2641B">
      <w:r>
        <w:separator/>
      </w:r>
    </w:p>
  </w:endnote>
  <w:endnote w:type="continuationSeparator" w:id="0">
    <w:p w14:paraId="739D0B18" w14:textId="77777777" w:rsidR="00E0786A" w:rsidRDefault="00E0786A" w:rsidP="00C26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MSY9">
    <w:altName w:val="Cambria"/>
    <w:panose1 w:val="00000000000000000000"/>
    <w:charset w:val="00"/>
    <w:family w:val="roman"/>
    <w:notTrueType/>
    <w:pitch w:val="default"/>
  </w:font>
  <w:font w:name="SFSS0900">
    <w:altName w:val="Cambria"/>
    <w:panose1 w:val="00000000000000000000"/>
    <w:charset w:val="00"/>
    <w:family w:val="roman"/>
    <w:notTrueType/>
    <w:pitch w:val="default"/>
  </w:font>
  <w:font w:name="CMMI9">
    <w:altName w:val="Cambria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5828166"/>
      <w:docPartObj>
        <w:docPartGallery w:val="Page Numbers (Bottom of Page)"/>
        <w:docPartUnique/>
      </w:docPartObj>
    </w:sdtPr>
    <w:sdtEndPr/>
    <w:sdtContent>
      <w:p w14:paraId="523C2B86" w14:textId="77777777" w:rsidR="00BB5546" w:rsidRPr="00842DE1" w:rsidRDefault="00BB5546" w:rsidP="00884160">
        <w:pPr>
          <w:pStyle w:val="Pieddepage"/>
          <w:tabs>
            <w:tab w:val="clear" w:pos="9406"/>
            <w:tab w:val="right" w:pos="10773"/>
          </w:tabs>
        </w:pPr>
        <w:r>
          <w:rPr>
            <w:color w:val="FF0000"/>
          </w:rPr>
          <w:t xml:space="preserve">NSI </w:t>
        </w:r>
        <w:r>
          <w:t xml:space="preserve">– TD – </w:t>
        </w:r>
        <w:r w:rsidR="004E37CE">
          <w:t>Recherche textuelle naïve</w:t>
        </w:r>
        <w:r w:rsidR="004E37CE">
          <w:tab/>
        </w:r>
        <w:r>
          <w:tab/>
          <w:t xml:space="preserve">Page </w:t>
        </w:r>
        <w:r w:rsidR="00B01F2D">
          <w:fldChar w:fldCharType="begin"/>
        </w:r>
        <w:r>
          <w:instrText xml:space="preserve"> PAGE   \* MERGEFORMAT </w:instrText>
        </w:r>
        <w:r w:rsidR="00B01F2D">
          <w:fldChar w:fldCharType="separate"/>
        </w:r>
        <w:r w:rsidR="0063119E">
          <w:rPr>
            <w:noProof/>
          </w:rPr>
          <w:t>1</w:t>
        </w:r>
        <w:r w:rsidR="00B01F2D">
          <w:rPr>
            <w:noProof/>
          </w:rPr>
          <w:fldChar w:fldCharType="end"/>
        </w:r>
        <w:r>
          <w:t>/</w:t>
        </w:r>
        <w:fldSimple w:instr=" NUMPAGES   \* MERGEFORMAT ">
          <w:r w:rsidR="0063119E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7536E" w14:textId="77777777" w:rsidR="00E0786A" w:rsidRDefault="00E0786A" w:rsidP="00C2641B">
      <w:r>
        <w:separator/>
      </w:r>
    </w:p>
  </w:footnote>
  <w:footnote w:type="continuationSeparator" w:id="0">
    <w:p w14:paraId="503BA186" w14:textId="77777777" w:rsidR="00E0786A" w:rsidRDefault="00E0786A" w:rsidP="00C26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au3"/>
      <w:tblW w:w="10840" w:type="dxa"/>
      <w:tblBorders>
        <w:top w:val="single" w:sz="8" w:space="0" w:color="1F497D" w:themeColor="text2"/>
        <w:left w:val="single" w:sz="8" w:space="0" w:color="1F497D" w:themeColor="text2"/>
        <w:bottom w:val="single" w:sz="8" w:space="0" w:color="1F497D" w:themeColor="text2"/>
        <w:right w:val="single" w:sz="8" w:space="0" w:color="1F497D" w:themeColor="text2"/>
        <w:insideH w:val="single" w:sz="8" w:space="0" w:color="1F497D" w:themeColor="text2"/>
        <w:insideV w:val="single" w:sz="8" w:space="0" w:color="1F497D" w:themeColor="text2"/>
      </w:tblBorders>
      <w:tblLook w:val="0000" w:firstRow="0" w:lastRow="0" w:firstColumn="0" w:lastColumn="0" w:noHBand="0" w:noVBand="0"/>
    </w:tblPr>
    <w:tblGrid>
      <w:gridCol w:w="1040"/>
      <w:gridCol w:w="8788"/>
      <w:gridCol w:w="1012"/>
    </w:tblGrid>
    <w:tr w:rsidR="00BB5546" w:rsidRPr="00340165" w14:paraId="1A1920B3" w14:textId="77777777" w:rsidTr="004F34C6">
      <w:trPr>
        <w:trHeight w:val="838"/>
        <w:tblHeader/>
      </w:trPr>
      <w:tc>
        <w:tcPr>
          <w:tcW w:w="1040" w:type="dxa"/>
          <w:vAlign w:val="center"/>
        </w:tcPr>
        <w:p w14:paraId="6B970FE3" w14:textId="77777777" w:rsidR="00BB5546" w:rsidRPr="00A742AF" w:rsidRDefault="00BB5546" w:rsidP="00A742AF">
          <w:pPr>
            <w:spacing w:after="0"/>
            <w:ind w:firstLine="0"/>
            <w:jc w:val="center"/>
            <w:rPr>
              <w:b/>
              <w:i/>
              <w:color w:val="1F497D" w:themeColor="text2"/>
              <w:sz w:val="20"/>
            </w:rPr>
          </w:pPr>
          <w:r w:rsidRPr="00BE1C50">
            <w:rPr>
              <w:rFonts w:ascii="Berlin Sans FB Demi" w:hAnsi="Berlin Sans FB Demi"/>
              <w:b/>
              <w:color w:val="1F497D" w:themeColor="text2"/>
              <w:sz w:val="56"/>
              <w:szCs w:val="20"/>
              <w:lang w:eastAsia="fr-FR"/>
            </w:rPr>
            <w:t>NSI</w:t>
          </w:r>
        </w:p>
      </w:tc>
      <w:tc>
        <w:tcPr>
          <w:tcW w:w="8788" w:type="dxa"/>
          <w:vAlign w:val="center"/>
        </w:tcPr>
        <w:p w14:paraId="1D4958F3" w14:textId="77777777" w:rsidR="00BB5546" w:rsidRDefault="00BB5546" w:rsidP="004E37CE">
          <w:pPr>
            <w:spacing w:before="40" w:after="0"/>
            <w:ind w:right="114" w:firstLine="0"/>
            <w:jc w:val="center"/>
            <w:rPr>
              <w:sz w:val="28"/>
              <w:szCs w:val="10"/>
              <w:lang w:eastAsia="fr-FR"/>
            </w:rPr>
          </w:pPr>
          <w:r>
            <w:rPr>
              <w:b/>
              <w:color w:val="1F497D" w:themeColor="text2"/>
              <w:sz w:val="28"/>
              <w:szCs w:val="10"/>
              <w:lang w:eastAsia="fr-FR"/>
            </w:rPr>
            <w:t xml:space="preserve"> T</w:t>
          </w:r>
          <w:r>
            <w:rPr>
              <w:sz w:val="28"/>
              <w:szCs w:val="10"/>
              <w:lang w:eastAsia="fr-FR"/>
            </w:rPr>
            <w:t xml:space="preserve">ravaux </w:t>
          </w:r>
          <w:r w:rsidRPr="0066720B">
            <w:rPr>
              <w:b/>
              <w:color w:val="1F497D" w:themeColor="text2"/>
              <w:sz w:val="28"/>
              <w:szCs w:val="10"/>
              <w:lang w:eastAsia="fr-FR"/>
            </w:rPr>
            <w:t>D</w:t>
          </w:r>
          <w:r>
            <w:rPr>
              <w:sz w:val="28"/>
              <w:szCs w:val="10"/>
              <w:lang w:eastAsia="fr-FR"/>
            </w:rPr>
            <w:t>irigés</w:t>
          </w:r>
        </w:p>
        <w:p w14:paraId="21E621E5" w14:textId="77777777" w:rsidR="00BB5546" w:rsidRPr="003138EB" w:rsidRDefault="004E37CE" w:rsidP="004E37CE">
          <w:pPr>
            <w:spacing w:before="60" w:after="40"/>
            <w:ind w:right="114" w:firstLine="0"/>
            <w:jc w:val="center"/>
            <w:rPr>
              <w:i/>
              <w:sz w:val="34"/>
              <w:szCs w:val="34"/>
              <w:lang w:eastAsia="fr-FR"/>
            </w:rPr>
          </w:pPr>
          <w:r>
            <w:rPr>
              <w:b/>
              <w:i/>
              <w:iCs/>
              <w:color w:val="1F497D" w:themeColor="text2"/>
              <w:sz w:val="36"/>
              <w:szCs w:val="36"/>
              <w:lang w:eastAsia="fr-FR"/>
            </w:rPr>
            <w:t>R</w:t>
          </w:r>
          <w:r>
            <w:rPr>
              <w:i/>
              <w:sz w:val="36"/>
              <w:szCs w:val="36"/>
              <w:lang w:eastAsia="fr-FR"/>
            </w:rPr>
            <w:t xml:space="preserve">echerche </w:t>
          </w:r>
          <w:r w:rsidRPr="004E37CE">
            <w:rPr>
              <w:b/>
              <w:i/>
              <w:iCs/>
              <w:color w:val="1F497D" w:themeColor="text2"/>
              <w:sz w:val="36"/>
              <w:szCs w:val="36"/>
              <w:lang w:eastAsia="fr-FR"/>
            </w:rPr>
            <w:t>T</w:t>
          </w:r>
          <w:r>
            <w:rPr>
              <w:i/>
              <w:sz w:val="36"/>
              <w:szCs w:val="36"/>
              <w:lang w:eastAsia="fr-FR"/>
            </w:rPr>
            <w:t>extuelle</w:t>
          </w:r>
          <w:r w:rsidR="00BB5546">
            <w:rPr>
              <w:i/>
              <w:sz w:val="36"/>
              <w:szCs w:val="36"/>
              <w:lang w:eastAsia="fr-FR"/>
            </w:rPr>
            <w:t xml:space="preserve"> </w:t>
          </w:r>
          <w:r>
            <w:rPr>
              <w:b/>
              <w:i/>
              <w:iCs/>
              <w:color w:val="1F497D" w:themeColor="text2"/>
              <w:sz w:val="36"/>
              <w:szCs w:val="36"/>
              <w:lang w:eastAsia="fr-FR"/>
            </w:rPr>
            <w:t>N</w:t>
          </w:r>
          <w:r>
            <w:rPr>
              <w:i/>
              <w:sz w:val="36"/>
              <w:szCs w:val="36"/>
              <w:lang w:eastAsia="fr-FR"/>
            </w:rPr>
            <w:t>aïve</w:t>
          </w:r>
        </w:p>
      </w:tc>
      <w:tc>
        <w:tcPr>
          <w:tcW w:w="1012" w:type="dxa"/>
          <w:vAlign w:val="center"/>
        </w:tcPr>
        <w:p w14:paraId="14AF09D6" w14:textId="77777777" w:rsidR="00BB5546" w:rsidRPr="00EA4066" w:rsidRDefault="00BB5546" w:rsidP="00D0115A">
          <w:pPr>
            <w:spacing w:after="0"/>
            <w:ind w:firstLine="0"/>
            <w:jc w:val="center"/>
            <w:rPr>
              <w:rFonts w:ascii="Ink Free" w:hAnsi="Ink Free"/>
              <w:bCs/>
              <w:sz w:val="28"/>
              <w:szCs w:val="32"/>
            </w:rPr>
          </w:pPr>
          <w:r w:rsidRPr="00BE1C50">
            <w:rPr>
              <w:rFonts w:ascii="Ink Free" w:eastAsia="Calisto MT" w:hAnsi="Ink Free"/>
              <w:bCs/>
              <w:i/>
              <w:color w:val="1F497D" w:themeColor="text2"/>
              <w:sz w:val="28"/>
              <w:szCs w:val="32"/>
            </w:rPr>
            <w:t>Lycée Aragon</w:t>
          </w:r>
        </w:p>
      </w:tc>
    </w:tr>
  </w:tbl>
  <w:p w14:paraId="51083138" w14:textId="77777777" w:rsidR="00BB5546" w:rsidRPr="00884160" w:rsidRDefault="00BB5546" w:rsidP="00C2641B">
    <w:pPr>
      <w:pStyle w:val="En-tte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341D8" w14:textId="77777777" w:rsidR="000A3527" w:rsidRPr="00884160" w:rsidRDefault="000A3527" w:rsidP="00C2641B">
    <w:pPr>
      <w:pStyle w:val="En-tte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FD7"/>
    <w:multiLevelType w:val="hybridMultilevel"/>
    <w:tmpl w:val="3EF47326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1C22D4F"/>
    <w:multiLevelType w:val="hybridMultilevel"/>
    <w:tmpl w:val="EF8C6002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3CB211E"/>
    <w:multiLevelType w:val="hybridMultilevel"/>
    <w:tmpl w:val="460A7806"/>
    <w:lvl w:ilvl="0" w:tplc="040C000F">
      <w:start w:val="1"/>
      <w:numFmt w:val="decimal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66F0388"/>
    <w:multiLevelType w:val="hybridMultilevel"/>
    <w:tmpl w:val="114CFBEC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F7B03BE"/>
    <w:multiLevelType w:val="hybridMultilevel"/>
    <w:tmpl w:val="8EEC9ED4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FF01A76"/>
    <w:multiLevelType w:val="hybridMultilevel"/>
    <w:tmpl w:val="D0EA25DA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6" w15:restartNumberingAfterBreak="0">
    <w:nsid w:val="10374417"/>
    <w:multiLevelType w:val="hybridMultilevel"/>
    <w:tmpl w:val="C27235A8"/>
    <w:lvl w:ilvl="0" w:tplc="040C000F">
      <w:start w:val="1"/>
      <w:numFmt w:val="decimal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116E4F5E"/>
    <w:multiLevelType w:val="multilevel"/>
    <w:tmpl w:val="F7FC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B3DCF"/>
    <w:multiLevelType w:val="hybridMultilevel"/>
    <w:tmpl w:val="C79EA3EA"/>
    <w:lvl w:ilvl="0" w:tplc="040C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9" w15:restartNumberingAfterBreak="0">
    <w:nsid w:val="19FF0267"/>
    <w:multiLevelType w:val="hybridMultilevel"/>
    <w:tmpl w:val="A4CEE63E"/>
    <w:lvl w:ilvl="0" w:tplc="68F2AD68">
      <w:start w:val="1"/>
      <w:numFmt w:val="decimal"/>
      <w:lvlText w:val="Question %1."/>
      <w:lvlJc w:val="left"/>
      <w:pPr>
        <w:ind w:left="938" w:hanging="360"/>
      </w:pPr>
      <w:rPr>
        <w:rFonts w:ascii="Ink Free" w:hAnsi="Ink Free" w:hint="default"/>
        <w:b/>
        <w:bCs/>
        <w:i w:val="0"/>
        <w:color w:val="943634" w:themeColor="accent2" w:themeShade="BF"/>
        <w:sz w:val="24"/>
        <w:szCs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658" w:hanging="360"/>
      </w:pPr>
    </w:lvl>
    <w:lvl w:ilvl="2" w:tplc="040C001B" w:tentative="1">
      <w:start w:val="1"/>
      <w:numFmt w:val="lowerRoman"/>
      <w:lvlText w:val="%3."/>
      <w:lvlJc w:val="right"/>
      <w:pPr>
        <w:ind w:left="2378" w:hanging="180"/>
      </w:pPr>
    </w:lvl>
    <w:lvl w:ilvl="3" w:tplc="040C000F" w:tentative="1">
      <w:start w:val="1"/>
      <w:numFmt w:val="decimal"/>
      <w:lvlText w:val="%4."/>
      <w:lvlJc w:val="left"/>
      <w:pPr>
        <w:ind w:left="3098" w:hanging="360"/>
      </w:pPr>
    </w:lvl>
    <w:lvl w:ilvl="4" w:tplc="040C0019" w:tentative="1">
      <w:start w:val="1"/>
      <w:numFmt w:val="lowerLetter"/>
      <w:lvlText w:val="%5."/>
      <w:lvlJc w:val="left"/>
      <w:pPr>
        <w:ind w:left="3818" w:hanging="360"/>
      </w:pPr>
    </w:lvl>
    <w:lvl w:ilvl="5" w:tplc="040C001B" w:tentative="1">
      <w:start w:val="1"/>
      <w:numFmt w:val="lowerRoman"/>
      <w:lvlText w:val="%6."/>
      <w:lvlJc w:val="right"/>
      <w:pPr>
        <w:ind w:left="4538" w:hanging="180"/>
      </w:pPr>
    </w:lvl>
    <w:lvl w:ilvl="6" w:tplc="040C000F" w:tentative="1">
      <w:start w:val="1"/>
      <w:numFmt w:val="decimal"/>
      <w:lvlText w:val="%7."/>
      <w:lvlJc w:val="left"/>
      <w:pPr>
        <w:ind w:left="5258" w:hanging="360"/>
      </w:pPr>
    </w:lvl>
    <w:lvl w:ilvl="7" w:tplc="040C0019" w:tentative="1">
      <w:start w:val="1"/>
      <w:numFmt w:val="lowerLetter"/>
      <w:lvlText w:val="%8."/>
      <w:lvlJc w:val="left"/>
      <w:pPr>
        <w:ind w:left="5978" w:hanging="360"/>
      </w:pPr>
    </w:lvl>
    <w:lvl w:ilvl="8" w:tplc="040C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1C227F92"/>
    <w:multiLevelType w:val="hybridMultilevel"/>
    <w:tmpl w:val="EEA8452E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1D782D05"/>
    <w:multiLevelType w:val="hybridMultilevel"/>
    <w:tmpl w:val="AA5CFF5C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1FD312BB"/>
    <w:multiLevelType w:val="hybridMultilevel"/>
    <w:tmpl w:val="F1505532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17A70ED"/>
    <w:multiLevelType w:val="multilevel"/>
    <w:tmpl w:val="F74CAE4E"/>
    <w:lvl w:ilvl="0">
      <w:start w:val="1"/>
      <w:numFmt w:val="decimal"/>
      <w:lvlText w:val="Exercice n°%1."/>
      <w:lvlJc w:val="left"/>
      <w:pPr>
        <w:ind w:left="432" w:hanging="432"/>
      </w:pPr>
      <w:rPr>
        <w:rFonts w:ascii="Ink Free" w:hAnsi="Ink Free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943634" w:themeColor="accent2" w:themeShade="BF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/>
        <w:i/>
        <w:iCs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sz w:val="22"/>
        <w:szCs w:val="24"/>
        <w:u w:val="none"/>
        <w:effect w:val="none"/>
        <w:vertAlign w:val="baseline"/>
        <w:em w:val="none"/>
        <w:lang w:val="fr-FR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A721917"/>
    <w:multiLevelType w:val="hybridMultilevel"/>
    <w:tmpl w:val="5A7CD230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2E4253B0"/>
    <w:multiLevelType w:val="hybridMultilevel"/>
    <w:tmpl w:val="B6601332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2F766B9A"/>
    <w:multiLevelType w:val="multilevel"/>
    <w:tmpl w:val="A37C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C145E"/>
    <w:multiLevelType w:val="hybridMultilevel"/>
    <w:tmpl w:val="BD58502C"/>
    <w:lvl w:ilvl="0" w:tplc="040C0003">
      <w:start w:val="1"/>
      <w:numFmt w:val="bullet"/>
      <w:lvlText w:val="o"/>
      <w:lvlJc w:val="left"/>
      <w:pPr>
        <w:ind w:left="91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18" w15:restartNumberingAfterBreak="0">
    <w:nsid w:val="32F76B78"/>
    <w:multiLevelType w:val="hybridMultilevel"/>
    <w:tmpl w:val="E9724D96"/>
    <w:lvl w:ilvl="0" w:tplc="DCFA1C52">
      <w:start w:val="1"/>
      <w:numFmt w:val="bullet"/>
      <w:lvlText w:val="-"/>
      <w:lvlJc w:val="left"/>
      <w:pPr>
        <w:ind w:left="3762" w:hanging="360"/>
      </w:pPr>
      <w:rPr>
        <w:rFonts w:ascii="Arial" w:eastAsia="Calisto MT" w:hAnsi="Arial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9" w15:restartNumberingAfterBreak="0">
    <w:nsid w:val="33975466"/>
    <w:multiLevelType w:val="hybridMultilevel"/>
    <w:tmpl w:val="F7561F1A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34E91746"/>
    <w:multiLevelType w:val="multilevel"/>
    <w:tmpl w:val="21D085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378D49E0"/>
    <w:multiLevelType w:val="hybridMultilevel"/>
    <w:tmpl w:val="A926BD6C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37D22A5B"/>
    <w:multiLevelType w:val="hybridMultilevel"/>
    <w:tmpl w:val="28E2CAF8"/>
    <w:lvl w:ilvl="0" w:tplc="040C0011">
      <w:start w:val="1"/>
      <w:numFmt w:val="decimal"/>
      <w:lvlText w:val="%1)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 w15:restartNumberingAfterBreak="0">
    <w:nsid w:val="390775B8"/>
    <w:multiLevelType w:val="multilevel"/>
    <w:tmpl w:val="675CD412"/>
    <w:lvl w:ilvl="0">
      <w:start w:val="1"/>
      <w:numFmt w:val="decimal"/>
      <w:pStyle w:val="Titre1"/>
      <w:lvlText w:val="%1.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/>
        <w:i/>
        <w:iCs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sz w:val="22"/>
        <w:szCs w:val="24"/>
        <w:u w:val="none"/>
        <w:effect w:val="none"/>
        <w:vertAlign w:val="baseline"/>
        <w:em w:val="none"/>
        <w:lang w:val="fr-FR"/>
        <w:specVanish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C8207F2"/>
    <w:multiLevelType w:val="hybridMultilevel"/>
    <w:tmpl w:val="FB744022"/>
    <w:lvl w:ilvl="0" w:tplc="040C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5" w15:restartNumberingAfterBreak="0">
    <w:nsid w:val="40386A80"/>
    <w:multiLevelType w:val="hybridMultilevel"/>
    <w:tmpl w:val="02F4B6B2"/>
    <w:lvl w:ilvl="0" w:tplc="040C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42101B6C"/>
    <w:multiLevelType w:val="hybridMultilevel"/>
    <w:tmpl w:val="64A43F78"/>
    <w:lvl w:ilvl="0" w:tplc="040C000F">
      <w:start w:val="1"/>
      <w:numFmt w:val="decimal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 w15:restartNumberingAfterBreak="0">
    <w:nsid w:val="439B41B1"/>
    <w:multiLevelType w:val="multilevel"/>
    <w:tmpl w:val="A62C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F1508F"/>
    <w:multiLevelType w:val="hybridMultilevel"/>
    <w:tmpl w:val="9C60B2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24818"/>
    <w:multiLevelType w:val="hybridMultilevel"/>
    <w:tmpl w:val="F314D46C"/>
    <w:lvl w:ilvl="0" w:tplc="9AAC226C">
      <w:start w:val="1"/>
      <w:numFmt w:val="bullet"/>
      <w:lvlText w:val="­"/>
      <w:lvlJc w:val="left"/>
      <w:pPr>
        <w:ind w:left="862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564E41CE"/>
    <w:multiLevelType w:val="hybridMultilevel"/>
    <w:tmpl w:val="C8A28EB4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56DC031C"/>
    <w:multiLevelType w:val="hybridMultilevel"/>
    <w:tmpl w:val="684EEEA0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57273FC4"/>
    <w:multiLevelType w:val="hybridMultilevel"/>
    <w:tmpl w:val="0D42DAE0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9AAC226C">
      <w:start w:val="1"/>
      <w:numFmt w:val="bullet"/>
      <w:lvlText w:val="­"/>
      <w:lvlJc w:val="left"/>
      <w:pPr>
        <w:ind w:left="2933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3" w15:restartNumberingAfterBreak="0">
    <w:nsid w:val="5D6E120B"/>
    <w:multiLevelType w:val="hybridMultilevel"/>
    <w:tmpl w:val="AD46C33C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62C1486E"/>
    <w:multiLevelType w:val="hybridMultilevel"/>
    <w:tmpl w:val="AF106CA6"/>
    <w:lvl w:ilvl="0" w:tplc="9AAC226C">
      <w:start w:val="1"/>
      <w:numFmt w:val="bullet"/>
      <w:lvlText w:val="­"/>
      <w:lvlJc w:val="left"/>
      <w:pPr>
        <w:ind w:left="862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 w15:restartNumberingAfterBreak="0">
    <w:nsid w:val="63EB0A59"/>
    <w:multiLevelType w:val="hybridMultilevel"/>
    <w:tmpl w:val="7932EAFA"/>
    <w:lvl w:ilvl="0" w:tplc="30CA191E">
      <w:start w:val="1"/>
      <w:numFmt w:val="decimal"/>
      <w:lvlText w:val="%1."/>
      <w:lvlJc w:val="left"/>
      <w:pPr>
        <w:ind w:left="578" w:hanging="360"/>
      </w:pPr>
      <w:rPr>
        <w:rFonts w:ascii="Arial" w:hAnsi="Arial" w:cs="Arial"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298" w:hanging="360"/>
      </w:pPr>
    </w:lvl>
    <w:lvl w:ilvl="2" w:tplc="040C001B" w:tentative="1">
      <w:start w:val="1"/>
      <w:numFmt w:val="lowerRoman"/>
      <w:lvlText w:val="%3."/>
      <w:lvlJc w:val="right"/>
      <w:pPr>
        <w:ind w:left="2018" w:hanging="180"/>
      </w:pPr>
    </w:lvl>
    <w:lvl w:ilvl="3" w:tplc="040C000F" w:tentative="1">
      <w:start w:val="1"/>
      <w:numFmt w:val="decimal"/>
      <w:lvlText w:val="%4."/>
      <w:lvlJc w:val="left"/>
      <w:pPr>
        <w:ind w:left="2738" w:hanging="360"/>
      </w:pPr>
    </w:lvl>
    <w:lvl w:ilvl="4" w:tplc="040C0019" w:tentative="1">
      <w:start w:val="1"/>
      <w:numFmt w:val="lowerLetter"/>
      <w:lvlText w:val="%5."/>
      <w:lvlJc w:val="left"/>
      <w:pPr>
        <w:ind w:left="3458" w:hanging="360"/>
      </w:pPr>
    </w:lvl>
    <w:lvl w:ilvl="5" w:tplc="040C001B" w:tentative="1">
      <w:start w:val="1"/>
      <w:numFmt w:val="lowerRoman"/>
      <w:lvlText w:val="%6."/>
      <w:lvlJc w:val="right"/>
      <w:pPr>
        <w:ind w:left="4178" w:hanging="180"/>
      </w:pPr>
    </w:lvl>
    <w:lvl w:ilvl="6" w:tplc="040C000F" w:tentative="1">
      <w:start w:val="1"/>
      <w:numFmt w:val="decimal"/>
      <w:lvlText w:val="%7."/>
      <w:lvlJc w:val="left"/>
      <w:pPr>
        <w:ind w:left="4898" w:hanging="360"/>
      </w:pPr>
    </w:lvl>
    <w:lvl w:ilvl="7" w:tplc="040C0019" w:tentative="1">
      <w:start w:val="1"/>
      <w:numFmt w:val="lowerLetter"/>
      <w:lvlText w:val="%8."/>
      <w:lvlJc w:val="left"/>
      <w:pPr>
        <w:ind w:left="5618" w:hanging="360"/>
      </w:pPr>
    </w:lvl>
    <w:lvl w:ilvl="8" w:tplc="040C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6" w15:restartNumberingAfterBreak="0">
    <w:nsid w:val="65803E5F"/>
    <w:multiLevelType w:val="hybridMultilevel"/>
    <w:tmpl w:val="9B082E34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A784007"/>
    <w:multiLevelType w:val="hybridMultilevel"/>
    <w:tmpl w:val="3ECA5736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9AAC226C">
      <w:start w:val="1"/>
      <w:numFmt w:val="bullet"/>
      <w:lvlText w:val="­"/>
      <w:lvlJc w:val="left"/>
      <w:pPr>
        <w:ind w:left="2933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20"/>
  </w:num>
  <w:num w:numId="4">
    <w:abstractNumId w:val="15"/>
  </w:num>
  <w:num w:numId="5">
    <w:abstractNumId w:val="16"/>
  </w:num>
  <w:num w:numId="6">
    <w:abstractNumId w:val="8"/>
  </w:num>
  <w:num w:numId="7">
    <w:abstractNumId w:val="17"/>
  </w:num>
  <w:num w:numId="8">
    <w:abstractNumId w:val="14"/>
  </w:num>
  <w:num w:numId="9">
    <w:abstractNumId w:val="7"/>
  </w:num>
  <w:num w:numId="10">
    <w:abstractNumId w:val="5"/>
  </w:num>
  <w:num w:numId="11">
    <w:abstractNumId w:val="32"/>
  </w:num>
  <w:num w:numId="12">
    <w:abstractNumId w:val="37"/>
  </w:num>
  <w:num w:numId="13">
    <w:abstractNumId w:val="19"/>
  </w:num>
  <w:num w:numId="14">
    <w:abstractNumId w:val="10"/>
  </w:num>
  <w:num w:numId="15">
    <w:abstractNumId w:val="26"/>
  </w:num>
  <w:num w:numId="16">
    <w:abstractNumId w:val="28"/>
  </w:num>
  <w:num w:numId="17">
    <w:abstractNumId w:val="6"/>
  </w:num>
  <w:num w:numId="18">
    <w:abstractNumId w:val="3"/>
  </w:num>
  <w:num w:numId="19">
    <w:abstractNumId w:val="31"/>
  </w:num>
  <w:num w:numId="20">
    <w:abstractNumId w:val="0"/>
  </w:num>
  <w:num w:numId="21">
    <w:abstractNumId w:val="12"/>
  </w:num>
  <w:num w:numId="22">
    <w:abstractNumId w:val="36"/>
  </w:num>
  <w:num w:numId="23">
    <w:abstractNumId w:val="23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4"/>
  </w:num>
  <w:num w:numId="27">
    <w:abstractNumId w:val="21"/>
  </w:num>
  <w:num w:numId="28">
    <w:abstractNumId w:val="11"/>
  </w:num>
  <w:num w:numId="29">
    <w:abstractNumId w:val="33"/>
  </w:num>
  <w:num w:numId="30">
    <w:abstractNumId w:val="30"/>
  </w:num>
  <w:num w:numId="31">
    <w:abstractNumId w:val="29"/>
  </w:num>
  <w:num w:numId="32">
    <w:abstractNumId w:val="23"/>
  </w:num>
  <w:num w:numId="33">
    <w:abstractNumId w:val="23"/>
  </w:num>
  <w:num w:numId="34">
    <w:abstractNumId w:val="34"/>
  </w:num>
  <w:num w:numId="35">
    <w:abstractNumId w:val="27"/>
  </w:num>
  <w:num w:numId="36">
    <w:abstractNumId w:val="1"/>
  </w:num>
  <w:num w:numId="37">
    <w:abstractNumId w:val="23"/>
  </w:num>
  <w:num w:numId="38">
    <w:abstractNumId w:val="23"/>
  </w:num>
  <w:num w:numId="39">
    <w:abstractNumId w:val="2"/>
  </w:num>
  <w:num w:numId="40">
    <w:abstractNumId w:val="35"/>
  </w:num>
  <w:num w:numId="41">
    <w:abstractNumId w:val="9"/>
  </w:num>
  <w:num w:numId="42">
    <w:abstractNumId w:val="24"/>
  </w:num>
  <w:num w:numId="43">
    <w:abstractNumId w:val="18"/>
  </w:num>
  <w:num w:numId="44">
    <w:abstractNumId w:val="13"/>
  </w:num>
  <w:num w:numId="45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attachedTemplate r:id="rId1"/>
  <w:defaultTabStop w:val="708"/>
  <w:hyphenationZone w:val="425"/>
  <w:drawingGridHorizontalSpacing w:val="57"/>
  <w:drawingGridVerticalSpacing w:val="57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E6B"/>
    <w:rsid w:val="000014C3"/>
    <w:rsid w:val="00002A27"/>
    <w:rsid w:val="000045C3"/>
    <w:rsid w:val="00005B39"/>
    <w:rsid w:val="00005E8E"/>
    <w:rsid w:val="00013B18"/>
    <w:rsid w:val="00015785"/>
    <w:rsid w:val="0001613D"/>
    <w:rsid w:val="000177B6"/>
    <w:rsid w:val="00017FCD"/>
    <w:rsid w:val="00020D19"/>
    <w:rsid w:val="000218FA"/>
    <w:rsid w:val="00021D34"/>
    <w:rsid w:val="000220FB"/>
    <w:rsid w:val="00026EEA"/>
    <w:rsid w:val="000275DA"/>
    <w:rsid w:val="000315E0"/>
    <w:rsid w:val="00035702"/>
    <w:rsid w:val="00040892"/>
    <w:rsid w:val="00053BFD"/>
    <w:rsid w:val="00053E23"/>
    <w:rsid w:val="00054A30"/>
    <w:rsid w:val="00057CC9"/>
    <w:rsid w:val="0006012B"/>
    <w:rsid w:val="00060528"/>
    <w:rsid w:val="00063151"/>
    <w:rsid w:val="00064066"/>
    <w:rsid w:val="00064A52"/>
    <w:rsid w:val="000652AF"/>
    <w:rsid w:val="00067685"/>
    <w:rsid w:val="00067D3D"/>
    <w:rsid w:val="00073E70"/>
    <w:rsid w:val="00075CAF"/>
    <w:rsid w:val="0007756F"/>
    <w:rsid w:val="00080976"/>
    <w:rsid w:val="00087DC5"/>
    <w:rsid w:val="00090911"/>
    <w:rsid w:val="00090BF7"/>
    <w:rsid w:val="00092A34"/>
    <w:rsid w:val="00094187"/>
    <w:rsid w:val="00094467"/>
    <w:rsid w:val="000951FD"/>
    <w:rsid w:val="0009639F"/>
    <w:rsid w:val="00096809"/>
    <w:rsid w:val="00097018"/>
    <w:rsid w:val="000974B7"/>
    <w:rsid w:val="000A1077"/>
    <w:rsid w:val="000A2DF5"/>
    <w:rsid w:val="000A3527"/>
    <w:rsid w:val="000A4BBD"/>
    <w:rsid w:val="000A4D31"/>
    <w:rsid w:val="000A5C45"/>
    <w:rsid w:val="000A69B9"/>
    <w:rsid w:val="000A747E"/>
    <w:rsid w:val="000B1428"/>
    <w:rsid w:val="000B3A6E"/>
    <w:rsid w:val="000B4217"/>
    <w:rsid w:val="000B7540"/>
    <w:rsid w:val="000B79DE"/>
    <w:rsid w:val="000B7ED1"/>
    <w:rsid w:val="000C03EF"/>
    <w:rsid w:val="000C05B6"/>
    <w:rsid w:val="000C1C58"/>
    <w:rsid w:val="000C2400"/>
    <w:rsid w:val="000C37DC"/>
    <w:rsid w:val="000C4A65"/>
    <w:rsid w:val="000C53E3"/>
    <w:rsid w:val="000C6526"/>
    <w:rsid w:val="000C6F79"/>
    <w:rsid w:val="000D06D2"/>
    <w:rsid w:val="000D1819"/>
    <w:rsid w:val="000D3396"/>
    <w:rsid w:val="000D432E"/>
    <w:rsid w:val="000D4568"/>
    <w:rsid w:val="000D5213"/>
    <w:rsid w:val="000D527A"/>
    <w:rsid w:val="000E63BB"/>
    <w:rsid w:val="000F02CB"/>
    <w:rsid w:val="000F0F94"/>
    <w:rsid w:val="000F1A12"/>
    <w:rsid w:val="000F35B6"/>
    <w:rsid w:val="000F58B0"/>
    <w:rsid w:val="000F7DC9"/>
    <w:rsid w:val="001021C4"/>
    <w:rsid w:val="001037C2"/>
    <w:rsid w:val="00105A5A"/>
    <w:rsid w:val="00106D44"/>
    <w:rsid w:val="00107C0C"/>
    <w:rsid w:val="0011135A"/>
    <w:rsid w:val="00111466"/>
    <w:rsid w:val="001125FE"/>
    <w:rsid w:val="001127C8"/>
    <w:rsid w:val="0012055C"/>
    <w:rsid w:val="001229EB"/>
    <w:rsid w:val="00123C38"/>
    <w:rsid w:val="0012421C"/>
    <w:rsid w:val="0012423E"/>
    <w:rsid w:val="00125221"/>
    <w:rsid w:val="0012560F"/>
    <w:rsid w:val="00125CF0"/>
    <w:rsid w:val="00126880"/>
    <w:rsid w:val="001275F5"/>
    <w:rsid w:val="0013055E"/>
    <w:rsid w:val="001316B4"/>
    <w:rsid w:val="001317C5"/>
    <w:rsid w:val="00132A47"/>
    <w:rsid w:val="00134E60"/>
    <w:rsid w:val="00136D45"/>
    <w:rsid w:val="001370C0"/>
    <w:rsid w:val="00141650"/>
    <w:rsid w:val="00143FF2"/>
    <w:rsid w:val="00144850"/>
    <w:rsid w:val="00144C73"/>
    <w:rsid w:val="00145265"/>
    <w:rsid w:val="00150B2E"/>
    <w:rsid w:val="00152D6E"/>
    <w:rsid w:val="001613B1"/>
    <w:rsid w:val="00161F31"/>
    <w:rsid w:val="00163BDF"/>
    <w:rsid w:val="0016411F"/>
    <w:rsid w:val="00164D7C"/>
    <w:rsid w:val="00164E77"/>
    <w:rsid w:val="001663E2"/>
    <w:rsid w:val="00166C23"/>
    <w:rsid w:val="00166D0F"/>
    <w:rsid w:val="00166DE9"/>
    <w:rsid w:val="00166EC0"/>
    <w:rsid w:val="00167313"/>
    <w:rsid w:val="001719AC"/>
    <w:rsid w:val="0017310D"/>
    <w:rsid w:val="00173B13"/>
    <w:rsid w:val="0017486C"/>
    <w:rsid w:val="00175578"/>
    <w:rsid w:val="0017561A"/>
    <w:rsid w:val="001760D3"/>
    <w:rsid w:val="00177259"/>
    <w:rsid w:val="00177B54"/>
    <w:rsid w:val="00182286"/>
    <w:rsid w:val="00183439"/>
    <w:rsid w:val="0018597B"/>
    <w:rsid w:val="00185F80"/>
    <w:rsid w:val="00187000"/>
    <w:rsid w:val="0018766C"/>
    <w:rsid w:val="00187C16"/>
    <w:rsid w:val="00190D92"/>
    <w:rsid w:val="00192D66"/>
    <w:rsid w:val="0019314E"/>
    <w:rsid w:val="00194552"/>
    <w:rsid w:val="00195907"/>
    <w:rsid w:val="0019674E"/>
    <w:rsid w:val="001972C3"/>
    <w:rsid w:val="001979BB"/>
    <w:rsid w:val="001A05A7"/>
    <w:rsid w:val="001A07C4"/>
    <w:rsid w:val="001A3A5C"/>
    <w:rsid w:val="001A55B1"/>
    <w:rsid w:val="001A58D5"/>
    <w:rsid w:val="001A77E3"/>
    <w:rsid w:val="001B2279"/>
    <w:rsid w:val="001B287E"/>
    <w:rsid w:val="001B37A6"/>
    <w:rsid w:val="001B5910"/>
    <w:rsid w:val="001B5F88"/>
    <w:rsid w:val="001B726F"/>
    <w:rsid w:val="001B7633"/>
    <w:rsid w:val="001C099D"/>
    <w:rsid w:val="001C0F99"/>
    <w:rsid w:val="001C2294"/>
    <w:rsid w:val="001C6936"/>
    <w:rsid w:val="001D029E"/>
    <w:rsid w:val="001D0EC7"/>
    <w:rsid w:val="001D0FC2"/>
    <w:rsid w:val="001D1A4B"/>
    <w:rsid w:val="001D2F7A"/>
    <w:rsid w:val="001D3766"/>
    <w:rsid w:val="001D37F7"/>
    <w:rsid w:val="001D4E8A"/>
    <w:rsid w:val="001D74AB"/>
    <w:rsid w:val="001E31AA"/>
    <w:rsid w:val="001E3989"/>
    <w:rsid w:val="001E4904"/>
    <w:rsid w:val="001E4C10"/>
    <w:rsid w:val="001E6118"/>
    <w:rsid w:val="001E78C4"/>
    <w:rsid w:val="001F0477"/>
    <w:rsid w:val="001F098A"/>
    <w:rsid w:val="001F0A39"/>
    <w:rsid w:val="001F14FB"/>
    <w:rsid w:val="001F1C77"/>
    <w:rsid w:val="001F2525"/>
    <w:rsid w:val="001F4FDE"/>
    <w:rsid w:val="001F5DA7"/>
    <w:rsid w:val="001F76E0"/>
    <w:rsid w:val="001F7E33"/>
    <w:rsid w:val="00201FBA"/>
    <w:rsid w:val="00203D3E"/>
    <w:rsid w:val="0020601B"/>
    <w:rsid w:val="00207E4F"/>
    <w:rsid w:val="002114CF"/>
    <w:rsid w:val="002123C8"/>
    <w:rsid w:val="00214764"/>
    <w:rsid w:val="00215FD2"/>
    <w:rsid w:val="00220275"/>
    <w:rsid w:val="00221FBA"/>
    <w:rsid w:val="00225FBE"/>
    <w:rsid w:val="00232008"/>
    <w:rsid w:val="002330C9"/>
    <w:rsid w:val="0023463C"/>
    <w:rsid w:val="0023578E"/>
    <w:rsid w:val="0023637E"/>
    <w:rsid w:val="00240083"/>
    <w:rsid w:val="00240B49"/>
    <w:rsid w:val="00240EB2"/>
    <w:rsid w:val="00241222"/>
    <w:rsid w:val="00241E77"/>
    <w:rsid w:val="002429BD"/>
    <w:rsid w:val="00243588"/>
    <w:rsid w:val="002435D4"/>
    <w:rsid w:val="00244905"/>
    <w:rsid w:val="002461D2"/>
    <w:rsid w:val="00247C9C"/>
    <w:rsid w:val="00250ED9"/>
    <w:rsid w:val="00252076"/>
    <w:rsid w:val="002529AA"/>
    <w:rsid w:val="002564ED"/>
    <w:rsid w:val="00264DA4"/>
    <w:rsid w:val="002657CC"/>
    <w:rsid w:val="00265D9A"/>
    <w:rsid w:val="00266F06"/>
    <w:rsid w:val="002702A7"/>
    <w:rsid w:val="0027056A"/>
    <w:rsid w:val="00271290"/>
    <w:rsid w:val="0027464F"/>
    <w:rsid w:val="0027543F"/>
    <w:rsid w:val="002756B3"/>
    <w:rsid w:val="00281233"/>
    <w:rsid w:val="00281267"/>
    <w:rsid w:val="00281F10"/>
    <w:rsid w:val="002824B2"/>
    <w:rsid w:val="0028614C"/>
    <w:rsid w:val="00286C5A"/>
    <w:rsid w:val="00290030"/>
    <w:rsid w:val="002905E5"/>
    <w:rsid w:val="0029075D"/>
    <w:rsid w:val="002926CB"/>
    <w:rsid w:val="00293B81"/>
    <w:rsid w:val="00293F59"/>
    <w:rsid w:val="0029422A"/>
    <w:rsid w:val="002942C1"/>
    <w:rsid w:val="00294E50"/>
    <w:rsid w:val="00295F6B"/>
    <w:rsid w:val="00296176"/>
    <w:rsid w:val="00296834"/>
    <w:rsid w:val="00296B9B"/>
    <w:rsid w:val="0029744A"/>
    <w:rsid w:val="002A0716"/>
    <w:rsid w:val="002A381C"/>
    <w:rsid w:val="002A4444"/>
    <w:rsid w:val="002A4C67"/>
    <w:rsid w:val="002A6190"/>
    <w:rsid w:val="002A740D"/>
    <w:rsid w:val="002B11F8"/>
    <w:rsid w:val="002B1486"/>
    <w:rsid w:val="002B3682"/>
    <w:rsid w:val="002B3C23"/>
    <w:rsid w:val="002B53F9"/>
    <w:rsid w:val="002B56B4"/>
    <w:rsid w:val="002B7795"/>
    <w:rsid w:val="002C19F1"/>
    <w:rsid w:val="002D0E80"/>
    <w:rsid w:val="002D322F"/>
    <w:rsid w:val="002D6830"/>
    <w:rsid w:val="002D6B5D"/>
    <w:rsid w:val="002D7002"/>
    <w:rsid w:val="002E1DD1"/>
    <w:rsid w:val="002E2ECB"/>
    <w:rsid w:val="002E392B"/>
    <w:rsid w:val="002E3A59"/>
    <w:rsid w:val="002F16DA"/>
    <w:rsid w:val="002F3D91"/>
    <w:rsid w:val="002F49A0"/>
    <w:rsid w:val="002F5142"/>
    <w:rsid w:val="002F560C"/>
    <w:rsid w:val="002F79C8"/>
    <w:rsid w:val="00301438"/>
    <w:rsid w:val="00301A88"/>
    <w:rsid w:val="0030209C"/>
    <w:rsid w:val="00304206"/>
    <w:rsid w:val="003054A0"/>
    <w:rsid w:val="00305FFE"/>
    <w:rsid w:val="003070CA"/>
    <w:rsid w:val="00307349"/>
    <w:rsid w:val="00310B98"/>
    <w:rsid w:val="003110C0"/>
    <w:rsid w:val="0031221B"/>
    <w:rsid w:val="0031269C"/>
    <w:rsid w:val="0031369C"/>
    <w:rsid w:val="003138EB"/>
    <w:rsid w:val="003138F6"/>
    <w:rsid w:val="0031602D"/>
    <w:rsid w:val="0031679C"/>
    <w:rsid w:val="00317CBC"/>
    <w:rsid w:val="00322533"/>
    <w:rsid w:val="00323662"/>
    <w:rsid w:val="00323E47"/>
    <w:rsid w:val="003272D8"/>
    <w:rsid w:val="00330586"/>
    <w:rsid w:val="003307F6"/>
    <w:rsid w:val="003344D8"/>
    <w:rsid w:val="00334F84"/>
    <w:rsid w:val="0033594E"/>
    <w:rsid w:val="0033682A"/>
    <w:rsid w:val="00343436"/>
    <w:rsid w:val="00345A6F"/>
    <w:rsid w:val="00345BF4"/>
    <w:rsid w:val="003523DE"/>
    <w:rsid w:val="003524FF"/>
    <w:rsid w:val="00354222"/>
    <w:rsid w:val="00357707"/>
    <w:rsid w:val="00361A29"/>
    <w:rsid w:val="00361A37"/>
    <w:rsid w:val="00365334"/>
    <w:rsid w:val="00366379"/>
    <w:rsid w:val="0037046F"/>
    <w:rsid w:val="00370D76"/>
    <w:rsid w:val="00371C4F"/>
    <w:rsid w:val="00371FC7"/>
    <w:rsid w:val="00372601"/>
    <w:rsid w:val="00372A1B"/>
    <w:rsid w:val="003745CD"/>
    <w:rsid w:val="003751B7"/>
    <w:rsid w:val="00376E03"/>
    <w:rsid w:val="00377395"/>
    <w:rsid w:val="00377DBB"/>
    <w:rsid w:val="00377E11"/>
    <w:rsid w:val="003827D7"/>
    <w:rsid w:val="00382966"/>
    <w:rsid w:val="0038435C"/>
    <w:rsid w:val="003849C0"/>
    <w:rsid w:val="00385264"/>
    <w:rsid w:val="003853E1"/>
    <w:rsid w:val="00387612"/>
    <w:rsid w:val="003877D1"/>
    <w:rsid w:val="00391305"/>
    <w:rsid w:val="003937BC"/>
    <w:rsid w:val="00394183"/>
    <w:rsid w:val="003957E5"/>
    <w:rsid w:val="003A00FE"/>
    <w:rsid w:val="003A11B4"/>
    <w:rsid w:val="003A1C90"/>
    <w:rsid w:val="003A31BF"/>
    <w:rsid w:val="003A42B0"/>
    <w:rsid w:val="003A578E"/>
    <w:rsid w:val="003A6801"/>
    <w:rsid w:val="003A6D3E"/>
    <w:rsid w:val="003B0CFB"/>
    <w:rsid w:val="003B2093"/>
    <w:rsid w:val="003B3180"/>
    <w:rsid w:val="003B38C3"/>
    <w:rsid w:val="003B5EEC"/>
    <w:rsid w:val="003B6928"/>
    <w:rsid w:val="003C1E00"/>
    <w:rsid w:val="003C3259"/>
    <w:rsid w:val="003C474D"/>
    <w:rsid w:val="003C5425"/>
    <w:rsid w:val="003C69CF"/>
    <w:rsid w:val="003D1925"/>
    <w:rsid w:val="003D3C63"/>
    <w:rsid w:val="003D3D8D"/>
    <w:rsid w:val="003D403F"/>
    <w:rsid w:val="003D5135"/>
    <w:rsid w:val="003D704A"/>
    <w:rsid w:val="003E11B1"/>
    <w:rsid w:val="003E296A"/>
    <w:rsid w:val="003E29E8"/>
    <w:rsid w:val="003E394B"/>
    <w:rsid w:val="003E506B"/>
    <w:rsid w:val="003E64BE"/>
    <w:rsid w:val="003F0B95"/>
    <w:rsid w:val="003F7CB0"/>
    <w:rsid w:val="004019C0"/>
    <w:rsid w:val="00404177"/>
    <w:rsid w:val="00404E6D"/>
    <w:rsid w:val="00405438"/>
    <w:rsid w:val="00405C5F"/>
    <w:rsid w:val="00412701"/>
    <w:rsid w:val="00414B16"/>
    <w:rsid w:val="00414BD2"/>
    <w:rsid w:val="00415427"/>
    <w:rsid w:val="00415755"/>
    <w:rsid w:val="00416A32"/>
    <w:rsid w:val="00416C87"/>
    <w:rsid w:val="00417EC9"/>
    <w:rsid w:val="00424517"/>
    <w:rsid w:val="0042609A"/>
    <w:rsid w:val="00427E39"/>
    <w:rsid w:val="00431551"/>
    <w:rsid w:val="00431A41"/>
    <w:rsid w:val="004321F2"/>
    <w:rsid w:val="00432940"/>
    <w:rsid w:val="00432D8C"/>
    <w:rsid w:val="004340DC"/>
    <w:rsid w:val="00435D08"/>
    <w:rsid w:val="00435F76"/>
    <w:rsid w:val="00436529"/>
    <w:rsid w:val="00437248"/>
    <w:rsid w:val="00437AEF"/>
    <w:rsid w:val="0044019A"/>
    <w:rsid w:val="0044133D"/>
    <w:rsid w:val="00441578"/>
    <w:rsid w:val="0044293C"/>
    <w:rsid w:val="00443360"/>
    <w:rsid w:val="00443D98"/>
    <w:rsid w:val="0044403F"/>
    <w:rsid w:val="0044471F"/>
    <w:rsid w:val="00445887"/>
    <w:rsid w:val="00446104"/>
    <w:rsid w:val="004476D8"/>
    <w:rsid w:val="004478A4"/>
    <w:rsid w:val="00452BCC"/>
    <w:rsid w:val="00453536"/>
    <w:rsid w:val="0045524A"/>
    <w:rsid w:val="004560B2"/>
    <w:rsid w:val="00457697"/>
    <w:rsid w:val="0046451B"/>
    <w:rsid w:val="00465E78"/>
    <w:rsid w:val="00466649"/>
    <w:rsid w:val="0047184A"/>
    <w:rsid w:val="00473190"/>
    <w:rsid w:val="004731D2"/>
    <w:rsid w:val="004753BC"/>
    <w:rsid w:val="00476A49"/>
    <w:rsid w:val="00480232"/>
    <w:rsid w:val="0048053B"/>
    <w:rsid w:val="0048340A"/>
    <w:rsid w:val="00483449"/>
    <w:rsid w:val="004839F9"/>
    <w:rsid w:val="004840E2"/>
    <w:rsid w:val="004914DD"/>
    <w:rsid w:val="00492490"/>
    <w:rsid w:val="00492F36"/>
    <w:rsid w:val="00493A54"/>
    <w:rsid w:val="00494648"/>
    <w:rsid w:val="00494808"/>
    <w:rsid w:val="0049495C"/>
    <w:rsid w:val="004A1730"/>
    <w:rsid w:val="004A23F1"/>
    <w:rsid w:val="004B2DA4"/>
    <w:rsid w:val="004B37BA"/>
    <w:rsid w:val="004B6460"/>
    <w:rsid w:val="004C0D3D"/>
    <w:rsid w:val="004C33E1"/>
    <w:rsid w:val="004C38D7"/>
    <w:rsid w:val="004C4168"/>
    <w:rsid w:val="004C4361"/>
    <w:rsid w:val="004C43DA"/>
    <w:rsid w:val="004C4941"/>
    <w:rsid w:val="004C6891"/>
    <w:rsid w:val="004C7C41"/>
    <w:rsid w:val="004D0CBC"/>
    <w:rsid w:val="004D0DA6"/>
    <w:rsid w:val="004D3706"/>
    <w:rsid w:val="004D3FAE"/>
    <w:rsid w:val="004D4095"/>
    <w:rsid w:val="004E20F9"/>
    <w:rsid w:val="004E31DF"/>
    <w:rsid w:val="004E37CE"/>
    <w:rsid w:val="004E5852"/>
    <w:rsid w:val="004E611F"/>
    <w:rsid w:val="004E7666"/>
    <w:rsid w:val="004E77E8"/>
    <w:rsid w:val="004F011C"/>
    <w:rsid w:val="004F1DA4"/>
    <w:rsid w:val="004F2A5D"/>
    <w:rsid w:val="004F34C6"/>
    <w:rsid w:val="004F46E7"/>
    <w:rsid w:val="004F4F07"/>
    <w:rsid w:val="004F5FA5"/>
    <w:rsid w:val="004F7EA9"/>
    <w:rsid w:val="00503C29"/>
    <w:rsid w:val="00504699"/>
    <w:rsid w:val="005055E2"/>
    <w:rsid w:val="00505DC7"/>
    <w:rsid w:val="005067E4"/>
    <w:rsid w:val="00506DDA"/>
    <w:rsid w:val="00513B57"/>
    <w:rsid w:val="00515C84"/>
    <w:rsid w:val="00515F79"/>
    <w:rsid w:val="00516972"/>
    <w:rsid w:val="00520508"/>
    <w:rsid w:val="00520AD4"/>
    <w:rsid w:val="00523077"/>
    <w:rsid w:val="005251E0"/>
    <w:rsid w:val="00525ADE"/>
    <w:rsid w:val="005266B2"/>
    <w:rsid w:val="00533F8F"/>
    <w:rsid w:val="00534198"/>
    <w:rsid w:val="00537254"/>
    <w:rsid w:val="005376FE"/>
    <w:rsid w:val="005439BD"/>
    <w:rsid w:val="005445CB"/>
    <w:rsid w:val="00547D93"/>
    <w:rsid w:val="00550411"/>
    <w:rsid w:val="005550FD"/>
    <w:rsid w:val="00557CBC"/>
    <w:rsid w:val="00557D83"/>
    <w:rsid w:val="00561820"/>
    <w:rsid w:val="005628E4"/>
    <w:rsid w:val="00562BF0"/>
    <w:rsid w:val="00563B2D"/>
    <w:rsid w:val="00564523"/>
    <w:rsid w:val="00566531"/>
    <w:rsid w:val="00567403"/>
    <w:rsid w:val="0057069E"/>
    <w:rsid w:val="00572274"/>
    <w:rsid w:val="005724EB"/>
    <w:rsid w:val="00573884"/>
    <w:rsid w:val="00576A84"/>
    <w:rsid w:val="00577199"/>
    <w:rsid w:val="005851F2"/>
    <w:rsid w:val="00585760"/>
    <w:rsid w:val="00585F5F"/>
    <w:rsid w:val="00591428"/>
    <w:rsid w:val="00592EAD"/>
    <w:rsid w:val="00593156"/>
    <w:rsid w:val="005932BB"/>
    <w:rsid w:val="00593B37"/>
    <w:rsid w:val="005941F5"/>
    <w:rsid w:val="005951B4"/>
    <w:rsid w:val="00595752"/>
    <w:rsid w:val="00596942"/>
    <w:rsid w:val="0059761C"/>
    <w:rsid w:val="00597C93"/>
    <w:rsid w:val="005A1C6B"/>
    <w:rsid w:val="005A3095"/>
    <w:rsid w:val="005A3249"/>
    <w:rsid w:val="005A3595"/>
    <w:rsid w:val="005A6BD8"/>
    <w:rsid w:val="005A7629"/>
    <w:rsid w:val="005B2A1B"/>
    <w:rsid w:val="005B2D66"/>
    <w:rsid w:val="005B2D87"/>
    <w:rsid w:val="005B3A53"/>
    <w:rsid w:val="005B6589"/>
    <w:rsid w:val="005B7A55"/>
    <w:rsid w:val="005C1582"/>
    <w:rsid w:val="005C5D41"/>
    <w:rsid w:val="005D16DC"/>
    <w:rsid w:val="005D1E0E"/>
    <w:rsid w:val="005D20DA"/>
    <w:rsid w:val="005D2FFC"/>
    <w:rsid w:val="005D47D7"/>
    <w:rsid w:val="005D53A2"/>
    <w:rsid w:val="005E0199"/>
    <w:rsid w:val="005E0C18"/>
    <w:rsid w:val="005E18BA"/>
    <w:rsid w:val="005E29AF"/>
    <w:rsid w:val="005E2CBB"/>
    <w:rsid w:val="005E3EB4"/>
    <w:rsid w:val="005E4F16"/>
    <w:rsid w:val="005E576B"/>
    <w:rsid w:val="005E5CFC"/>
    <w:rsid w:val="005E5F0A"/>
    <w:rsid w:val="005E7135"/>
    <w:rsid w:val="005E72E5"/>
    <w:rsid w:val="005F0B5F"/>
    <w:rsid w:val="005F1A70"/>
    <w:rsid w:val="005F1FC5"/>
    <w:rsid w:val="005F2BAB"/>
    <w:rsid w:val="005F44A7"/>
    <w:rsid w:val="005F7B4A"/>
    <w:rsid w:val="006008B6"/>
    <w:rsid w:val="00600CE7"/>
    <w:rsid w:val="0060332F"/>
    <w:rsid w:val="00613EE5"/>
    <w:rsid w:val="00614B76"/>
    <w:rsid w:val="00614EEA"/>
    <w:rsid w:val="00620491"/>
    <w:rsid w:val="006207B3"/>
    <w:rsid w:val="006276CF"/>
    <w:rsid w:val="0063119E"/>
    <w:rsid w:val="006332E5"/>
    <w:rsid w:val="006347A8"/>
    <w:rsid w:val="00637E58"/>
    <w:rsid w:val="00641555"/>
    <w:rsid w:val="00642948"/>
    <w:rsid w:val="00644232"/>
    <w:rsid w:val="00645371"/>
    <w:rsid w:val="00646471"/>
    <w:rsid w:val="00647158"/>
    <w:rsid w:val="006471E2"/>
    <w:rsid w:val="00656A70"/>
    <w:rsid w:val="00661586"/>
    <w:rsid w:val="006631E3"/>
    <w:rsid w:val="00663982"/>
    <w:rsid w:val="0066720B"/>
    <w:rsid w:val="00667880"/>
    <w:rsid w:val="006708F1"/>
    <w:rsid w:val="00671326"/>
    <w:rsid w:val="00673A09"/>
    <w:rsid w:val="00673FC1"/>
    <w:rsid w:val="00674490"/>
    <w:rsid w:val="00674E6C"/>
    <w:rsid w:val="006764CF"/>
    <w:rsid w:val="006800DF"/>
    <w:rsid w:val="006823B6"/>
    <w:rsid w:val="006826EB"/>
    <w:rsid w:val="00682B34"/>
    <w:rsid w:val="00682D6A"/>
    <w:rsid w:val="006847E8"/>
    <w:rsid w:val="00684F63"/>
    <w:rsid w:val="00692491"/>
    <w:rsid w:val="00692B3C"/>
    <w:rsid w:val="00693960"/>
    <w:rsid w:val="00694DBC"/>
    <w:rsid w:val="00697D76"/>
    <w:rsid w:val="006A21FC"/>
    <w:rsid w:val="006A265D"/>
    <w:rsid w:val="006A32EC"/>
    <w:rsid w:val="006A3DA2"/>
    <w:rsid w:val="006A43B8"/>
    <w:rsid w:val="006A539A"/>
    <w:rsid w:val="006B3B10"/>
    <w:rsid w:val="006B58E1"/>
    <w:rsid w:val="006B6E00"/>
    <w:rsid w:val="006C26F4"/>
    <w:rsid w:val="006C3B19"/>
    <w:rsid w:val="006C3DD0"/>
    <w:rsid w:val="006C423F"/>
    <w:rsid w:val="006C7D98"/>
    <w:rsid w:val="006D0D21"/>
    <w:rsid w:val="006D1BAE"/>
    <w:rsid w:val="006D3A60"/>
    <w:rsid w:val="006D42B9"/>
    <w:rsid w:val="006D4E77"/>
    <w:rsid w:val="006E15A5"/>
    <w:rsid w:val="006E1874"/>
    <w:rsid w:val="006E1A0B"/>
    <w:rsid w:val="006E1C54"/>
    <w:rsid w:val="006E7CAC"/>
    <w:rsid w:val="006F0070"/>
    <w:rsid w:val="006F206F"/>
    <w:rsid w:val="006F29C5"/>
    <w:rsid w:val="006F6083"/>
    <w:rsid w:val="00700C5C"/>
    <w:rsid w:val="00704883"/>
    <w:rsid w:val="00705215"/>
    <w:rsid w:val="00705714"/>
    <w:rsid w:val="0070601D"/>
    <w:rsid w:val="007100A4"/>
    <w:rsid w:val="00722A57"/>
    <w:rsid w:val="00723FA5"/>
    <w:rsid w:val="00725FF5"/>
    <w:rsid w:val="007319F6"/>
    <w:rsid w:val="00734125"/>
    <w:rsid w:val="00734B34"/>
    <w:rsid w:val="00740CAB"/>
    <w:rsid w:val="0074177D"/>
    <w:rsid w:val="00741E30"/>
    <w:rsid w:val="00742A02"/>
    <w:rsid w:val="00744C46"/>
    <w:rsid w:val="00746CAE"/>
    <w:rsid w:val="00751E6B"/>
    <w:rsid w:val="00752307"/>
    <w:rsid w:val="00755AEE"/>
    <w:rsid w:val="007564E8"/>
    <w:rsid w:val="00761895"/>
    <w:rsid w:val="00763B0E"/>
    <w:rsid w:val="00763BEA"/>
    <w:rsid w:val="00765CB0"/>
    <w:rsid w:val="00775578"/>
    <w:rsid w:val="00775C10"/>
    <w:rsid w:val="00775D95"/>
    <w:rsid w:val="00776B26"/>
    <w:rsid w:val="007779A3"/>
    <w:rsid w:val="007810A9"/>
    <w:rsid w:val="00783F3A"/>
    <w:rsid w:val="007845BD"/>
    <w:rsid w:val="007848D4"/>
    <w:rsid w:val="00784C3A"/>
    <w:rsid w:val="0078568D"/>
    <w:rsid w:val="007858CB"/>
    <w:rsid w:val="007923C2"/>
    <w:rsid w:val="00792D87"/>
    <w:rsid w:val="007940D9"/>
    <w:rsid w:val="007972C0"/>
    <w:rsid w:val="007A1419"/>
    <w:rsid w:val="007A1C65"/>
    <w:rsid w:val="007A1E08"/>
    <w:rsid w:val="007A2B5C"/>
    <w:rsid w:val="007A47DC"/>
    <w:rsid w:val="007A5D7F"/>
    <w:rsid w:val="007A6922"/>
    <w:rsid w:val="007A77CC"/>
    <w:rsid w:val="007A7C5B"/>
    <w:rsid w:val="007B20A5"/>
    <w:rsid w:val="007B2778"/>
    <w:rsid w:val="007C0A2F"/>
    <w:rsid w:val="007C3B83"/>
    <w:rsid w:val="007C4DE1"/>
    <w:rsid w:val="007C59D4"/>
    <w:rsid w:val="007C5B62"/>
    <w:rsid w:val="007D2D36"/>
    <w:rsid w:val="007D3A93"/>
    <w:rsid w:val="007D44B7"/>
    <w:rsid w:val="007D44D0"/>
    <w:rsid w:val="007D4DE3"/>
    <w:rsid w:val="007D5294"/>
    <w:rsid w:val="007D6298"/>
    <w:rsid w:val="007E01A2"/>
    <w:rsid w:val="007E12D1"/>
    <w:rsid w:val="007E3914"/>
    <w:rsid w:val="007E40F2"/>
    <w:rsid w:val="007E5702"/>
    <w:rsid w:val="007E72E0"/>
    <w:rsid w:val="007F4829"/>
    <w:rsid w:val="007F4A43"/>
    <w:rsid w:val="007F4DE9"/>
    <w:rsid w:val="007F5051"/>
    <w:rsid w:val="00800AFC"/>
    <w:rsid w:val="00802AF8"/>
    <w:rsid w:val="008033AA"/>
    <w:rsid w:val="008059E7"/>
    <w:rsid w:val="0080746D"/>
    <w:rsid w:val="00810DBC"/>
    <w:rsid w:val="00811200"/>
    <w:rsid w:val="00812346"/>
    <w:rsid w:val="0081309C"/>
    <w:rsid w:val="00814FDD"/>
    <w:rsid w:val="00815BD1"/>
    <w:rsid w:val="00817898"/>
    <w:rsid w:val="00817CBF"/>
    <w:rsid w:val="0082218E"/>
    <w:rsid w:val="00822367"/>
    <w:rsid w:val="0082350F"/>
    <w:rsid w:val="00824177"/>
    <w:rsid w:val="00824197"/>
    <w:rsid w:val="00824CBA"/>
    <w:rsid w:val="00825AB7"/>
    <w:rsid w:val="00826F44"/>
    <w:rsid w:val="008270DB"/>
    <w:rsid w:val="00827BAB"/>
    <w:rsid w:val="008302E6"/>
    <w:rsid w:val="00830652"/>
    <w:rsid w:val="008310D1"/>
    <w:rsid w:val="00831372"/>
    <w:rsid w:val="0083268F"/>
    <w:rsid w:val="00832A15"/>
    <w:rsid w:val="00832D8B"/>
    <w:rsid w:val="00834BA9"/>
    <w:rsid w:val="00836224"/>
    <w:rsid w:val="00837A03"/>
    <w:rsid w:val="00840AE0"/>
    <w:rsid w:val="00841ADF"/>
    <w:rsid w:val="00842978"/>
    <w:rsid w:val="00842DE1"/>
    <w:rsid w:val="0084384B"/>
    <w:rsid w:val="0084536B"/>
    <w:rsid w:val="00845C73"/>
    <w:rsid w:val="00846326"/>
    <w:rsid w:val="00846638"/>
    <w:rsid w:val="008477D1"/>
    <w:rsid w:val="00850F20"/>
    <w:rsid w:val="0085268C"/>
    <w:rsid w:val="008532C3"/>
    <w:rsid w:val="008533D1"/>
    <w:rsid w:val="00854431"/>
    <w:rsid w:val="008556FB"/>
    <w:rsid w:val="00856F23"/>
    <w:rsid w:val="00857195"/>
    <w:rsid w:val="008574DA"/>
    <w:rsid w:val="00857BD0"/>
    <w:rsid w:val="00857CD8"/>
    <w:rsid w:val="0086093C"/>
    <w:rsid w:val="00860D7A"/>
    <w:rsid w:val="00861CC8"/>
    <w:rsid w:val="00862B02"/>
    <w:rsid w:val="00863F9E"/>
    <w:rsid w:val="00864A7A"/>
    <w:rsid w:val="00867712"/>
    <w:rsid w:val="00873653"/>
    <w:rsid w:val="00873F84"/>
    <w:rsid w:val="00875722"/>
    <w:rsid w:val="00875C87"/>
    <w:rsid w:val="00876459"/>
    <w:rsid w:val="00882A38"/>
    <w:rsid w:val="00884160"/>
    <w:rsid w:val="0088568D"/>
    <w:rsid w:val="0088611B"/>
    <w:rsid w:val="00887190"/>
    <w:rsid w:val="00887C9E"/>
    <w:rsid w:val="00887E37"/>
    <w:rsid w:val="008904CE"/>
    <w:rsid w:val="0089065D"/>
    <w:rsid w:val="00891151"/>
    <w:rsid w:val="00891950"/>
    <w:rsid w:val="00891AE0"/>
    <w:rsid w:val="0089223D"/>
    <w:rsid w:val="00893C50"/>
    <w:rsid w:val="0089451D"/>
    <w:rsid w:val="00894822"/>
    <w:rsid w:val="008957B3"/>
    <w:rsid w:val="008A68A5"/>
    <w:rsid w:val="008A7843"/>
    <w:rsid w:val="008B28A2"/>
    <w:rsid w:val="008B6A13"/>
    <w:rsid w:val="008B7DEC"/>
    <w:rsid w:val="008C0AB4"/>
    <w:rsid w:val="008C296E"/>
    <w:rsid w:val="008C3786"/>
    <w:rsid w:val="008C4927"/>
    <w:rsid w:val="008C4FB1"/>
    <w:rsid w:val="008C5687"/>
    <w:rsid w:val="008C58C7"/>
    <w:rsid w:val="008C6CAA"/>
    <w:rsid w:val="008C7037"/>
    <w:rsid w:val="008C760F"/>
    <w:rsid w:val="008D02C2"/>
    <w:rsid w:val="008D24F9"/>
    <w:rsid w:val="008D2A93"/>
    <w:rsid w:val="008D2C33"/>
    <w:rsid w:val="008D2E3D"/>
    <w:rsid w:val="008D3908"/>
    <w:rsid w:val="008D695C"/>
    <w:rsid w:val="008D6F46"/>
    <w:rsid w:val="008D7774"/>
    <w:rsid w:val="008E7140"/>
    <w:rsid w:val="008F06C0"/>
    <w:rsid w:val="008F0EA6"/>
    <w:rsid w:val="008F1E21"/>
    <w:rsid w:val="008F2227"/>
    <w:rsid w:val="008F2BF5"/>
    <w:rsid w:val="008F31FE"/>
    <w:rsid w:val="008F5270"/>
    <w:rsid w:val="008F66A4"/>
    <w:rsid w:val="00902547"/>
    <w:rsid w:val="00902E24"/>
    <w:rsid w:val="009061E7"/>
    <w:rsid w:val="0091058E"/>
    <w:rsid w:val="00910DE5"/>
    <w:rsid w:val="00912B6C"/>
    <w:rsid w:val="0091435D"/>
    <w:rsid w:val="00916EC8"/>
    <w:rsid w:val="00917767"/>
    <w:rsid w:val="00917941"/>
    <w:rsid w:val="00917DAA"/>
    <w:rsid w:val="00920216"/>
    <w:rsid w:val="009208A2"/>
    <w:rsid w:val="009222BB"/>
    <w:rsid w:val="00922C53"/>
    <w:rsid w:val="00922CCD"/>
    <w:rsid w:val="00923D31"/>
    <w:rsid w:val="00926802"/>
    <w:rsid w:val="0092750E"/>
    <w:rsid w:val="00927821"/>
    <w:rsid w:val="009307CF"/>
    <w:rsid w:val="0093151E"/>
    <w:rsid w:val="009322D6"/>
    <w:rsid w:val="00933A2D"/>
    <w:rsid w:val="009349AF"/>
    <w:rsid w:val="009363EA"/>
    <w:rsid w:val="00936E8B"/>
    <w:rsid w:val="009376B9"/>
    <w:rsid w:val="009409A4"/>
    <w:rsid w:val="009434AF"/>
    <w:rsid w:val="009455B4"/>
    <w:rsid w:val="0094658D"/>
    <w:rsid w:val="009471F6"/>
    <w:rsid w:val="0095387E"/>
    <w:rsid w:val="00953BBD"/>
    <w:rsid w:val="009551A4"/>
    <w:rsid w:val="0095593B"/>
    <w:rsid w:val="00956239"/>
    <w:rsid w:val="00956F3B"/>
    <w:rsid w:val="00963854"/>
    <w:rsid w:val="00963EC9"/>
    <w:rsid w:val="009672EB"/>
    <w:rsid w:val="00970FC5"/>
    <w:rsid w:val="009744B0"/>
    <w:rsid w:val="00975A44"/>
    <w:rsid w:val="00982079"/>
    <w:rsid w:val="009826B4"/>
    <w:rsid w:val="00986BA5"/>
    <w:rsid w:val="009906D5"/>
    <w:rsid w:val="0099321F"/>
    <w:rsid w:val="009938F7"/>
    <w:rsid w:val="00994699"/>
    <w:rsid w:val="00994CD2"/>
    <w:rsid w:val="00994E5C"/>
    <w:rsid w:val="00994ED3"/>
    <w:rsid w:val="00995C15"/>
    <w:rsid w:val="009974A6"/>
    <w:rsid w:val="009977B2"/>
    <w:rsid w:val="009A1186"/>
    <w:rsid w:val="009B062C"/>
    <w:rsid w:val="009B07A6"/>
    <w:rsid w:val="009B09FB"/>
    <w:rsid w:val="009B09FE"/>
    <w:rsid w:val="009B4AA3"/>
    <w:rsid w:val="009B55DE"/>
    <w:rsid w:val="009C3517"/>
    <w:rsid w:val="009C5A4D"/>
    <w:rsid w:val="009C7E9F"/>
    <w:rsid w:val="009C7F95"/>
    <w:rsid w:val="009D0175"/>
    <w:rsid w:val="009D2883"/>
    <w:rsid w:val="009D2FD1"/>
    <w:rsid w:val="009D3BB9"/>
    <w:rsid w:val="009E43B2"/>
    <w:rsid w:val="009F417F"/>
    <w:rsid w:val="009F5AA0"/>
    <w:rsid w:val="009F63F8"/>
    <w:rsid w:val="00A0069D"/>
    <w:rsid w:val="00A01097"/>
    <w:rsid w:val="00A022B1"/>
    <w:rsid w:val="00A035E7"/>
    <w:rsid w:val="00A05B66"/>
    <w:rsid w:val="00A05C56"/>
    <w:rsid w:val="00A07162"/>
    <w:rsid w:val="00A071C2"/>
    <w:rsid w:val="00A076E5"/>
    <w:rsid w:val="00A10338"/>
    <w:rsid w:val="00A15205"/>
    <w:rsid w:val="00A16737"/>
    <w:rsid w:val="00A24D27"/>
    <w:rsid w:val="00A27C12"/>
    <w:rsid w:val="00A300C1"/>
    <w:rsid w:val="00A358E0"/>
    <w:rsid w:val="00A359EA"/>
    <w:rsid w:val="00A35CEC"/>
    <w:rsid w:val="00A367DE"/>
    <w:rsid w:val="00A37DC8"/>
    <w:rsid w:val="00A426E8"/>
    <w:rsid w:val="00A42CBD"/>
    <w:rsid w:val="00A445DB"/>
    <w:rsid w:val="00A44643"/>
    <w:rsid w:val="00A45660"/>
    <w:rsid w:val="00A50D51"/>
    <w:rsid w:val="00A51A5E"/>
    <w:rsid w:val="00A51E05"/>
    <w:rsid w:val="00A528C8"/>
    <w:rsid w:val="00A5663B"/>
    <w:rsid w:val="00A57175"/>
    <w:rsid w:val="00A72C28"/>
    <w:rsid w:val="00A73A1B"/>
    <w:rsid w:val="00A742AF"/>
    <w:rsid w:val="00A75165"/>
    <w:rsid w:val="00A7665A"/>
    <w:rsid w:val="00A839FA"/>
    <w:rsid w:val="00A85479"/>
    <w:rsid w:val="00A85668"/>
    <w:rsid w:val="00A90080"/>
    <w:rsid w:val="00A9186E"/>
    <w:rsid w:val="00A96F0D"/>
    <w:rsid w:val="00A96FF9"/>
    <w:rsid w:val="00A97EB3"/>
    <w:rsid w:val="00AA2A78"/>
    <w:rsid w:val="00AA5671"/>
    <w:rsid w:val="00AA672D"/>
    <w:rsid w:val="00AB062B"/>
    <w:rsid w:val="00AB07BF"/>
    <w:rsid w:val="00AB2105"/>
    <w:rsid w:val="00AB3172"/>
    <w:rsid w:val="00AB4531"/>
    <w:rsid w:val="00AB4BF3"/>
    <w:rsid w:val="00AB5935"/>
    <w:rsid w:val="00AC03B7"/>
    <w:rsid w:val="00AC0C73"/>
    <w:rsid w:val="00AC258F"/>
    <w:rsid w:val="00AC2A5F"/>
    <w:rsid w:val="00AC2E72"/>
    <w:rsid w:val="00AD1EF1"/>
    <w:rsid w:val="00AD2D87"/>
    <w:rsid w:val="00AD2DF3"/>
    <w:rsid w:val="00AD47DB"/>
    <w:rsid w:val="00AD6313"/>
    <w:rsid w:val="00AE25F7"/>
    <w:rsid w:val="00AF3589"/>
    <w:rsid w:val="00AF658A"/>
    <w:rsid w:val="00AF660C"/>
    <w:rsid w:val="00AF7408"/>
    <w:rsid w:val="00AF7C25"/>
    <w:rsid w:val="00AF7F5F"/>
    <w:rsid w:val="00B000EE"/>
    <w:rsid w:val="00B01611"/>
    <w:rsid w:val="00B01665"/>
    <w:rsid w:val="00B01D14"/>
    <w:rsid w:val="00B01F2D"/>
    <w:rsid w:val="00B024EB"/>
    <w:rsid w:val="00B026C3"/>
    <w:rsid w:val="00B0410F"/>
    <w:rsid w:val="00B044A7"/>
    <w:rsid w:val="00B064B8"/>
    <w:rsid w:val="00B06D62"/>
    <w:rsid w:val="00B0731A"/>
    <w:rsid w:val="00B12B27"/>
    <w:rsid w:val="00B132D6"/>
    <w:rsid w:val="00B13BD6"/>
    <w:rsid w:val="00B2004F"/>
    <w:rsid w:val="00B20377"/>
    <w:rsid w:val="00B2045B"/>
    <w:rsid w:val="00B21F1F"/>
    <w:rsid w:val="00B22A99"/>
    <w:rsid w:val="00B22DCA"/>
    <w:rsid w:val="00B23095"/>
    <w:rsid w:val="00B266B5"/>
    <w:rsid w:val="00B3013C"/>
    <w:rsid w:val="00B32268"/>
    <w:rsid w:val="00B32797"/>
    <w:rsid w:val="00B345AA"/>
    <w:rsid w:val="00B445B1"/>
    <w:rsid w:val="00B452C3"/>
    <w:rsid w:val="00B45700"/>
    <w:rsid w:val="00B478ED"/>
    <w:rsid w:val="00B50DED"/>
    <w:rsid w:val="00B526FF"/>
    <w:rsid w:val="00B52946"/>
    <w:rsid w:val="00B5382D"/>
    <w:rsid w:val="00B55074"/>
    <w:rsid w:val="00B624C6"/>
    <w:rsid w:val="00B67316"/>
    <w:rsid w:val="00B7001A"/>
    <w:rsid w:val="00B7454A"/>
    <w:rsid w:val="00B760BB"/>
    <w:rsid w:val="00B76F51"/>
    <w:rsid w:val="00B77D51"/>
    <w:rsid w:val="00B81490"/>
    <w:rsid w:val="00B8176A"/>
    <w:rsid w:val="00B819A8"/>
    <w:rsid w:val="00B821C7"/>
    <w:rsid w:val="00B83BA6"/>
    <w:rsid w:val="00B84595"/>
    <w:rsid w:val="00B858E2"/>
    <w:rsid w:val="00B86988"/>
    <w:rsid w:val="00B905B0"/>
    <w:rsid w:val="00B90CBF"/>
    <w:rsid w:val="00B925A0"/>
    <w:rsid w:val="00B928C3"/>
    <w:rsid w:val="00B945C5"/>
    <w:rsid w:val="00B9563E"/>
    <w:rsid w:val="00B95DF6"/>
    <w:rsid w:val="00BA2E15"/>
    <w:rsid w:val="00BA3A2C"/>
    <w:rsid w:val="00BA3E08"/>
    <w:rsid w:val="00BA434A"/>
    <w:rsid w:val="00BA535E"/>
    <w:rsid w:val="00BB0C5D"/>
    <w:rsid w:val="00BB211D"/>
    <w:rsid w:val="00BB32C4"/>
    <w:rsid w:val="00BB3DB2"/>
    <w:rsid w:val="00BB5546"/>
    <w:rsid w:val="00BC4741"/>
    <w:rsid w:val="00BC6029"/>
    <w:rsid w:val="00BC7380"/>
    <w:rsid w:val="00BD103E"/>
    <w:rsid w:val="00BD17A6"/>
    <w:rsid w:val="00BD4A88"/>
    <w:rsid w:val="00BD7AC1"/>
    <w:rsid w:val="00BE1C50"/>
    <w:rsid w:val="00BE53E2"/>
    <w:rsid w:val="00BE647E"/>
    <w:rsid w:val="00BE6653"/>
    <w:rsid w:val="00BE71EA"/>
    <w:rsid w:val="00BF2113"/>
    <w:rsid w:val="00BF2B79"/>
    <w:rsid w:val="00BF5E34"/>
    <w:rsid w:val="00BF62BD"/>
    <w:rsid w:val="00C007AF"/>
    <w:rsid w:val="00C01DF8"/>
    <w:rsid w:val="00C05A68"/>
    <w:rsid w:val="00C05C54"/>
    <w:rsid w:val="00C11611"/>
    <w:rsid w:val="00C11B70"/>
    <w:rsid w:val="00C13A21"/>
    <w:rsid w:val="00C13D44"/>
    <w:rsid w:val="00C16438"/>
    <w:rsid w:val="00C16586"/>
    <w:rsid w:val="00C20271"/>
    <w:rsid w:val="00C2035B"/>
    <w:rsid w:val="00C22B94"/>
    <w:rsid w:val="00C24CA4"/>
    <w:rsid w:val="00C2591C"/>
    <w:rsid w:val="00C2641B"/>
    <w:rsid w:val="00C265CF"/>
    <w:rsid w:val="00C2701C"/>
    <w:rsid w:val="00C31099"/>
    <w:rsid w:val="00C310BB"/>
    <w:rsid w:val="00C318A7"/>
    <w:rsid w:val="00C326FD"/>
    <w:rsid w:val="00C33803"/>
    <w:rsid w:val="00C344AC"/>
    <w:rsid w:val="00C3682E"/>
    <w:rsid w:val="00C40C4F"/>
    <w:rsid w:val="00C4125C"/>
    <w:rsid w:val="00C413AB"/>
    <w:rsid w:val="00C42969"/>
    <w:rsid w:val="00C43433"/>
    <w:rsid w:val="00C434FE"/>
    <w:rsid w:val="00C453D4"/>
    <w:rsid w:val="00C514C6"/>
    <w:rsid w:val="00C55E23"/>
    <w:rsid w:val="00C55E90"/>
    <w:rsid w:val="00C57587"/>
    <w:rsid w:val="00C576F0"/>
    <w:rsid w:val="00C61EE2"/>
    <w:rsid w:val="00C627E1"/>
    <w:rsid w:val="00C660C5"/>
    <w:rsid w:val="00C6668E"/>
    <w:rsid w:val="00C66BC2"/>
    <w:rsid w:val="00C66DAC"/>
    <w:rsid w:val="00C67139"/>
    <w:rsid w:val="00C713AA"/>
    <w:rsid w:val="00C722CD"/>
    <w:rsid w:val="00C724C5"/>
    <w:rsid w:val="00C72DFF"/>
    <w:rsid w:val="00C74E0A"/>
    <w:rsid w:val="00C763F3"/>
    <w:rsid w:val="00C774D2"/>
    <w:rsid w:val="00C777A2"/>
    <w:rsid w:val="00C80AB6"/>
    <w:rsid w:val="00C8389B"/>
    <w:rsid w:val="00C841D1"/>
    <w:rsid w:val="00C9191C"/>
    <w:rsid w:val="00C93680"/>
    <w:rsid w:val="00C93DE2"/>
    <w:rsid w:val="00C944E9"/>
    <w:rsid w:val="00C95BDB"/>
    <w:rsid w:val="00CA1439"/>
    <w:rsid w:val="00CA348B"/>
    <w:rsid w:val="00CA434E"/>
    <w:rsid w:val="00CA609E"/>
    <w:rsid w:val="00CA7746"/>
    <w:rsid w:val="00CB0BEA"/>
    <w:rsid w:val="00CB27D7"/>
    <w:rsid w:val="00CB2C6D"/>
    <w:rsid w:val="00CB418C"/>
    <w:rsid w:val="00CB7E60"/>
    <w:rsid w:val="00CC460B"/>
    <w:rsid w:val="00CC489D"/>
    <w:rsid w:val="00CC5E47"/>
    <w:rsid w:val="00CC796A"/>
    <w:rsid w:val="00CD2514"/>
    <w:rsid w:val="00CD53B6"/>
    <w:rsid w:val="00CD5D14"/>
    <w:rsid w:val="00CD5D24"/>
    <w:rsid w:val="00CD77BF"/>
    <w:rsid w:val="00CD785A"/>
    <w:rsid w:val="00CD7CF3"/>
    <w:rsid w:val="00CE1E55"/>
    <w:rsid w:val="00CE45C7"/>
    <w:rsid w:val="00CE4995"/>
    <w:rsid w:val="00CE4C33"/>
    <w:rsid w:val="00CE502D"/>
    <w:rsid w:val="00CE64F6"/>
    <w:rsid w:val="00CE6A13"/>
    <w:rsid w:val="00CE6A81"/>
    <w:rsid w:val="00CE7C0F"/>
    <w:rsid w:val="00CF0313"/>
    <w:rsid w:val="00CF0FBE"/>
    <w:rsid w:val="00CF106C"/>
    <w:rsid w:val="00CF16D8"/>
    <w:rsid w:val="00CF41DD"/>
    <w:rsid w:val="00CF7D86"/>
    <w:rsid w:val="00D00B30"/>
    <w:rsid w:val="00D0115A"/>
    <w:rsid w:val="00D01703"/>
    <w:rsid w:val="00D03C98"/>
    <w:rsid w:val="00D04514"/>
    <w:rsid w:val="00D04968"/>
    <w:rsid w:val="00D055AA"/>
    <w:rsid w:val="00D05BB8"/>
    <w:rsid w:val="00D07F2C"/>
    <w:rsid w:val="00D1415A"/>
    <w:rsid w:val="00D17762"/>
    <w:rsid w:val="00D23F7B"/>
    <w:rsid w:val="00D31497"/>
    <w:rsid w:val="00D325AA"/>
    <w:rsid w:val="00D34F3C"/>
    <w:rsid w:val="00D37D2A"/>
    <w:rsid w:val="00D407BF"/>
    <w:rsid w:val="00D411EC"/>
    <w:rsid w:val="00D46784"/>
    <w:rsid w:val="00D47FEC"/>
    <w:rsid w:val="00D51E59"/>
    <w:rsid w:val="00D52A9E"/>
    <w:rsid w:val="00D5380D"/>
    <w:rsid w:val="00D55165"/>
    <w:rsid w:val="00D55808"/>
    <w:rsid w:val="00D564FB"/>
    <w:rsid w:val="00D6199A"/>
    <w:rsid w:val="00D6345D"/>
    <w:rsid w:val="00D63484"/>
    <w:rsid w:val="00D63FA5"/>
    <w:rsid w:val="00D64789"/>
    <w:rsid w:val="00D70978"/>
    <w:rsid w:val="00D71FB0"/>
    <w:rsid w:val="00D72871"/>
    <w:rsid w:val="00D730C3"/>
    <w:rsid w:val="00D73DFB"/>
    <w:rsid w:val="00D762F6"/>
    <w:rsid w:val="00D803FE"/>
    <w:rsid w:val="00D808B5"/>
    <w:rsid w:val="00D83F69"/>
    <w:rsid w:val="00D849C7"/>
    <w:rsid w:val="00D866E7"/>
    <w:rsid w:val="00D9064F"/>
    <w:rsid w:val="00D91032"/>
    <w:rsid w:val="00D91A50"/>
    <w:rsid w:val="00D91F31"/>
    <w:rsid w:val="00D96C4B"/>
    <w:rsid w:val="00DA0179"/>
    <w:rsid w:val="00DA2B75"/>
    <w:rsid w:val="00DA4346"/>
    <w:rsid w:val="00DA5227"/>
    <w:rsid w:val="00DA7EF8"/>
    <w:rsid w:val="00DB0199"/>
    <w:rsid w:val="00DB0964"/>
    <w:rsid w:val="00DB1406"/>
    <w:rsid w:val="00DB2566"/>
    <w:rsid w:val="00DB305F"/>
    <w:rsid w:val="00DB33A3"/>
    <w:rsid w:val="00DB47B1"/>
    <w:rsid w:val="00DB54B8"/>
    <w:rsid w:val="00DB74D2"/>
    <w:rsid w:val="00DC0930"/>
    <w:rsid w:val="00DC0BF5"/>
    <w:rsid w:val="00DC1E32"/>
    <w:rsid w:val="00DC2D86"/>
    <w:rsid w:val="00DC32F5"/>
    <w:rsid w:val="00DC45AE"/>
    <w:rsid w:val="00DC4BE3"/>
    <w:rsid w:val="00DC5BC8"/>
    <w:rsid w:val="00DC68F5"/>
    <w:rsid w:val="00DC72E6"/>
    <w:rsid w:val="00DC756C"/>
    <w:rsid w:val="00DC7D6B"/>
    <w:rsid w:val="00DC7ED5"/>
    <w:rsid w:val="00DD07F6"/>
    <w:rsid w:val="00DD4B05"/>
    <w:rsid w:val="00DD64D9"/>
    <w:rsid w:val="00DE0551"/>
    <w:rsid w:val="00DE066B"/>
    <w:rsid w:val="00DE0B64"/>
    <w:rsid w:val="00DE17C5"/>
    <w:rsid w:val="00DE1E42"/>
    <w:rsid w:val="00DE1F78"/>
    <w:rsid w:val="00DE3744"/>
    <w:rsid w:val="00DE47EA"/>
    <w:rsid w:val="00DE4C81"/>
    <w:rsid w:val="00DE7A15"/>
    <w:rsid w:val="00DF01E3"/>
    <w:rsid w:val="00DF1E7B"/>
    <w:rsid w:val="00DF2249"/>
    <w:rsid w:val="00DF2359"/>
    <w:rsid w:val="00DF2EC6"/>
    <w:rsid w:val="00DF726F"/>
    <w:rsid w:val="00DF728B"/>
    <w:rsid w:val="00E00FEA"/>
    <w:rsid w:val="00E01EC7"/>
    <w:rsid w:val="00E0481A"/>
    <w:rsid w:val="00E061B4"/>
    <w:rsid w:val="00E0786A"/>
    <w:rsid w:val="00E205F1"/>
    <w:rsid w:val="00E22B02"/>
    <w:rsid w:val="00E23945"/>
    <w:rsid w:val="00E251D4"/>
    <w:rsid w:val="00E26236"/>
    <w:rsid w:val="00E27E55"/>
    <w:rsid w:val="00E312D3"/>
    <w:rsid w:val="00E3138E"/>
    <w:rsid w:val="00E32500"/>
    <w:rsid w:val="00E32CF8"/>
    <w:rsid w:val="00E33B9A"/>
    <w:rsid w:val="00E35567"/>
    <w:rsid w:val="00E35C24"/>
    <w:rsid w:val="00E35E0C"/>
    <w:rsid w:val="00E36705"/>
    <w:rsid w:val="00E410FA"/>
    <w:rsid w:val="00E41C52"/>
    <w:rsid w:val="00E41C75"/>
    <w:rsid w:val="00E430F3"/>
    <w:rsid w:val="00E44C82"/>
    <w:rsid w:val="00E47D0F"/>
    <w:rsid w:val="00E47ECC"/>
    <w:rsid w:val="00E50162"/>
    <w:rsid w:val="00E505DF"/>
    <w:rsid w:val="00E51528"/>
    <w:rsid w:val="00E51A96"/>
    <w:rsid w:val="00E52941"/>
    <w:rsid w:val="00E53080"/>
    <w:rsid w:val="00E546BC"/>
    <w:rsid w:val="00E55506"/>
    <w:rsid w:val="00E62137"/>
    <w:rsid w:val="00E633CF"/>
    <w:rsid w:val="00E655C6"/>
    <w:rsid w:val="00E65761"/>
    <w:rsid w:val="00E67446"/>
    <w:rsid w:val="00E67541"/>
    <w:rsid w:val="00E715B3"/>
    <w:rsid w:val="00E7288E"/>
    <w:rsid w:val="00E774E5"/>
    <w:rsid w:val="00E77DD3"/>
    <w:rsid w:val="00E81B12"/>
    <w:rsid w:val="00E823E1"/>
    <w:rsid w:val="00E8461F"/>
    <w:rsid w:val="00E84EB1"/>
    <w:rsid w:val="00E855A9"/>
    <w:rsid w:val="00E8609A"/>
    <w:rsid w:val="00E87072"/>
    <w:rsid w:val="00E92F0C"/>
    <w:rsid w:val="00E939B6"/>
    <w:rsid w:val="00E947C5"/>
    <w:rsid w:val="00E963EC"/>
    <w:rsid w:val="00E96DFA"/>
    <w:rsid w:val="00E97D29"/>
    <w:rsid w:val="00EA1313"/>
    <w:rsid w:val="00EA28AA"/>
    <w:rsid w:val="00EA3A57"/>
    <w:rsid w:val="00EA4066"/>
    <w:rsid w:val="00EA6A0C"/>
    <w:rsid w:val="00EA6E5F"/>
    <w:rsid w:val="00EA7747"/>
    <w:rsid w:val="00EA7DD5"/>
    <w:rsid w:val="00EB6F10"/>
    <w:rsid w:val="00EC0E27"/>
    <w:rsid w:val="00EC1FF1"/>
    <w:rsid w:val="00EC28C0"/>
    <w:rsid w:val="00EC7B3D"/>
    <w:rsid w:val="00ED0067"/>
    <w:rsid w:val="00ED076E"/>
    <w:rsid w:val="00ED14CD"/>
    <w:rsid w:val="00ED1A35"/>
    <w:rsid w:val="00ED303A"/>
    <w:rsid w:val="00ED345D"/>
    <w:rsid w:val="00ED3DBB"/>
    <w:rsid w:val="00ED4599"/>
    <w:rsid w:val="00ED555C"/>
    <w:rsid w:val="00ED7EFF"/>
    <w:rsid w:val="00EE0581"/>
    <w:rsid w:val="00EE071F"/>
    <w:rsid w:val="00EE09FD"/>
    <w:rsid w:val="00EE1D53"/>
    <w:rsid w:val="00EE30AF"/>
    <w:rsid w:val="00EE46E4"/>
    <w:rsid w:val="00EE559C"/>
    <w:rsid w:val="00EE5B15"/>
    <w:rsid w:val="00EE77FC"/>
    <w:rsid w:val="00EE7C9A"/>
    <w:rsid w:val="00EF0226"/>
    <w:rsid w:val="00EF1D8F"/>
    <w:rsid w:val="00EF4042"/>
    <w:rsid w:val="00EF4714"/>
    <w:rsid w:val="00EF648D"/>
    <w:rsid w:val="00EF661A"/>
    <w:rsid w:val="00EF6DF7"/>
    <w:rsid w:val="00EF77EF"/>
    <w:rsid w:val="00F01E34"/>
    <w:rsid w:val="00F0222D"/>
    <w:rsid w:val="00F02D8C"/>
    <w:rsid w:val="00F034EA"/>
    <w:rsid w:val="00F03AE1"/>
    <w:rsid w:val="00F0763D"/>
    <w:rsid w:val="00F1326C"/>
    <w:rsid w:val="00F13DD8"/>
    <w:rsid w:val="00F171A6"/>
    <w:rsid w:val="00F176FC"/>
    <w:rsid w:val="00F17AE3"/>
    <w:rsid w:val="00F20420"/>
    <w:rsid w:val="00F210E3"/>
    <w:rsid w:val="00F22545"/>
    <w:rsid w:val="00F32308"/>
    <w:rsid w:val="00F3350A"/>
    <w:rsid w:val="00F34199"/>
    <w:rsid w:val="00F35652"/>
    <w:rsid w:val="00F36B53"/>
    <w:rsid w:val="00F4045F"/>
    <w:rsid w:val="00F40C8D"/>
    <w:rsid w:val="00F433E8"/>
    <w:rsid w:val="00F473A8"/>
    <w:rsid w:val="00F50213"/>
    <w:rsid w:val="00F51618"/>
    <w:rsid w:val="00F51D0C"/>
    <w:rsid w:val="00F5539D"/>
    <w:rsid w:val="00F574E8"/>
    <w:rsid w:val="00F60A6D"/>
    <w:rsid w:val="00F60FD1"/>
    <w:rsid w:val="00F620B2"/>
    <w:rsid w:val="00F63993"/>
    <w:rsid w:val="00F64CBE"/>
    <w:rsid w:val="00F667C0"/>
    <w:rsid w:val="00F67856"/>
    <w:rsid w:val="00F70119"/>
    <w:rsid w:val="00F70BF6"/>
    <w:rsid w:val="00F731E5"/>
    <w:rsid w:val="00F73678"/>
    <w:rsid w:val="00F73ACC"/>
    <w:rsid w:val="00F760AA"/>
    <w:rsid w:val="00F76CBB"/>
    <w:rsid w:val="00F80CF8"/>
    <w:rsid w:val="00F90189"/>
    <w:rsid w:val="00F91997"/>
    <w:rsid w:val="00F960FA"/>
    <w:rsid w:val="00F96DDB"/>
    <w:rsid w:val="00FA3140"/>
    <w:rsid w:val="00FA32AB"/>
    <w:rsid w:val="00FA4985"/>
    <w:rsid w:val="00FB0786"/>
    <w:rsid w:val="00FB0E04"/>
    <w:rsid w:val="00FB2B1C"/>
    <w:rsid w:val="00FB37E7"/>
    <w:rsid w:val="00FB582B"/>
    <w:rsid w:val="00FB5EC7"/>
    <w:rsid w:val="00FB6706"/>
    <w:rsid w:val="00FB68D0"/>
    <w:rsid w:val="00FC186E"/>
    <w:rsid w:val="00FC4B8D"/>
    <w:rsid w:val="00FC526A"/>
    <w:rsid w:val="00FC6E6C"/>
    <w:rsid w:val="00FD1073"/>
    <w:rsid w:val="00FD4DE0"/>
    <w:rsid w:val="00FD6152"/>
    <w:rsid w:val="00FD640B"/>
    <w:rsid w:val="00FD6AAC"/>
    <w:rsid w:val="00FD6F0C"/>
    <w:rsid w:val="00FD6F26"/>
    <w:rsid w:val="00FE3576"/>
    <w:rsid w:val="00FE47F4"/>
    <w:rsid w:val="00FE49EE"/>
    <w:rsid w:val="00FF01A2"/>
    <w:rsid w:val="00FF0508"/>
    <w:rsid w:val="00FF2B59"/>
    <w:rsid w:val="00FF37A9"/>
    <w:rsid w:val="00FF4F7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3F101"/>
  <w15:docId w15:val="{ADB02140-7137-4EA8-A1FE-7359980C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sto MT" w:eastAsia="Calisto MT" w:hAnsi="Calisto MT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41B"/>
    <w:pPr>
      <w:spacing w:after="200"/>
      <w:ind w:firstLine="142"/>
    </w:pPr>
    <w:rPr>
      <w:rFonts w:ascii="Arial" w:hAnsi="Arial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546BC"/>
    <w:pPr>
      <w:keepNext/>
      <w:keepLines/>
      <w:numPr>
        <w:numId w:val="1"/>
      </w:numPr>
      <w:spacing w:before="240" w:after="0"/>
      <w:outlineLvl w:val="0"/>
    </w:pPr>
    <w:rPr>
      <w:rFonts w:eastAsia="Times New Roman" w:cs="Arial"/>
      <w:b/>
      <w:bCs/>
      <w:color w:val="1F497D" w:themeColor="text2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46BC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Times New Roman" w:cs="Arial"/>
      <w:b/>
      <w:bCs/>
      <w:color w:val="1F497D" w:themeColor="text2"/>
      <w:sz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1703"/>
    <w:pPr>
      <w:keepNext/>
      <w:keepLines/>
      <w:numPr>
        <w:ilvl w:val="2"/>
        <w:numId w:val="1"/>
      </w:numPr>
      <w:spacing w:before="60" w:after="120"/>
      <w:outlineLvl w:val="2"/>
    </w:pPr>
    <w:rPr>
      <w:rFonts w:eastAsia="Times New Roman" w:cs="Arial"/>
      <w:i/>
      <w:color w:val="1F497D" w:themeColor="text2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55DE"/>
    <w:pPr>
      <w:keepNext/>
      <w:keepLines/>
      <w:numPr>
        <w:ilvl w:val="3"/>
        <w:numId w:val="1"/>
      </w:numPr>
      <w:spacing w:before="200" w:after="0"/>
      <w:outlineLvl w:val="3"/>
    </w:pPr>
    <w:rPr>
      <w:rFonts w:ascii="Calisto MT" w:eastAsia="Times New Roman" w:hAnsi="Calisto MT"/>
      <w:b/>
      <w:bCs/>
      <w:i/>
      <w:iCs/>
      <w:color w:val="80B60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55DE"/>
    <w:pPr>
      <w:keepNext/>
      <w:keepLines/>
      <w:numPr>
        <w:ilvl w:val="4"/>
        <w:numId w:val="1"/>
      </w:numPr>
      <w:spacing w:before="200" w:after="0"/>
      <w:outlineLvl w:val="4"/>
    </w:pPr>
    <w:rPr>
      <w:rFonts w:ascii="Calisto MT" w:eastAsia="Times New Roman" w:hAnsi="Calisto MT"/>
      <w:color w:val="3F5A03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55DE"/>
    <w:pPr>
      <w:keepNext/>
      <w:keepLines/>
      <w:numPr>
        <w:ilvl w:val="5"/>
        <w:numId w:val="1"/>
      </w:numPr>
      <w:spacing w:before="200" w:after="0"/>
      <w:outlineLvl w:val="5"/>
    </w:pPr>
    <w:rPr>
      <w:rFonts w:ascii="Calisto MT" w:eastAsia="Times New Roman" w:hAnsi="Calisto MT"/>
      <w:i/>
      <w:iCs/>
      <w:color w:val="3F5A0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55DE"/>
    <w:pPr>
      <w:keepNext/>
      <w:keepLines/>
      <w:numPr>
        <w:ilvl w:val="6"/>
        <w:numId w:val="1"/>
      </w:numPr>
      <w:spacing w:before="200" w:after="0"/>
      <w:outlineLvl w:val="6"/>
    </w:pPr>
    <w:rPr>
      <w:rFonts w:ascii="Calisto MT" w:eastAsia="Times New Roman" w:hAnsi="Calisto MT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55DE"/>
    <w:pPr>
      <w:keepNext/>
      <w:keepLines/>
      <w:numPr>
        <w:ilvl w:val="7"/>
        <w:numId w:val="1"/>
      </w:numPr>
      <w:spacing w:before="200" w:after="0"/>
      <w:outlineLvl w:val="7"/>
    </w:pPr>
    <w:rPr>
      <w:rFonts w:ascii="Calisto MT" w:eastAsia="Times New Roman" w:hAnsi="Calisto MT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55DE"/>
    <w:pPr>
      <w:keepNext/>
      <w:keepLines/>
      <w:numPr>
        <w:ilvl w:val="8"/>
        <w:numId w:val="1"/>
      </w:numPr>
      <w:spacing w:before="200" w:after="0"/>
      <w:outlineLvl w:val="8"/>
    </w:pPr>
    <w:rPr>
      <w:rFonts w:ascii="Calisto MT" w:eastAsia="Times New Roman" w:hAnsi="Calisto MT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33AA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033AA"/>
    <w:rPr>
      <w:rFonts w:ascii="Arial" w:hAnsi="Arial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8033AA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033AA"/>
    <w:rPr>
      <w:rFonts w:ascii="Arial" w:hAnsi="Arial"/>
      <w:sz w:val="22"/>
    </w:rPr>
  </w:style>
  <w:style w:type="paragraph" w:styleId="TM1">
    <w:name w:val="toc 1"/>
    <w:basedOn w:val="Normal"/>
    <w:next w:val="Normal"/>
    <w:autoRedefine/>
    <w:uiPriority w:val="39"/>
    <w:unhideWhenUsed/>
    <w:rsid w:val="00EF0226"/>
    <w:pPr>
      <w:spacing w:before="120" w:after="0"/>
    </w:pPr>
    <w:rPr>
      <w:rFonts w:ascii="Calisto MT" w:hAnsi="Calisto MT"/>
      <w:b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F0226"/>
    <w:pPr>
      <w:spacing w:after="0"/>
      <w:ind w:left="220"/>
    </w:pPr>
    <w:rPr>
      <w:rFonts w:ascii="Calisto MT" w:hAnsi="Calisto MT"/>
      <w:i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F0226"/>
    <w:pPr>
      <w:spacing w:after="0"/>
      <w:ind w:left="440"/>
    </w:pPr>
    <w:rPr>
      <w:rFonts w:ascii="Calisto MT" w:hAnsi="Calisto MT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F0226"/>
    <w:pPr>
      <w:spacing w:after="0"/>
      <w:ind w:left="660"/>
    </w:pPr>
    <w:rPr>
      <w:rFonts w:ascii="Calisto MT" w:hAnsi="Calisto MT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F0226"/>
    <w:pPr>
      <w:spacing w:after="0"/>
      <w:ind w:left="880"/>
    </w:pPr>
    <w:rPr>
      <w:rFonts w:ascii="Calisto MT" w:hAnsi="Calisto MT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F0226"/>
    <w:pPr>
      <w:spacing w:after="0"/>
      <w:ind w:left="1100"/>
    </w:pPr>
    <w:rPr>
      <w:rFonts w:ascii="Calisto MT" w:hAnsi="Calisto MT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F0226"/>
    <w:pPr>
      <w:spacing w:after="0"/>
      <w:ind w:left="1320"/>
    </w:pPr>
    <w:rPr>
      <w:rFonts w:ascii="Calisto MT" w:hAnsi="Calisto MT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F0226"/>
    <w:pPr>
      <w:spacing w:after="0"/>
      <w:ind w:left="1540"/>
    </w:pPr>
    <w:rPr>
      <w:rFonts w:ascii="Calisto MT" w:hAnsi="Calisto MT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F0226"/>
    <w:pPr>
      <w:spacing w:after="0"/>
      <w:ind w:left="1760"/>
    </w:pPr>
    <w:rPr>
      <w:rFonts w:ascii="Calisto MT" w:hAnsi="Calisto MT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B55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546BC"/>
    <w:rPr>
      <w:rFonts w:ascii="Arial" w:eastAsia="Times New Roman" w:hAnsi="Arial" w:cs="Arial"/>
      <w:b/>
      <w:bCs/>
      <w:color w:val="1F497D" w:themeColor="text2"/>
      <w:sz w:val="28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E546BC"/>
    <w:rPr>
      <w:rFonts w:ascii="Arial" w:eastAsia="Times New Roman" w:hAnsi="Arial" w:cs="Arial"/>
      <w:b/>
      <w:bCs/>
      <w:color w:val="1F497D" w:themeColor="text2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D01703"/>
    <w:rPr>
      <w:rFonts w:ascii="Arial" w:eastAsia="Times New Roman" w:hAnsi="Arial" w:cs="Arial"/>
      <w:i/>
      <w:color w:val="1F497D" w:themeColor="text2"/>
      <w:sz w:val="2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B55DE"/>
    <w:rPr>
      <w:rFonts w:eastAsia="Times New Roman"/>
      <w:b/>
      <w:bCs/>
      <w:i/>
      <w:iCs/>
      <w:color w:val="80B606"/>
      <w:sz w:val="22"/>
      <w:szCs w:val="24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B55DE"/>
    <w:rPr>
      <w:rFonts w:eastAsia="Times New Roman"/>
      <w:color w:val="3F5A03"/>
      <w:sz w:val="22"/>
      <w:szCs w:val="24"/>
      <w:lang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B55DE"/>
    <w:rPr>
      <w:rFonts w:eastAsia="Times New Roman"/>
      <w:i/>
      <w:iCs/>
      <w:color w:val="3F5A03"/>
      <w:sz w:val="22"/>
      <w:szCs w:val="24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B55DE"/>
    <w:rPr>
      <w:rFonts w:eastAsia="Times New Roman"/>
      <w:i/>
      <w:iCs/>
      <w:color w:val="404040"/>
      <w:sz w:val="22"/>
      <w:szCs w:val="24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B55DE"/>
    <w:rPr>
      <w:rFonts w:eastAsia="Times New Roman"/>
      <w:color w:val="404040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B55DE"/>
    <w:rPr>
      <w:rFonts w:eastAsia="Times New Roman"/>
      <w:i/>
      <w:iCs/>
      <w:color w:val="404040"/>
      <w:lang w:eastAsia="en-US"/>
    </w:rPr>
  </w:style>
  <w:style w:type="character" w:styleId="Textedelespacerserv">
    <w:name w:val="Placeholder Text"/>
    <w:basedOn w:val="Policepardfaut"/>
    <w:uiPriority w:val="99"/>
    <w:semiHidden/>
    <w:rsid w:val="00FA498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498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498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800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9471F6"/>
    <w:rPr>
      <w:b/>
      <w:bCs/>
      <w:color w:val="4F81BD" w:themeColor="accent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D785A"/>
    <w:rPr>
      <w:color w:val="0000FF"/>
      <w:u w:val="single"/>
    </w:rPr>
  </w:style>
  <w:style w:type="character" w:customStyle="1" w:styleId="ptbrand">
    <w:name w:val="ptbrand"/>
    <w:basedOn w:val="Policepardfaut"/>
    <w:rsid w:val="00CD785A"/>
  </w:style>
  <w:style w:type="paragraph" w:styleId="En-ttedetabledesmatires">
    <w:name w:val="TOC Heading"/>
    <w:basedOn w:val="Titre1"/>
    <w:next w:val="Normal"/>
    <w:uiPriority w:val="39"/>
    <w:unhideWhenUsed/>
    <w:qFormat/>
    <w:rsid w:val="00493A54"/>
    <w:pPr>
      <w:numPr>
        <w:numId w:val="0"/>
      </w:num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table" w:customStyle="1" w:styleId="Tableau3">
    <w:name w:val="Tableau3"/>
    <w:hidden/>
    <w:rsid w:val="006471E2"/>
    <w:rPr>
      <w:rFonts w:ascii="Times New Roman" w:eastAsia="Times New Roman" w:hAnsi="Times New Roman"/>
    </w:rPr>
    <w:tblPr>
      <w:tblInd w:w="-57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B95DF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42609A"/>
    <w:pPr>
      <w:ind w:firstLine="142"/>
    </w:pPr>
    <w:rPr>
      <w:rFonts w:ascii="Arial" w:hAnsi="Arial"/>
      <w:sz w:val="22"/>
      <w:szCs w:val="24"/>
    </w:rPr>
  </w:style>
  <w:style w:type="character" w:customStyle="1" w:styleId="st">
    <w:name w:val="st"/>
    <w:basedOn w:val="Policepardfaut"/>
    <w:rsid w:val="00CF16D8"/>
  </w:style>
  <w:style w:type="character" w:styleId="Lienhypertextesuivivisit">
    <w:name w:val="FollowedHyperlink"/>
    <w:basedOn w:val="Policepardfaut"/>
    <w:uiPriority w:val="99"/>
    <w:semiHidden/>
    <w:unhideWhenUsed/>
    <w:rsid w:val="00783F3A"/>
    <w:rPr>
      <w:color w:val="800080" w:themeColor="followedHyperlink"/>
      <w:u w:val="single"/>
    </w:rPr>
  </w:style>
  <w:style w:type="character" w:styleId="Accentuationintense">
    <w:name w:val="Intense Emphasis"/>
    <w:basedOn w:val="Policepardfaut"/>
    <w:uiPriority w:val="21"/>
    <w:qFormat/>
    <w:rsid w:val="00776B26"/>
    <w:rPr>
      <w:i/>
      <w:iCs/>
      <w:color w:val="4F81BD" w:themeColor="accent1"/>
    </w:rPr>
  </w:style>
  <w:style w:type="table" w:customStyle="1" w:styleId="TableauGrille4-Accentuation61">
    <w:name w:val="Tableau Grille 4 - Accentuation 61"/>
    <w:basedOn w:val="TableauNormal"/>
    <w:uiPriority w:val="49"/>
    <w:rsid w:val="00B2045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F1C77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  <w:lang w:eastAsia="fr-FR"/>
    </w:rPr>
  </w:style>
  <w:style w:type="character" w:styleId="lev">
    <w:name w:val="Strong"/>
    <w:basedOn w:val="Policepardfaut"/>
    <w:uiPriority w:val="22"/>
    <w:qFormat/>
    <w:rsid w:val="001F1C77"/>
    <w:rPr>
      <w:b/>
      <w:bCs/>
    </w:rPr>
  </w:style>
  <w:style w:type="character" w:styleId="Accentuation">
    <w:name w:val="Emphasis"/>
    <w:basedOn w:val="Policepardfaut"/>
    <w:uiPriority w:val="20"/>
    <w:qFormat/>
    <w:rsid w:val="001F1C77"/>
    <w:rPr>
      <w:i/>
      <w:iCs/>
    </w:rPr>
  </w:style>
  <w:style w:type="paragraph" w:customStyle="1" w:styleId="alt">
    <w:name w:val="alt"/>
    <w:basedOn w:val="Normal"/>
    <w:rsid w:val="009322D6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  <w:lang w:eastAsia="fr-FR"/>
    </w:rPr>
  </w:style>
  <w:style w:type="character" w:customStyle="1" w:styleId="keyword">
    <w:name w:val="keyword"/>
    <w:basedOn w:val="Policepardfaut"/>
    <w:rsid w:val="009322D6"/>
  </w:style>
  <w:style w:type="character" w:customStyle="1" w:styleId="number">
    <w:name w:val="number"/>
    <w:basedOn w:val="Policepardfaut"/>
    <w:rsid w:val="009322D6"/>
  </w:style>
  <w:style w:type="character" w:customStyle="1" w:styleId="string">
    <w:name w:val="string"/>
    <w:basedOn w:val="Policepardfaut"/>
    <w:rsid w:val="009322D6"/>
  </w:style>
  <w:style w:type="character" w:customStyle="1" w:styleId="special">
    <w:name w:val="special"/>
    <w:basedOn w:val="Policepardfaut"/>
    <w:rsid w:val="009322D6"/>
  </w:style>
  <w:style w:type="character" w:customStyle="1" w:styleId="fontstyle01">
    <w:name w:val="fontstyle01"/>
    <w:basedOn w:val="Policepardfaut"/>
    <w:rsid w:val="00C61EE2"/>
    <w:rPr>
      <w:rFonts w:ascii="CourierNewPSMT" w:hAnsi="CourierNewPSMT" w:hint="default"/>
      <w:b w:val="0"/>
      <w:bCs w:val="0"/>
      <w:i w:val="0"/>
      <w:iCs w:val="0"/>
      <w:color w:val="FF0000"/>
      <w:sz w:val="28"/>
      <w:szCs w:val="28"/>
    </w:rPr>
  </w:style>
  <w:style w:type="character" w:customStyle="1" w:styleId="fontstyle21">
    <w:name w:val="fontstyle21"/>
    <w:basedOn w:val="Policepardfaut"/>
    <w:rsid w:val="00C61EE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omment">
    <w:name w:val="comment"/>
    <w:basedOn w:val="Policepardfaut"/>
    <w:rsid w:val="0017310D"/>
  </w:style>
  <w:style w:type="character" w:customStyle="1" w:styleId="Mentionnonrsolue1">
    <w:name w:val="Mention non résolue1"/>
    <w:basedOn w:val="Policepardfaut"/>
    <w:uiPriority w:val="99"/>
    <w:semiHidden/>
    <w:unhideWhenUsed/>
    <w:rsid w:val="005B7A55"/>
    <w:rPr>
      <w:color w:val="605E5C"/>
      <w:shd w:val="clear" w:color="auto" w:fill="E1DFDD"/>
    </w:rPr>
  </w:style>
  <w:style w:type="character" w:customStyle="1" w:styleId="fontstyle31">
    <w:name w:val="fontstyle31"/>
    <w:basedOn w:val="Policepardfaut"/>
    <w:rsid w:val="00861CC8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41">
    <w:name w:val="fontstyle41"/>
    <w:basedOn w:val="Policepardfaut"/>
    <w:rsid w:val="00861CC8"/>
    <w:rPr>
      <w:rFonts w:ascii="SFSS0900" w:hAnsi="SFSS09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Policepardfaut"/>
    <w:rsid w:val="00861CC8"/>
    <w:rPr>
      <w:rFonts w:ascii="CMMI9" w:hAnsi="CMMI9" w:hint="default"/>
      <w:b w:val="0"/>
      <w:bCs w:val="0"/>
      <w:i/>
      <w:iCs/>
      <w:color w:val="000000"/>
      <w:sz w:val="18"/>
      <w:szCs w:val="18"/>
    </w:rPr>
  </w:style>
  <w:style w:type="paragraph" w:styleId="Corpsdetexte">
    <w:name w:val="Body Text"/>
    <w:basedOn w:val="Normal"/>
    <w:link w:val="CorpsdetexteCar"/>
    <w:qFormat/>
    <w:rsid w:val="00E546BC"/>
    <w:pPr>
      <w:spacing w:before="180" w:after="180"/>
      <w:ind w:firstLine="0"/>
    </w:pPr>
    <w:rPr>
      <w:rFonts w:asciiTheme="minorHAnsi" w:eastAsiaTheme="minorHAnsi" w:hAnsiTheme="minorHAnsi" w:cstheme="minorBidi"/>
      <w:sz w:val="24"/>
      <w:lang w:val="en-US"/>
    </w:rPr>
  </w:style>
  <w:style w:type="character" w:customStyle="1" w:styleId="CorpsdetexteCar">
    <w:name w:val="Corps de texte Car"/>
    <w:basedOn w:val="Policepardfaut"/>
    <w:link w:val="Corpsdetexte"/>
    <w:rsid w:val="00E546BC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Definition">
    <w:name w:val="Definition"/>
    <w:basedOn w:val="Normal"/>
    <w:rsid w:val="00E546BC"/>
    <w:pPr>
      <w:ind w:firstLine="0"/>
    </w:pPr>
    <w:rPr>
      <w:rFonts w:asciiTheme="minorHAnsi" w:eastAsiaTheme="minorHAnsi" w:hAnsiTheme="minorHAnsi" w:cstheme="minorBidi"/>
      <w:sz w:val="24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52A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2A9E"/>
    <w:rPr>
      <w:rFonts w:ascii="Arial" w:hAnsi="Arial"/>
      <w:i/>
      <w:iCs/>
      <w:color w:val="404040" w:themeColor="text1" w:themeTint="BF"/>
      <w:sz w:val="22"/>
      <w:szCs w:val="24"/>
      <w:lang w:eastAsia="en-US"/>
    </w:rPr>
  </w:style>
  <w:style w:type="paragraph" w:customStyle="1" w:styleId="western">
    <w:name w:val="western"/>
    <w:basedOn w:val="Normal"/>
    <w:rsid w:val="001D0FC2"/>
    <w:pPr>
      <w:spacing w:before="100" w:beforeAutospacing="1" w:after="113"/>
      <w:ind w:firstLine="0"/>
      <w:jc w:val="both"/>
    </w:pPr>
    <w:rPr>
      <w:rFonts w:ascii="Calibri" w:eastAsia="Times New Roman" w:hAnsi="Calibri"/>
      <w:szCs w:val="22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417EC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7EC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customStyle="1" w:styleId="TableauGrille4-Accentuation41">
    <w:name w:val="Tableau Grille 4 - Accentuation 41"/>
    <w:basedOn w:val="TableauNormal"/>
    <w:uiPriority w:val="49"/>
    <w:rsid w:val="001F7E3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BC738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2-Accentuation41">
    <w:name w:val="Tableau Grille 2 - Accentuation 41"/>
    <w:basedOn w:val="TableauNormal"/>
    <w:uiPriority w:val="47"/>
    <w:rsid w:val="00CE45C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42969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42969"/>
    <w:rPr>
      <w:rFonts w:ascii="Arial" w:hAnsi="Arial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C42969"/>
    <w:rPr>
      <w:vertAlign w:val="superscript"/>
    </w:rPr>
  </w:style>
  <w:style w:type="character" w:customStyle="1" w:styleId="LienInternet">
    <w:name w:val="Lien Internet"/>
    <w:rsid w:val="00557D83"/>
    <w:rPr>
      <w:color w:val="000080"/>
      <w:u w:val="single"/>
    </w:rPr>
  </w:style>
  <w:style w:type="character" w:customStyle="1" w:styleId="OOoSQLLiteral">
    <w:name w:val="_OOoSQLLiteral"/>
    <w:basedOn w:val="Policepardfaut"/>
    <w:qFormat/>
    <w:rsid w:val="00637E58"/>
    <w:rPr>
      <w:rFonts w:ascii="DejaVu Sans Mono" w:hAnsi="DejaVu Sans Mono"/>
      <w:color w:val="FF0000"/>
    </w:rPr>
  </w:style>
  <w:style w:type="character" w:customStyle="1" w:styleId="OOoSQLKeyWord">
    <w:name w:val="_OOoSQLKeyWord"/>
    <w:basedOn w:val="Policepardfaut"/>
    <w:qFormat/>
    <w:rsid w:val="00637E58"/>
    <w:rPr>
      <w:rFonts w:ascii="DejaVu Sans Mono" w:hAnsi="DejaVu Sans Mono"/>
      <w:color w:val="000080"/>
    </w:rPr>
  </w:style>
  <w:style w:type="character" w:customStyle="1" w:styleId="OOoSQLIdent">
    <w:name w:val="_OOoSQLIdent"/>
    <w:basedOn w:val="Policepardfaut"/>
    <w:qFormat/>
    <w:rsid w:val="00637E58"/>
    <w:rPr>
      <w:rFonts w:ascii="DejaVu Sans Mono" w:hAnsi="DejaVu Sans Mono"/>
      <w:color w:val="008000"/>
    </w:rPr>
  </w:style>
  <w:style w:type="character" w:customStyle="1" w:styleId="OOoSQLSpecial">
    <w:name w:val="_OOoSQLSpecial"/>
    <w:basedOn w:val="Policepardfaut"/>
    <w:qFormat/>
    <w:rsid w:val="00637E58"/>
    <w:rPr>
      <w:rFonts w:ascii="DejaVu Sans Mono" w:hAnsi="DejaVu Sans Mono"/>
      <w:color w:val="000000"/>
    </w:rPr>
  </w:style>
  <w:style w:type="character" w:customStyle="1" w:styleId="OOoSQLComment">
    <w:name w:val="_OOoSQLComment"/>
    <w:basedOn w:val="Policepardfaut"/>
    <w:qFormat/>
    <w:rsid w:val="00744C46"/>
    <w:rPr>
      <w:rFonts w:ascii="DejaVu Sans Mono" w:hAnsi="DejaVu Sans Mono"/>
      <w:color w:val="4C4C4C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37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37248"/>
    <w:rPr>
      <w:rFonts w:ascii="Courier New" w:eastAsia="Times New Roman" w:hAnsi="Courier New" w:cs="Courier New"/>
    </w:rPr>
  </w:style>
  <w:style w:type="character" w:styleId="CodeHTML">
    <w:name w:val="HTML Code"/>
    <w:basedOn w:val="Policepardfaut"/>
    <w:uiPriority w:val="99"/>
    <w:semiHidden/>
    <w:unhideWhenUsed/>
    <w:rsid w:val="00437248"/>
    <w:rPr>
      <w:rFonts w:ascii="Courier New" w:eastAsia="Times New Roman" w:hAnsi="Courier New" w:cs="Courier New"/>
      <w:sz w:val="20"/>
      <w:szCs w:val="20"/>
    </w:rPr>
  </w:style>
  <w:style w:type="table" w:customStyle="1" w:styleId="TableauGrille5Fonc-Accentuation21">
    <w:name w:val="Tableau Grille 5 Foncé - Accentuation 21"/>
    <w:basedOn w:val="TableauNormal"/>
    <w:uiPriority w:val="50"/>
    <w:rsid w:val="00E2623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7D6298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D6298"/>
    <w:rPr>
      <w:rFonts w:ascii="Arial" w:hAnsi="Arial"/>
      <w:lang w:eastAsia="en-US"/>
    </w:rPr>
  </w:style>
  <w:style w:type="character" w:styleId="Appeldenotedefin">
    <w:name w:val="endnote reference"/>
    <w:basedOn w:val="Policepardfaut"/>
    <w:uiPriority w:val="99"/>
    <w:semiHidden/>
    <w:unhideWhenUsed/>
    <w:rsid w:val="007D6298"/>
    <w:rPr>
      <w:vertAlign w:val="superscript"/>
    </w:rPr>
  </w:style>
  <w:style w:type="table" w:customStyle="1" w:styleId="TableauGrille4-Accentuation11">
    <w:name w:val="Tableau Grille 4 - Accentuation 11"/>
    <w:basedOn w:val="TableauNormal"/>
    <w:uiPriority w:val="49"/>
    <w:rsid w:val="008904C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I2D%20-%20Logiciels,%20R&#233;f&#233;rentiels\Mod&#232;les%20de%20documents\Mod&#232;le%20Cours%20-%20SI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8165B-3C33-45CE-B276-98E2AAEC9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Cours - SIN.dotx</Template>
  <TotalTime>7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TD - Ordonnancement</vt:lpstr>
      <vt:lpstr/>
    </vt:vector>
  </TitlesOfParts>
  <Company>TOSHIBA</Company>
  <LinksUpToDate>false</LinksUpToDate>
  <CharactersWithSpaces>2995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- Recherche Naïve</dc:title>
  <dc:creator>david</dc:creator>
  <cp:lastModifiedBy>david Granjon</cp:lastModifiedBy>
  <cp:revision>16</cp:revision>
  <cp:lastPrinted>2021-04-06T12:21:00Z</cp:lastPrinted>
  <dcterms:created xsi:type="dcterms:W3CDTF">2021-03-16T10:43:00Z</dcterms:created>
  <dcterms:modified xsi:type="dcterms:W3CDTF">2021-04-06T12:21:00Z</dcterms:modified>
</cp:coreProperties>
</file>